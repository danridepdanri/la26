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78BF" w:rsidRDefault="00534764">
      <w:pPr>
        <w:pStyle w:val="a5"/>
      </w:pPr>
      <w:sdt>
        <w:sdtPr>
          <w:alias w:val="zagol"/>
          <w:id w:val="-1593389887"/>
          <w:placeholder>
            <w:docPart w:val="9C94734204FB4C8CB654DE753804AE53"/>
          </w:placeholder>
          <w:temporary/>
          <w:showingPlcHdr/>
        </w:sdtPr>
        <w:sdtEndPr/>
        <w:sdtContent>
          <w:r w:rsidR="00427C7A">
            <w:rPr>
              <w:lang w:bidi="ru-RU"/>
            </w:rPr>
            <w:t>Заголовок</w:t>
          </w:r>
        </w:sdtContent>
      </w:sdt>
    </w:p>
    <w:p w:rsidR="00EF78BF" w:rsidRDefault="00427C7A">
      <w:r w:rsidRPr="00B2432B">
        <w:rPr>
          <w:noProof/>
          <w:lang w:val="en-US" w:eastAsia="en-US"/>
        </w:rPr>
        <w:drawing>
          <wp:inline distT="0" distB="0" distL="0" distR="0" wp14:anchorId="59B90328" wp14:editId="3313A183">
            <wp:extent cx="6657975" cy="4572000"/>
            <wp:effectExtent l="0" t="0" r="0" b="0"/>
            <wp:docPr id="4" name="Рисунок 4" descr="Оранжевый и зеленый пляжные стулья под цветным зонтом на берегу мор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FB4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Введите текст о мероприятии:"/>
        <w:tag w:val="Введите текст о мероприятии:"/>
        <w:id w:val="1682472296"/>
        <w:placeholder>
          <w:docPart w:val="FD10AB22F8D14B47B39E5E65D23D681F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1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sdtContent>
    </w:sdt>
    <w:sdt>
      <w:sdtPr>
        <w:alias w:val="Введите текст о мероприятии:"/>
        <w:tag w:val="Введите текст о мероприятии:"/>
        <w:id w:val="1402100067"/>
        <w:placeholder>
          <w:docPart w:val="03E6F6D85F434E698AFD86F168A9E2A1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2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sdtContent>
    </w:sdt>
    <w:p w:rsidR="00EF78BF" w:rsidRDefault="00534764">
      <w:pPr>
        <w:pStyle w:val="a7"/>
      </w:pPr>
      <w:sdt>
        <w:sdtPr>
          <w:alias w:val="Введите свое имя:"/>
          <w:tag w:val="Введите свое имя:"/>
          <w:id w:val="-1810157423"/>
          <w:placeholder>
            <w:docPart w:val="263B0468FBD14E2E9FDFD4E3A7D82797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Ваше имя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номер телефона:"/>
          <w:tag w:val="Введите номер телефона:"/>
          <w:id w:val="2075306633"/>
          <w:placeholder>
            <w:docPart w:val="6F2BBFAFBBE54773AD1554DC277EFA1C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Номер телефона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электронный адрес:"/>
          <w:tag w:val="Введите электронный адрес:"/>
          <w:id w:val="-1488325438"/>
          <w:placeholder>
            <w:docPart w:val="7DF7055C6BF54E05A06EDC4B2666F6A6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Эл. почта</w:t>
          </w:r>
        </w:sdtContent>
      </w:sdt>
    </w:p>
    <w:sectPr w:rsidR="00EF78BF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764" w:rsidRDefault="00534764">
      <w:pPr>
        <w:spacing w:after="0"/>
      </w:pPr>
      <w:r>
        <w:separator/>
      </w:r>
    </w:p>
  </w:endnote>
  <w:endnote w:type="continuationSeparator" w:id="0">
    <w:p w:rsidR="00534764" w:rsidRDefault="005347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B2432B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764" w:rsidRDefault="00534764">
      <w:pPr>
        <w:spacing w:after="0"/>
      </w:pPr>
      <w:r>
        <w:separator/>
      </w:r>
    </w:p>
  </w:footnote>
  <w:footnote w:type="continuationSeparator" w:id="0">
    <w:p w:rsidR="00534764" w:rsidRDefault="005347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64"/>
    <w:rsid w:val="000B22E5"/>
    <w:rsid w:val="002018D4"/>
    <w:rsid w:val="00222B6C"/>
    <w:rsid w:val="002C6210"/>
    <w:rsid w:val="00300A21"/>
    <w:rsid w:val="00427C7A"/>
    <w:rsid w:val="00534764"/>
    <w:rsid w:val="00566FBC"/>
    <w:rsid w:val="00626BC0"/>
    <w:rsid w:val="006D712C"/>
    <w:rsid w:val="00957E31"/>
    <w:rsid w:val="00AD578C"/>
    <w:rsid w:val="00B2432B"/>
    <w:rsid w:val="00D312E0"/>
    <w:rsid w:val="00E1718F"/>
    <w:rsid w:val="00EF78BF"/>
    <w:rsid w:val="00F83CAD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2FFA96-C826-4B30-904D-7AC0E981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A59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&#1047;&#1072;&#1075;&#1086;&#1083;&#1086;&#107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94734204FB4C8CB654DE753804AE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54B709-CD62-4C4F-A3CF-AFBD89F30843}"/>
      </w:docPartPr>
      <w:docPartBody>
        <w:p w:rsidR="00000000" w:rsidRDefault="009F4C34">
          <w:pPr>
            <w:pStyle w:val="9C94734204FB4C8CB654DE753804AE53"/>
          </w:pPr>
          <w:r>
            <w:rPr>
              <w:lang w:bidi="ru-RU"/>
            </w:rPr>
            <w:t>Заголовок</w:t>
          </w:r>
        </w:p>
      </w:docPartBody>
    </w:docPart>
    <w:docPart>
      <w:docPartPr>
        <w:name w:val="FD10AB22F8D14B47B39E5E65D23D68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07353-3D86-4156-8A96-1CCF6F273FC0}"/>
      </w:docPartPr>
      <w:docPartBody>
        <w:p w:rsidR="00000000" w:rsidRDefault="009F4C34">
          <w:pPr>
            <w:pStyle w:val="FD10AB22F8D14B47B39E5E65D23D681F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docPartBody>
    </w:docPart>
    <w:docPart>
      <w:docPartPr>
        <w:name w:val="03E6F6D85F434E698AFD86F168A9E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13943-57F2-4B40-B992-3FDC0917142E}"/>
      </w:docPartPr>
      <w:docPartBody>
        <w:p w:rsidR="00000000" w:rsidRDefault="009F4C34">
          <w:pPr>
            <w:pStyle w:val="03E6F6D85F434E698AFD86F168A9E2A1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docPartBody>
    </w:docPart>
    <w:docPart>
      <w:docPartPr>
        <w:name w:val="263B0468FBD14E2E9FDFD4E3A7D82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A290B-378B-476E-B4B8-CB248AC6A9EC}"/>
      </w:docPartPr>
      <w:docPartBody>
        <w:p w:rsidR="00000000" w:rsidRDefault="009F4C34">
          <w:pPr>
            <w:pStyle w:val="263B0468FBD14E2E9FDFD4E3A7D82797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6F2BBFAFBBE54773AD1554DC277EF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86D5B-1333-4A5D-A5FE-D6DCDBC2A07A}"/>
      </w:docPartPr>
      <w:docPartBody>
        <w:p w:rsidR="00000000" w:rsidRDefault="009F4C34">
          <w:pPr>
            <w:pStyle w:val="6F2BBFAFBBE54773AD1554DC277EFA1C"/>
          </w:pPr>
          <w:r>
            <w:rPr>
              <w:lang w:bidi="ru-RU"/>
            </w:rPr>
            <w:t>Номер телефона</w:t>
          </w:r>
        </w:p>
      </w:docPartBody>
    </w:docPart>
    <w:docPart>
      <w:docPartPr>
        <w:name w:val="7DF7055C6BF54E05A06EDC4B2666F6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0058B-4D53-453A-A3FC-25FC45E76D0A}"/>
      </w:docPartPr>
      <w:docPartBody>
        <w:p w:rsidR="00000000" w:rsidRDefault="009F4C34">
          <w:pPr>
            <w:pStyle w:val="7DF7055C6BF54E05A06EDC4B2666F6A6"/>
          </w:pPr>
          <w:r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94734204FB4C8CB654DE753804AE53">
    <w:name w:val="9C94734204FB4C8CB654DE753804AE53"/>
  </w:style>
  <w:style w:type="paragraph" w:customStyle="1" w:styleId="FD10AB22F8D14B47B39E5E65D23D681F">
    <w:name w:val="FD10AB22F8D14B47B39E5E65D23D681F"/>
  </w:style>
  <w:style w:type="paragraph" w:customStyle="1" w:styleId="03E6F6D85F434E698AFD86F168A9E2A1">
    <w:name w:val="03E6F6D85F434E698AFD86F168A9E2A1"/>
  </w:style>
  <w:style w:type="paragraph" w:customStyle="1" w:styleId="263B0468FBD14E2E9FDFD4E3A7D82797">
    <w:name w:val="263B0468FBD14E2E9FDFD4E3A7D82797"/>
  </w:style>
  <w:style w:type="paragraph" w:customStyle="1" w:styleId="6F2BBFAFBBE54773AD1554DC277EFA1C">
    <w:name w:val="6F2BBFAFBBE54773AD1554DC277EFA1C"/>
  </w:style>
  <w:style w:type="paragraph" w:customStyle="1" w:styleId="7DF7055C6BF54E05A06EDC4B2666F6A6">
    <w:name w:val="7DF7055C6BF54E05A06EDC4B2666F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Заголовок.dotx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2023-06-20T15:39:00Z</dcterms:created>
  <dcterms:modified xsi:type="dcterms:W3CDTF">2023-06-20T15:39:00Z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