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fff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bookmarkStart w:id="0" w:name="_GoBack"/>
            <w:bookmarkEnd w:id="0"/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4FEBE38" wp14:editId="3BD42769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699899776"/>
                <w:placeholder>
                  <w:docPart w:val="50848536FCE044F982D9FD1EA59A7EF9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662556101"/>
                <w:placeholder>
                  <w:docPart w:val="7155B95E7E174ED9B7E129D9568876A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609616917"/>
                <w:placeholder>
                  <w:docPart w:val="C9881F4277E64E1B8607E51F9602BB5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139574126"/>
                <w:placeholder>
                  <w:docPart w:val="A35E5B1E648B431288071DCA762FAAB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786687962"/>
                <w:placeholder>
                  <w:docPart w:val="605C34E6D01B4F0098EFD290AAA92DC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662556131"/>
                <w:placeholder>
                  <w:docPart w:val="49A7FB3924434F7B9CF3F483A51DE27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098903733"/>
                <w:placeholder>
                  <w:docPart w:val="21315CC1356742238AB86F964557C3A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662556158"/>
                <w:placeholder>
                  <w:docPart w:val="10A7B82B09DA492DB5243447A315481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t xml:space="preserve"> </w:t>
            </w: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2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732847264"/>
                <w:placeholder>
                  <w:docPart w:val="33B5B9316C574AB081ED875C7431019A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13334626"/>
                <w:placeholder>
                  <w:docPart w:val="3AF50E90B904451E8397C9F4D623FB1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262187934"/>
                <w:placeholder>
                  <w:docPart w:val="6C459440AA154B5D8DC18AE3D9F2478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681420581"/>
                <w:placeholder>
                  <w:docPart w:val="F4D3A043A8264442AE82CA276F58EE6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735621285"/>
                <w:placeholder>
                  <w:docPart w:val="056A58E7C7BB40278D5C9861B274FC3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-1562014969"/>
                <w:placeholder>
                  <w:docPart w:val="48B322E59844425884C3ABF37EB1026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206182594"/>
                <w:placeholder>
                  <w:docPart w:val="DA248B383B714EDFB1CFF412BEF69DD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670093110"/>
                <w:placeholder>
                  <w:docPart w:val="1A72FB58C4684A6B87E24AA944A1C54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A5912">
            <w:pPr>
              <w:pStyle w:val="1"/>
              <w:rPr>
                <w:sz w:val="44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4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53859443"/>
                <w:placeholder>
                  <w:docPart w:val="0EB78C86404143BBAD2125FAE50A8E1F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715693628"/>
                <w:placeholder>
                  <w:docPart w:val="6C085CB954094492BA6C1CA57D90651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562139894"/>
                <w:placeholder>
                  <w:docPart w:val="E849A56828DB433E9308FC9A6C7540F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346450483"/>
                <w:placeholder>
                  <w:docPart w:val="7E54BEAE2FFE4C70BCB1674E777BAC0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691836473"/>
                <w:placeholder>
                  <w:docPart w:val="3384A5FCFFD94B559B7DCE90B64DC4A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430621218"/>
                <w:placeholder>
                  <w:docPart w:val="1558DBA45B39488FB70CD287618B7F7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302651057"/>
                <w:placeholder>
                  <w:docPart w:val="0A2657FE74474C689F86BDF642CADAC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512407541"/>
                <w:placeholder>
                  <w:docPart w:val="57C67DC78FA047A091717D91337D2C6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5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1394771712"/>
                <w:placeholder>
                  <w:docPart w:val="1872EA3A1E714C96B68D8F5391591207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802113173"/>
                <w:placeholder>
                  <w:docPart w:val="FC01ACCB20514CD898AD05B050ED23F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2074239741"/>
                <w:placeholder>
                  <w:docPart w:val="A6E8CE9D9C374D2E8EE6D95DC611211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521865288"/>
                <w:placeholder>
                  <w:docPart w:val="7958403B75F64003A0A0EC47F9C30F1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000650908"/>
                <w:placeholder>
                  <w:docPart w:val="B14B3D7F837A4B039118635E4FB2116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387852604"/>
                <w:placeholder>
                  <w:docPart w:val="8946C79DDA2A42AA9C234C70BEB8B72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543407532"/>
                <w:placeholder>
                  <w:docPart w:val="B0DF751DFF224F5A9737EA1457394EA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583448181"/>
                <w:placeholder>
                  <w:docPart w:val="23D07C74088E4891B603D6D245D5059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6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47771479"/>
                <w:placeholder>
                  <w:docPart w:val="06FC3ADB97664DCAB8AE04762252E50C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931578407"/>
                <w:placeholder>
                  <w:docPart w:val="EE6BE190E1834426AEBD9548DE4E505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6772798"/>
                <w:placeholder>
                  <w:docPart w:val="3D0FC5057E1544959738058EFD41D20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692953137"/>
                <w:placeholder>
                  <w:docPart w:val="4203D147099141B7AD42E32E7A99641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086886372"/>
                <w:placeholder>
                  <w:docPart w:val="3723D01296B149A481762B676ADFC8C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726425877"/>
                <w:placeholder>
                  <w:docPart w:val="BD41D28E1CE34B3DABB65957F45639D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846711678"/>
                <w:placeholder>
                  <w:docPart w:val="7E91640FB764498ABF1C0379748D3B8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257211227"/>
                <w:placeholder>
                  <w:docPart w:val="2C9DF097EB664AE6B260E7617AA2B4E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8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600333409"/>
                <w:placeholder>
                  <w:docPart w:val="F59B537DD796471385A1BA6FD2D532B2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2105688621"/>
                <w:placeholder>
                  <w:docPart w:val="63EF005586BF49FCA0E7754FBF464E8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65643983"/>
                <w:placeholder>
                  <w:docPart w:val="CD9EEA05D785401382DD6E52062C9AA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620644516"/>
                <w:placeholder>
                  <w:docPart w:val="98750EE408A24F9C8FF2F40890FE508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2029441121"/>
                <w:placeholder>
                  <w:docPart w:val="5F540F91C9A74B5AAAC4077C91D3B6E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2081325787"/>
                <w:placeholder>
                  <w:docPart w:val="4062A232C6724519B2160334907BD1B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727494724"/>
                <w:placeholder>
                  <w:docPart w:val="4BCDAB9591A24AED8AF8B4C39510653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421339471"/>
                <w:placeholder>
                  <w:docPart w:val="BA02C7C5141F4E389B6406C71293E9A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7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1228141644"/>
                <w:placeholder>
                  <w:docPart w:val="1FEF91CE380E48C9B10370E6DBEAE775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146467825"/>
                <w:placeholder>
                  <w:docPart w:val="72DB69E594284387A1F635712162F56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998305060"/>
                <w:placeholder>
                  <w:docPart w:val="7FDBDA67D5244C10A16A29C45923193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594249193"/>
                <w:placeholder>
                  <w:docPart w:val="C4073BE33EDA4C5F8A8469455E0CD28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282310016"/>
                <w:placeholder>
                  <w:docPart w:val="68D50D5B2212452A85F8E846A5D9380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224880064"/>
                <w:placeholder>
                  <w:docPart w:val="F8D295BF68774DD79F0B1838517DE6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897869790"/>
                <w:placeholder>
                  <w:docPart w:val="A0A93DD3E61648BD8C3B98CA30A5028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95424715"/>
                <w:placeholder>
                  <w:docPart w:val="24C4B7F8FD4B449BA914775FE2E11B3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3600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9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1823965637"/>
                <w:placeholder>
                  <w:docPart w:val="F071EAB428484B30881CBD88A8916E6D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260681170"/>
                <w:placeholder>
                  <w:docPart w:val="6939D08DB083423B90D6CE03F9DA1BC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72240132"/>
                <w:placeholder>
                  <w:docPart w:val="A1A4A4D0A2BC4735A28DC431353A88E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165285178"/>
                <w:placeholder>
                  <w:docPart w:val="F50A9983309D40418AAF1AFAB0A28DA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158424720"/>
                <w:placeholder>
                  <w:docPart w:val="761A9853DA2944AFB8C7E2EE005CAB0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535305291"/>
                <w:placeholder>
                  <w:docPart w:val="04D2A1B579CC40A8927ACFFDF546B19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084802755"/>
                <w:placeholder>
                  <w:docPart w:val="C8F6F5D5A61A40CCAD6CFAB6B036A05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984917224"/>
                <w:placeholder>
                  <w:docPart w:val="20903C54F098456493D5DB31E62FA9B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0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604108628"/>
                <w:placeholder>
                  <w:docPart w:val="3B7E9D1046E8434A9C81E9E44889F04B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256987275"/>
                <w:placeholder>
                  <w:docPart w:val="4DFA915E63944DA1B33D182623B4157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890947783"/>
                <w:placeholder>
                  <w:docPart w:val="C7C4862DD6F94F9B8548C7E69E5C75B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2145730062"/>
                <w:placeholder>
                  <w:docPart w:val="6A3A1844EDBE47C5871D6A0E2544A7C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075350406"/>
                <w:placeholder>
                  <w:docPart w:val="66ECD7DC911F471DB7C9218D03DE0EE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-1268998069"/>
                <w:placeholder>
                  <w:docPart w:val="C5C7CAE38809453AA1B277D6287F1E9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037043972"/>
                <w:placeholder>
                  <w:docPart w:val="3E06B06D85B746CEA52A5DC22552494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633316312"/>
                <w:placeholder>
                  <w:docPart w:val="B4690C43F0A94A36895C7D6A1C06CB1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1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225961804"/>
                <w:placeholder>
                  <w:docPart w:val="02270035FD25408A8279F524900513BC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870455008"/>
                <w:placeholder>
                  <w:docPart w:val="2E3EDBFCCD1A4B1E85BBBE8AC7CDE02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727448608"/>
                <w:placeholder>
                  <w:docPart w:val="E9A0E50B29EE4A038D144E5A47E9035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18681939"/>
                <w:placeholder>
                  <w:docPart w:val="77B515823E1A4A789A60E4E4E85207A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625046524"/>
                <w:placeholder>
                  <w:docPart w:val="BAF61958418944EF99D5941AF9C3783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950589071"/>
                <w:placeholder>
                  <w:docPart w:val="6379F46D43D3409D9B549362D8AABFD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855653966"/>
                <w:placeholder>
                  <w:docPart w:val="C9012A20B13044A5881C88FBADB45E5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349479382"/>
                <w:placeholder>
                  <w:docPart w:val="77F9FF0382EE4EE1A85800ACE2E6141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9744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2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54410501"/>
                <w:placeholder>
                  <w:docPart w:val="9CD7326DB77A4081A2396F3498B38177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797530602"/>
                <w:placeholder>
                  <w:docPart w:val="CC41F33426EB4BF5BE534A225DC5C67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60717187"/>
                <w:placeholder>
                  <w:docPart w:val="E460D1660FE74582A2225AF9A2E32F6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688418435"/>
                <w:placeholder>
                  <w:docPart w:val="50E89F1CA3DC4B0CAAA33EF2A7396F4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39579975"/>
                <w:placeholder>
                  <w:docPart w:val="B9DEDCDDE6FA4C859B273B30332185D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624347171"/>
                <w:placeholder>
                  <w:docPart w:val="2B3E0E8EB7EE423CA8C1A50DDC48213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242870810"/>
                <w:placeholder>
                  <w:docPart w:val="D70F37D2144A4C14B192556E9743301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4946393"/>
                <w:placeholder>
                  <w:docPart w:val="06A97068F51C4C2596AD8F7B636EC27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3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1548649853"/>
                <w:placeholder>
                  <w:docPart w:val="BB4ADE3CB3C94843A0D49627560F4EA4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C92EAF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517191300"/>
                <w:placeholder>
                  <w:docPart w:val="9970947E31894C1FA381C983CD57D5F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503810076"/>
                <w:placeholder>
                  <w:docPart w:val="F587A1B954874F909BEF7D9A58912C6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982497851"/>
                <w:placeholder>
                  <w:docPart w:val="CC27F8D9095346A9B49CEADC940B994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488526764"/>
                <w:placeholder>
                  <w:docPart w:val="8EE38760DA7C45BCAABC85FBCDFE5C0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C92EAF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917435037"/>
                <w:placeholder>
                  <w:docPart w:val="76AEBE391E60486F9C056149DA50EDC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C92EAF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813793569"/>
                <w:placeholder>
                  <w:docPart w:val="2C018DBE1BE9402C9B3B29032CA5F80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838226315"/>
                <w:placeholder>
                  <w:docPart w:val="8B26294CDE96498188C4060ECFA6718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</w:tbl>
    <w:p w:rsidR="00B1599A" w:rsidRPr="00A95AFF" w:rsidRDefault="00B1599A" w:rsidP="00A95AFF">
      <w:pPr>
        <w:pStyle w:val="1"/>
        <w:rPr>
          <w:sz w:val="18"/>
        </w:rPr>
      </w:pPr>
    </w:p>
    <w:sectPr w:rsidR="00B1599A" w:rsidRPr="00A95AFF" w:rsidSect="00BF5583">
      <w:pgSz w:w="16838" w:h="11906" w:orient="landscape" w:code="9"/>
      <w:pgMar w:top="4032" w:right="720" w:bottom="720" w:left="720" w:header="720" w:footer="720" w:gutter="0"/>
      <w:cols w:space="720"/>
      <w:docGrid w:linePitch="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EAF" w:rsidRDefault="00C92EAF" w:rsidP="00FD3127">
      <w:r>
        <w:separator/>
      </w:r>
    </w:p>
  </w:endnote>
  <w:endnote w:type="continuationSeparator" w:id="0">
    <w:p w:rsidR="00C92EAF" w:rsidRDefault="00C92EAF" w:rsidP="00FD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EAF" w:rsidRDefault="00C92EAF" w:rsidP="00FD3127">
      <w:r>
        <w:separator/>
      </w:r>
    </w:p>
  </w:footnote>
  <w:footnote w:type="continuationSeparator" w:id="0">
    <w:p w:rsidR="00C92EAF" w:rsidRDefault="00C92EAF" w:rsidP="00FD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D2810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D6800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2CD20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EE2A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2E734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80D4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6C334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7208C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74B6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82BA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/>
      <o:colormru v:ext="edit" colors="#ffb4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F"/>
    <w:rsid w:val="00070F1C"/>
    <w:rsid w:val="000C4C0C"/>
    <w:rsid w:val="0012342F"/>
    <w:rsid w:val="001B7DDC"/>
    <w:rsid w:val="001C38B9"/>
    <w:rsid w:val="0032028C"/>
    <w:rsid w:val="003230D8"/>
    <w:rsid w:val="00336468"/>
    <w:rsid w:val="00390DB0"/>
    <w:rsid w:val="00392088"/>
    <w:rsid w:val="003963FC"/>
    <w:rsid w:val="003F2591"/>
    <w:rsid w:val="004B6AEB"/>
    <w:rsid w:val="005A68FC"/>
    <w:rsid w:val="00642DAC"/>
    <w:rsid w:val="006B732C"/>
    <w:rsid w:val="0074570D"/>
    <w:rsid w:val="0077599A"/>
    <w:rsid w:val="008110F5"/>
    <w:rsid w:val="0083333F"/>
    <w:rsid w:val="008876AB"/>
    <w:rsid w:val="008A6E9A"/>
    <w:rsid w:val="00941347"/>
    <w:rsid w:val="0097558A"/>
    <w:rsid w:val="009770E6"/>
    <w:rsid w:val="009A021E"/>
    <w:rsid w:val="009F40EC"/>
    <w:rsid w:val="00A7304B"/>
    <w:rsid w:val="00A8351E"/>
    <w:rsid w:val="00A95AFF"/>
    <w:rsid w:val="00A97F70"/>
    <w:rsid w:val="00AA5912"/>
    <w:rsid w:val="00AC4672"/>
    <w:rsid w:val="00B1599A"/>
    <w:rsid w:val="00B9626D"/>
    <w:rsid w:val="00B96BBC"/>
    <w:rsid w:val="00BC33DB"/>
    <w:rsid w:val="00BF5583"/>
    <w:rsid w:val="00BF700C"/>
    <w:rsid w:val="00C447C7"/>
    <w:rsid w:val="00C92EAF"/>
    <w:rsid w:val="00CC5FD4"/>
    <w:rsid w:val="00CE0B6C"/>
    <w:rsid w:val="00D51299"/>
    <w:rsid w:val="00D80151"/>
    <w:rsid w:val="00DE270D"/>
    <w:rsid w:val="00E21DB5"/>
    <w:rsid w:val="00E377E8"/>
    <w:rsid w:val="00F05D05"/>
    <w:rsid w:val="00F30B08"/>
    <w:rsid w:val="00FA1854"/>
    <w:rsid w:val="00FD0D6B"/>
    <w:rsid w:val="00FD3127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/>
      <o:colormru v:ext="edit" colors="#ffb4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1F497D" w:themeColor="text2"/>
        <w:sz w:val="44"/>
        <w:szCs w:val="44"/>
        <w:lang w:val="uk-UA" w:eastAsia="en-US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95AFF"/>
    <w:rPr>
      <w:b/>
    </w:rPr>
  </w:style>
  <w:style w:type="paragraph" w:styleId="1">
    <w:name w:val="heading 1"/>
    <w:basedOn w:val="a1"/>
    <w:next w:val="a1"/>
    <w:link w:val="10"/>
    <w:qFormat/>
    <w:rsid w:val="00AA5912"/>
    <w:pPr>
      <w:outlineLvl w:val="0"/>
    </w:pPr>
    <w:rPr>
      <w:rFonts w:asciiTheme="majorHAnsi" w:hAnsiTheme="majorHAnsi"/>
      <w:caps/>
      <w:sz w:val="180"/>
      <w:szCs w:val="200"/>
    </w:rPr>
  </w:style>
  <w:style w:type="paragraph" w:styleId="21">
    <w:name w:val="heading 2"/>
    <w:basedOn w:val="a1"/>
    <w:next w:val="a1"/>
    <w:link w:val="22"/>
    <w:qFormat/>
    <w:rsid w:val="00FA1854"/>
    <w:pPr>
      <w:spacing w:before="500" w:after="400"/>
      <w:outlineLvl w:val="1"/>
    </w:pPr>
    <w:rPr>
      <w:color w:val="984806" w:themeColor="accent6" w:themeShade="80"/>
      <w:sz w:val="120"/>
    </w:rPr>
  </w:style>
  <w:style w:type="paragraph" w:styleId="31">
    <w:name w:val="heading 3"/>
    <w:basedOn w:val="a1"/>
    <w:next w:val="a1"/>
    <w:link w:val="32"/>
    <w:qFormat/>
    <w:rsid w:val="00FA1854"/>
    <w:pPr>
      <w:spacing w:after="600"/>
      <w:outlineLvl w:val="2"/>
    </w:pPr>
    <w:rPr>
      <w:color w:val="984806" w:themeColor="accent6" w:themeShade="80"/>
      <w:sz w:val="70"/>
    </w:rPr>
  </w:style>
  <w:style w:type="paragraph" w:styleId="41">
    <w:name w:val="heading 4"/>
    <w:basedOn w:val="a1"/>
    <w:next w:val="a1"/>
    <w:link w:val="42"/>
    <w:semiHidden/>
    <w:unhideWhenUsed/>
    <w:qFormat/>
    <w:rsid w:val="00B159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semiHidden/>
    <w:unhideWhenUsed/>
    <w:qFormat/>
    <w:rsid w:val="00B159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159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159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159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159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unhideWhenUsed/>
    <w:rsid w:val="00C447C7"/>
    <w:rPr>
      <w:rFonts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FA1854"/>
    <w:rPr>
      <w:color w:val="595959" w:themeColor="text1" w:themeTint="A6"/>
    </w:rPr>
  </w:style>
  <w:style w:type="paragraph" w:styleId="a7">
    <w:name w:val="header"/>
    <w:basedOn w:val="a1"/>
    <w:link w:val="a8"/>
    <w:unhideWhenUsed/>
    <w:rsid w:val="00FD312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D3127"/>
    <w:rPr>
      <w:rFonts w:asciiTheme="minorHAnsi" w:hAnsiTheme="minorHAnsi"/>
      <w:b/>
      <w:color w:val="1F497D" w:themeColor="text2"/>
      <w:sz w:val="44"/>
      <w:szCs w:val="24"/>
    </w:rPr>
  </w:style>
  <w:style w:type="paragraph" w:styleId="a9">
    <w:name w:val="footer"/>
    <w:basedOn w:val="a1"/>
    <w:link w:val="aa"/>
    <w:unhideWhenUsed/>
    <w:rsid w:val="00FD312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rsid w:val="00FD3127"/>
    <w:rPr>
      <w:rFonts w:asciiTheme="minorHAnsi" w:hAnsiTheme="minorHAnsi"/>
      <w:b/>
      <w:color w:val="1F497D" w:themeColor="text2"/>
      <w:sz w:val="44"/>
      <w:szCs w:val="24"/>
    </w:rPr>
  </w:style>
  <w:style w:type="paragraph" w:styleId="ab">
    <w:name w:val="Bibliography"/>
    <w:basedOn w:val="a1"/>
    <w:next w:val="a1"/>
    <w:uiPriority w:val="37"/>
    <w:semiHidden/>
    <w:unhideWhenUsed/>
    <w:rsid w:val="00B1599A"/>
  </w:style>
  <w:style w:type="paragraph" w:styleId="ac">
    <w:name w:val="Block Text"/>
    <w:basedOn w:val="a1"/>
    <w:semiHidden/>
    <w:unhideWhenUsed/>
    <w:rsid w:val="00D8015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d">
    <w:name w:val="Body Text"/>
    <w:basedOn w:val="a1"/>
    <w:link w:val="ae"/>
    <w:semiHidden/>
    <w:unhideWhenUsed/>
    <w:rsid w:val="00B1599A"/>
    <w:pPr>
      <w:spacing w:after="120"/>
    </w:pPr>
  </w:style>
  <w:style w:type="character" w:customStyle="1" w:styleId="ae">
    <w:name w:val="Основной текст Знак"/>
    <w:basedOn w:val="a2"/>
    <w:link w:val="ad"/>
    <w:semiHidden/>
    <w:rsid w:val="00B1599A"/>
    <w:rPr>
      <w:b/>
    </w:rPr>
  </w:style>
  <w:style w:type="paragraph" w:styleId="23">
    <w:name w:val="Body Text 2"/>
    <w:basedOn w:val="a1"/>
    <w:link w:val="24"/>
    <w:semiHidden/>
    <w:unhideWhenUsed/>
    <w:rsid w:val="00B1599A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semiHidden/>
    <w:rsid w:val="00B1599A"/>
    <w:rPr>
      <w:b/>
    </w:rPr>
  </w:style>
  <w:style w:type="paragraph" w:styleId="33">
    <w:name w:val="Body Text 3"/>
    <w:basedOn w:val="a1"/>
    <w:link w:val="34"/>
    <w:semiHidden/>
    <w:unhideWhenUsed/>
    <w:rsid w:val="00B1599A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semiHidden/>
    <w:rsid w:val="00B1599A"/>
    <w:rPr>
      <w:b/>
      <w:sz w:val="22"/>
      <w:szCs w:val="16"/>
    </w:rPr>
  </w:style>
  <w:style w:type="paragraph" w:styleId="af">
    <w:name w:val="Body Text First Indent"/>
    <w:basedOn w:val="ad"/>
    <w:link w:val="af0"/>
    <w:semiHidden/>
    <w:unhideWhenUsed/>
    <w:rsid w:val="00B1599A"/>
    <w:pPr>
      <w:spacing w:after="0"/>
      <w:ind w:firstLine="360"/>
    </w:pPr>
  </w:style>
  <w:style w:type="character" w:customStyle="1" w:styleId="af0">
    <w:name w:val="Красная строка Знак"/>
    <w:basedOn w:val="ae"/>
    <w:link w:val="af"/>
    <w:semiHidden/>
    <w:rsid w:val="00B1599A"/>
    <w:rPr>
      <w:b/>
    </w:rPr>
  </w:style>
  <w:style w:type="paragraph" w:styleId="af1">
    <w:name w:val="Body Text Indent"/>
    <w:basedOn w:val="a1"/>
    <w:link w:val="af2"/>
    <w:semiHidden/>
    <w:unhideWhenUsed/>
    <w:rsid w:val="00B1599A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semiHidden/>
    <w:rsid w:val="00B1599A"/>
    <w:rPr>
      <w:b/>
    </w:rPr>
  </w:style>
  <w:style w:type="paragraph" w:styleId="25">
    <w:name w:val="Body Text First Indent 2"/>
    <w:basedOn w:val="af1"/>
    <w:link w:val="26"/>
    <w:semiHidden/>
    <w:unhideWhenUsed/>
    <w:rsid w:val="00B1599A"/>
    <w:pPr>
      <w:spacing w:after="0"/>
      <w:ind w:left="360" w:firstLine="360"/>
    </w:pPr>
  </w:style>
  <w:style w:type="character" w:customStyle="1" w:styleId="26">
    <w:name w:val="Красная строка 2 Знак"/>
    <w:basedOn w:val="af2"/>
    <w:link w:val="25"/>
    <w:semiHidden/>
    <w:rsid w:val="00B1599A"/>
    <w:rPr>
      <w:b/>
    </w:rPr>
  </w:style>
  <w:style w:type="paragraph" w:styleId="27">
    <w:name w:val="Body Text Indent 2"/>
    <w:basedOn w:val="a1"/>
    <w:link w:val="28"/>
    <w:semiHidden/>
    <w:unhideWhenUsed/>
    <w:rsid w:val="00B1599A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semiHidden/>
    <w:rsid w:val="00B1599A"/>
    <w:rPr>
      <w:b/>
    </w:rPr>
  </w:style>
  <w:style w:type="paragraph" w:styleId="35">
    <w:name w:val="Body Text Indent 3"/>
    <w:basedOn w:val="a1"/>
    <w:link w:val="36"/>
    <w:semiHidden/>
    <w:unhideWhenUsed/>
    <w:rsid w:val="00B1599A"/>
    <w:pPr>
      <w:spacing w:after="120"/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sid w:val="00B1599A"/>
    <w:rPr>
      <w:b/>
      <w:sz w:val="22"/>
      <w:szCs w:val="16"/>
    </w:rPr>
  </w:style>
  <w:style w:type="character" w:styleId="af3">
    <w:name w:val="Book Title"/>
    <w:basedOn w:val="a2"/>
    <w:uiPriority w:val="33"/>
    <w:semiHidden/>
    <w:unhideWhenUsed/>
    <w:qFormat/>
    <w:rsid w:val="00B1599A"/>
    <w:rPr>
      <w:b/>
      <w:bCs/>
      <w:i/>
      <w:iCs/>
      <w:spacing w:val="5"/>
    </w:rPr>
  </w:style>
  <w:style w:type="paragraph" w:styleId="af4">
    <w:name w:val="caption"/>
    <w:basedOn w:val="a1"/>
    <w:next w:val="a1"/>
    <w:semiHidden/>
    <w:unhideWhenUsed/>
    <w:qFormat/>
    <w:rsid w:val="00B1599A"/>
    <w:pPr>
      <w:spacing w:after="200"/>
    </w:pPr>
    <w:rPr>
      <w:i/>
      <w:iCs/>
      <w:sz w:val="22"/>
      <w:szCs w:val="18"/>
    </w:rPr>
  </w:style>
  <w:style w:type="paragraph" w:styleId="af5">
    <w:name w:val="Closing"/>
    <w:basedOn w:val="a1"/>
    <w:link w:val="af6"/>
    <w:semiHidden/>
    <w:unhideWhenUsed/>
    <w:rsid w:val="00B1599A"/>
    <w:pPr>
      <w:ind w:left="4252"/>
    </w:pPr>
  </w:style>
  <w:style w:type="character" w:customStyle="1" w:styleId="af6">
    <w:name w:val="Прощание Знак"/>
    <w:basedOn w:val="a2"/>
    <w:link w:val="af5"/>
    <w:semiHidden/>
    <w:rsid w:val="00B1599A"/>
    <w:rPr>
      <w:b/>
    </w:rPr>
  </w:style>
  <w:style w:type="table" w:styleId="af7">
    <w:name w:val="Colorful Grid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semiHidden/>
    <w:unhideWhenUsed/>
    <w:rsid w:val="00FA1854"/>
    <w:rPr>
      <w:szCs w:val="16"/>
    </w:rPr>
  </w:style>
  <w:style w:type="paragraph" w:styleId="afb">
    <w:name w:val="annotation text"/>
    <w:basedOn w:val="a1"/>
    <w:link w:val="afc"/>
    <w:semiHidden/>
    <w:unhideWhenUsed/>
    <w:rsid w:val="00B1599A"/>
    <w:rPr>
      <w:sz w:val="22"/>
      <w:szCs w:val="20"/>
    </w:rPr>
  </w:style>
  <w:style w:type="character" w:customStyle="1" w:styleId="afc">
    <w:name w:val="Текст примечания Знак"/>
    <w:basedOn w:val="a2"/>
    <w:link w:val="afb"/>
    <w:semiHidden/>
    <w:rsid w:val="00B1599A"/>
    <w:rPr>
      <w:b/>
      <w:sz w:val="22"/>
      <w:szCs w:val="20"/>
    </w:rPr>
  </w:style>
  <w:style w:type="paragraph" w:styleId="afd">
    <w:name w:val="annotation subject"/>
    <w:basedOn w:val="afb"/>
    <w:next w:val="afb"/>
    <w:link w:val="afe"/>
    <w:semiHidden/>
    <w:unhideWhenUsed/>
    <w:rsid w:val="00B1599A"/>
    <w:rPr>
      <w:bCs/>
    </w:rPr>
  </w:style>
  <w:style w:type="character" w:customStyle="1" w:styleId="afe">
    <w:name w:val="Тема примечания Знак"/>
    <w:basedOn w:val="afc"/>
    <w:link w:val="afd"/>
    <w:semiHidden/>
    <w:rsid w:val="00B1599A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aff1"/>
    <w:semiHidden/>
    <w:unhideWhenUsed/>
    <w:rsid w:val="00B1599A"/>
  </w:style>
  <w:style w:type="character" w:customStyle="1" w:styleId="aff1">
    <w:name w:val="Дата Знак"/>
    <w:basedOn w:val="a2"/>
    <w:link w:val="aff0"/>
    <w:semiHidden/>
    <w:rsid w:val="00B1599A"/>
    <w:rPr>
      <w:b/>
    </w:rPr>
  </w:style>
  <w:style w:type="paragraph" w:styleId="aff2">
    <w:name w:val="Document Map"/>
    <w:basedOn w:val="a1"/>
    <w:link w:val="aff3"/>
    <w:semiHidden/>
    <w:unhideWhenUsed/>
    <w:rsid w:val="00B1599A"/>
    <w:rPr>
      <w:rFonts w:ascii="Segoe UI" w:hAnsi="Segoe UI" w:cs="Segoe UI"/>
      <w:sz w:val="22"/>
      <w:szCs w:val="16"/>
    </w:rPr>
  </w:style>
  <w:style w:type="character" w:customStyle="1" w:styleId="aff3">
    <w:name w:val="Схема документа Знак"/>
    <w:basedOn w:val="a2"/>
    <w:link w:val="aff2"/>
    <w:semiHidden/>
    <w:rsid w:val="00B1599A"/>
    <w:rPr>
      <w:rFonts w:ascii="Segoe UI" w:hAnsi="Segoe UI" w:cs="Segoe UI"/>
      <w:b/>
      <w:sz w:val="22"/>
      <w:szCs w:val="16"/>
    </w:rPr>
  </w:style>
  <w:style w:type="paragraph" w:styleId="aff4">
    <w:name w:val="E-mail Signature"/>
    <w:basedOn w:val="a1"/>
    <w:link w:val="aff5"/>
    <w:semiHidden/>
    <w:unhideWhenUsed/>
    <w:rsid w:val="00B1599A"/>
  </w:style>
  <w:style w:type="character" w:customStyle="1" w:styleId="aff5">
    <w:name w:val="Электронная подпись Знак"/>
    <w:basedOn w:val="a2"/>
    <w:link w:val="aff4"/>
    <w:semiHidden/>
    <w:rsid w:val="00B1599A"/>
    <w:rPr>
      <w:b/>
    </w:rPr>
  </w:style>
  <w:style w:type="character" w:styleId="aff6">
    <w:name w:val="Emphasis"/>
    <w:basedOn w:val="a2"/>
    <w:semiHidden/>
    <w:unhideWhenUsed/>
    <w:qFormat/>
    <w:rsid w:val="00B1599A"/>
    <w:rPr>
      <w:i/>
      <w:iCs/>
    </w:rPr>
  </w:style>
  <w:style w:type="character" w:styleId="aff7">
    <w:name w:val="endnote reference"/>
    <w:basedOn w:val="a2"/>
    <w:semiHidden/>
    <w:unhideWhenUsed/>
    <w:rsid w:val="00B1599A"/>
    <w:rPr>
      <w:vertAlign w:val="superscript"/>
    </w:rPr>
  </w:style>
  <w:style w:type="paragraph" w:styleId="aff8">
    <w:name w:val="endnote text"/>
    <w:basedOn w:val="a1"/>
    <w:link w:val="aff9"/>
    <w:semiHidden/>
    <w:unhideWhenUsed/>
    <w:rsid w:val="00B1599A"/>
    <w:rPr>
      <w:sz w:val="22"/>
      <w:szCs w:val="20"/>
    </w:rPr>
  </w:style>
  <w:style w:type="character" w:customStyle="1" w:styleId="aff9">
    <w:name w:val="Текст концевой сноски Знак"/>
    <w:basedOn w:val="a2"/>
    <w:link w:val="aff8"/>
    <w:semiHidden/>
    <w:rsid w:val="00B1599A"/>
    <w:rPr>
      <w:b/>
      <w:sz w:val="22"/>
      <w:szCs w:val="20"/>
    </w:rPr>
  </w:style>
  <w:style w:type="paragraph" w:styleId="affa">
    <w:name w:val="envelope address"/>
    <w:basedOn w:val="a1"/>
    <w:semiHidden/>
    <w:unhideWhenUsed/>
    <w:rsid w:val="00B1599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semiHidden/>
    <w:unhideWhenUsed/>
    <w:rsid w:val="00B1599A"/>
    <w:rPr>
      <w:rFonts w:asciiTheme="majorHAnsi" w:eastAsiaTheme="majorEastAsia" w:hAnsiTheme="majorHAnsi" w:cstheme="majorBidi"/>
      <w:sz w:val="22"/>
      <w:szCs w:val="20"/>
    </w:rPr>
  </w:style>
  <w:style w:type="character" w:styleId="affb">
    <w:name w:val="FollowedHyperlink"/>
    <w:basedOn w:val="a2"/>
    <w:semiHidden/>
    <w:unhideWhenUsed/>
    <w:rsid w:val="00B1599A"/>
    <w:rPr>
      <w:color w:val="800080" w:themeColor="followedHyperlink"/>
      <w:u w:val="single"/>
    </w:rPr>
  </w:style>
  <w:style w:type="character" w:styleId="affc">
    <w:name w:val="footnote reference"/>
    <w:basedOn w:val="a2"/>
    <w:semiHidden/>
    <w:unhideWhenUsed/>
    <w:rsid w:val="00B1599A"/>
    <w:rPr>
      <w:vertAlign w:val="superscript"/>
    </w:rPr>
  </w:style>
  <w:style w:type="paragraph" w:styleId="affd">
    <w:name w:val="footnote text"/>
    <w:basedOn w:val="a1"/>
    <w:link w:val="affe"/>
    <w:semiHidden/>
    <w:unhideWhenUsed/>
    <w:rsid w:val="00B1599A"/>
    <w:rPr>
      <w:sz w:val="22"/>
      <w:szCs w:val="20"/>
    </w:rPr>
  </w:style>
  <w:style w:type="character" w:customStyle="1" w:styleId="affe">
    <w:name w:val="Текст сноски Знак"/>
    <w:basedOn w:val="a2"/>
    <w:link w:val="affd"/>
    <w:semiHidden/>
    <w:rsid w:val="00B1599A"/>
    <w:rPr>
      <w:b/>
      <w:sz w:val="22"/>
      <w:szCs w:val="20"/>
    </w:rPr>
  </w:style>
  <w:style w:type="table" w:styleId="-13">
    <w:name w:val="Grid Table 1 Light"/>
    <w:basedOn w:val="a3"/>
    <w:uiPriority w:val="46"/>
    <w:rsid w:val="00B159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B159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B1599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B1599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B1599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B1599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B1599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B159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B1599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B1599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0">
    <w:name w:val="Grid Table 2 Accent 3"/>
    <w:basedOn w:val="a3"/>
    <w:uiPriority w:val="47"/>
    <w:rsid w:val="00B1599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">
    <w:name w:val="Grid Table 2 Accent 4"/>
    <w:basedOn w:val="a3"/>
    <w:uiPriority w:val="47"/>
    <w:rsid w:val="00B1599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">
    <w:name w:val="Grid Table 2 Accent 5"/>
    <w:basedOn w:val="a3"/>
    <w:uiPriority w:val="47"/>
    <w:rsid w:val="00B1599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">
    <w:name w:val="Grid Table 2 Accent 6"/>
    <w:basedOn w:val="a3"/>
    <w:uiPriority w:val="47"/>
    <w:rsid w:val="00B1599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3">
    <w:name w:val="Grid Table 3"/>
    <w:basedOn w:val="a3"/>
    <w:uiPriority w:val="48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-43">
    <w:name w:val="Grid Table 4"/>
    <w:basedOn w:val="a3"/>
    <w:uiPriority w:val="49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0">
    <w:name w:val="Grid Table 4 Accent 2"/>
    <w:basedOn w:val="a3"/>
    <w:uiPriority w:val="49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0">
    <w:name w:val="Grid Table 4 Accent 3"/>
    <w:basedOn w:val="a3"/>
    <w:uiPriority w:val="49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Grid Table 4 Accent 4"/>
    <w:basedOn w:val="a3"/>
    <w:uiPriority w:val="49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">
    <w:name w:val="Grid Table 4 Accent 5"/>
    <w:basedOn w:val="a3"/>
    <w:uiPriority w:val="49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">
    <w:name w:val="Grid Table 4 Accent 6"/>
    <w:basedOn w:val="a3"/>
    <w:uiPriority w:val="49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3">
    <w:name w:val="Grid Table 5 Dark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520">
    <w:name w:val="Grid Table 5 Dark Accent 2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0">
    <w:name w:val="Grid Table 5 Dark Accent 3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4">
    <w:name w:val="Grid Table 5 Dark Accent 4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55">
    <w:name w:val="Grid Table 5 Dark Accent 5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-56">
    <w:name w:val="Grid Table 5 Dark Accent 6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-63">
    <w:name w:val="Grid Table 6 Colorful"/>
    <w:basedOn w:val="a3"/>
    <w:uiPriority w:val="51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0">
    <w:name w:val="Grid Table 6 Colorful Accent 2"/>
    <w:basedOn w:val="a3"/>
    <w:uiPriority w:val="51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0">
    <w:name w:val="Grid Table 6 Colorful Accent 3"/>
    <w:basedOn w:val="a3"/>
    <w:uiPriority w:val="51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">
    <w:name w:val="Grid Table 6 Colorful Accent 4"/>
    <w:basedOn w:val="a3"/>
    <w:uiPriority w:val="51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">
    <w:name w:val="Grid Table 6 Colorful Accent 5"/>
    <w:basedOn w:val="a3"/>
    <w:uiPriority w:val="51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Grid Table 6 Colorful Accent 6"/>
    <w:basedOn w:val="a3"/>
    <w:uiPriority w:val="51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">
    <w:name w:val="Grid Table 7 Colorful"/>
    <w:basedOn w:val="a3"/>
    <w:uiPriority w:val="52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Гештег1"/>
    <w:basedOn w:val="a2"/>
    <w:uiPriority w:val="99"/>
    <w:semiHidden/>
    <w:unhideWhenUsed/>
    <w:rsid w:val="00B1599A"/>
    <w:rPr>
      <w:color w:val="2B579A"/>
      <w:shd w:val="clear" w:color="auto" w:fill="E6E6E6"/>
    </w:rPr>
  </w:style>
  <w:style w:type="character" w:customStyle="1" w:styleId="42">
    <w:name w:val="Заголовок 4 Знак"/>
    <w:basedOn w:val="a2"/>
    <w:link w:val="41"/>
    <w:semiHidden/>
    <w:rsid w:val="00B1599A"/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character" w:customStyle="1" w:styleId="52">
    <w:name w:val="Заголовок 5 Знак"/>
    <w:basedOn w:val="a2"/>
    <w:link w:val="51"/>
    <w:semiHidden/>
    <w:rsid w:val="00B1599A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customStyle="1" w:styleId="60">
    <w:name w:val="Заголовок 6 Знак"/>
    <w:basedOn w:val="a2"/>
    <w:link w:val="6"/>
    <w:semiHidden/>
    <w:rsid w:val="00B1599A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rsid w:val="00B1599A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semiHidden/>
    <w:rsid w:val="00B1599A"/>
    <w:rPr>
      <w:rFonts w:asciiTheme="majorHAnsi" w:eastAsiaTheme="majorEastAsia" w:hAnsiTheme="majorHAnsi" w:cstheme="majorBidi"/>
      <w:b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semiHidden/>
    <w:rsid w:val="00B1599A"/>
    <w:rPr>
      <w:rFonts w:asciiTheme="majorHAnsi" w:eastAsiaTheme="majorEastAsia" w:hAnsiTheme="majorHAnsi" w:cstheme="majorBidi"/>
      <w:b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semiHidden/>
    <w:unhideWhenUsed/>
    <w:rsid w:val="00B1599A"/>
  </w:style>
  <w:style w:type="paragraph" w:styleId="HTML0">
    <w:name w:val="HTML Address"/>
    <w:basedOn w:val="a1"/>
    <w:link w:val="HTML1"/>
    <w:semiHidden/>
    <w:unhideWhenUsed/>
    <w:rsid w:val="00B1599A"/>
    <w:rPr>
      <w:i/>
      <w:iCs/>
    </w:rPr>
  </w:style>
  <w:style w:type="character" w:customStyle="1" w:styleId="HTML1">
    <w:name w:val="Адрес HTML Знак"/>
    <w:basedOn w:val="a2"/>
    <w:link w:val="HTML0"/>
    <w:semiHidden/>
    <w:rsid w:val="00B1599A"/>
    <w:rPr>
      <w:b/>
      <w:i/>
      <w:iCs/>
    </w:rPr>
  </w:style>
  <w:style w:type="character" w:styleId="HTML2">
    <w:name w:val="HTML Cite"/>
    <w:basedOn w:val="a2"/>
    <w:semiHidden/>
    <w:unhideWhenUsed/>
    <w:rsid w:val="00B1599A"/>
    <w:rPr>
      <w:i/>
      <w:iCs/>
    </w:rPr>
  </w:style>
  <w:style w:type="character" w:styleId="HTML3">
    <w:name w:val="HTML Code"/>
    <w:basedOn w:val="a2"/>
    <w:semiHidden/>
    <w:unhideWhenUsed/>
    <w:rsid w:val="00FA1854"/>
    <w:rPr>
      <w:rFonts w:ascii="Consolas" w:hAnsi="Consolas"/>
      <w:szCs w:val="20"/>
    </w:rPr>
  </w:style>
  <w:style w:type="character" w:styleId="HTML4">
    <w:name w:val="HTML Definition"/>
    <w:basedOn w:val="a2"/>
    <w:semiHidden/>
    <w:unhideWhenUsed/>
    <w:rsid w:val="00B1599A"/>
    <w:rPr>
      <w:i/>
      <w:iCs/>
    </w:rPr>
  </w:style>
  <w:style w:type="character" w:styleId="HTML5">
    <w:name w:val="HTML Keyboard"/>
    <w:basedOn w:val="a2"/>
    <w:semiHidden/>
    <w:unhideWhenUsed/>
    <w:rsid w:val="00FA1854"/>
    <w:rPr>
      <w:rFonts w:ascii="Consolas" w:hAnsi="Consolas"/>
      <w:szCs w:val="20"/>
    </w:rPr>
  </w:style>
  <w:style w:type="paragraph" w:styleId="HTML6">
    <w:name w:val="HTML Preformatted"/>
    <w:basedOn w:val="a1"/>
    <w:link w:val="HTML7"/>
    <w:semiHidden/>
    <w:unhideWhenUsed/>
    <w:rsid w:val="00B1599A"/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semiHidden/>
    <w:rsid w:val="00B1599A"/>
    <w:rPr>
      <w:rFonts w:ascii="Consolas" w:hAnsi="Consolas"/>
      <w:b/>
      <w:sz w:val="22"/>
      <w:szCs w:val="20"/>
    </w:rPr>
  </w:style>
  <w:style w:type="character" w:styleId="HTML8">
    <w:name w:val="HTML Sample"/>
    <w:basedOn w:val="a2"/>
    <w:semiHidden/>
    <w:unhideWhenUsed/>
    <w:rsid w:val="00B1599A"/>
    <w:rPr>
      <w:rFonts w:ascii="Consolas" w:hAnsi="Consolas"/>
      <w:sz w:val="24"/>
      <w:szCs w:val="24"/>
    </w:rPr>
  </w:style>
  <w:style w:type="character" w:styleId="HTML9">
    <w:name w:val="HTML Typewriter"/>
    <w:basedOn w:val="a2"/>
    <w:semiHidden/>
    <w:unhideWhenUsed/>
    <w:rsid w:val="00B1599A"/>
    <w:rPr>
      <w:rFonts w:ascii="Consolas" w:hAnsi="Consolas"/>
      <w:sz w:val="22"/>
      <w:szCs w:val="20"/>
    </w:rPr>
  </w:style>
  <w:style w:type="character" w:styleId="HTMLa">
    <w:name w:val="HTML Variable"/>
    <w:basedOn w:val="a2"/>
    <w:semiHidden/>
    <w:unhideWhenUsed/>
    <w:rsid w:val="00B1599A"/>
    <w:rPr>
      <w:i/>
      <w:iCs/>
    </w:rPr>
  </w:style>
  <w:style w:type="character" w:styleId="afff">
    <w:name w:val="Hyperlink"/>
    <w:basedOn w:val="a2"/>
    <w:semiHidden/>
    <w:unhideWhenUsed/>
    <w:rsid w:val="00B1599A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B1599A"/>
    <w:pPr>
      <w:ind w:left="440" w:hanging="440"/>
    </w:pPr>
  </w:style>
  <w:style w:type="paragraph" w:styleId="2a">
    <w:name w:val="index 2"/>
    <w:basedOn w:val="a1"/>
    <w:next w:val="a1"/>
    <w:autoRedefine/>
    <w:semiHidden/>
    <w:unhideWhenUsed/>
    <w:rsid w:val="00B1599A"/>
    <w:pPr>
      <w:ind w:left="880" w:hanging="440"/>
    </w:pPr>
  </w:style>
  <w:style w:type="paragraph" w:styleId="37">
    <w:name w:val="index 3"/>
    <w:basedOn w:val="a1"/>
    <w:next w:val="a1"/>
    <w:autoRedefine/>
    <w:semiHidden/>
    <w:unhideWhenUsed/>
    <w:rsid w:val="00B1599A"/>
    <w:pPr>
      <w:ind w:left="1320" w:hanging="440"/>
    </w:pPr>
  </w:style>
  <w:style w:type="paragraph" w:styleId="43">
    <w:name w:val="index 4"/>
    <w:basedOn w:val="a1"/>
    <w:next w:val="a1"/>
    <w:autoRedefine/>
    <w:semiHidden/>
    <w:unhideWhenUsed/>
    <w:rsid w:val="00B1599A"/>
    <w:pPr>
      <w:ind w:left="1760" w:hanging="440"/>
    </w:pPr>
  </w:style>
  <w:style w:type="paragraph" w:styleId="53">
    <w:name w:val="index 5"/>
    <w:basedOn w:val="a1"/>
    <w:next w:val="a1"/>
    <w:autoRedefine/>
    <w:semiHidden/>
    <w:unhideWhenUsed/>
    <w:rsid w:val="00B1599A"/>
    <w:pPr>
      <w:ind w:left="2200" w:hanging="440"/>
    </w:pPr>
  </w:style>
  <w:style w:type="paragraph" w:styleId="61">
    <w:name w:val="index 6"/>
    <w:basedOn w:val="a1"/>
    <w:next w:val="a1"/>
    <w:autoRedefine/>
    <w:semiHidden/>
    <w:unhideWhenUsed/>
    <w:rsid w:val="00B1599A"/>
    <w:pPr>
      <w:ind w:left="2640" w:hanging="440"/>
    </w:pPr>
  </w:style>
  <w:style w:type="paragraph" w:styleId="71">
    <w:name w:val="index 7"/>
    <w:basedOn w:val="a1"/>
    <w:next w:val="a1"/>
    <w:autoRedefine/>
    <w:semiHidden/>
    <w:unhideWhenUsed/>
    <w:rsid w:val="00B1599A"/>
    <w:pPr>
      <w:ind w:left="3080" w:hanging="440"/>
    </w:pPr>
  </w:style>
  <w:style w:type="paragraph" w:styleId="81">
    <w:name w:val="index 8"/>
    <w:basedOn w:val="a1"/>
    <w:next w:val="a1"/>
    <w:autoRedefine/>
    <w:semiHidden/>
    <w:unhideWhenUsed/>
    <w:rsid w:val="00B1599A"/>
    <w:pPr>
      <w:ind w:left="3520" w:hanging="440"/>
    </w:pPr>
  </w:style>
  <w:style w:type="paragraph" w:styleId="91">
    <w:name w:val="index 9"/>
    <w:basedOn w:val="a1"/>
    <w:next w:val="a1"/>
    <w:autoRedefine/>
    <w:semiHidden/>
    <w:unhideWhenUsed/>
    <w:rsid w:val="00B1599A"/>
    <w:pPr>
      <w:ind w:left="3960" w:hanging="440"/>
    </w:pPr>
  </w:style>
  <w:style w:type="paragraph" w:styleId="afff0">
    <w:name w:val="index heading"/>
    <w:basedOn w:val="a1"/>
    <w:next w:val="12"/>
    <w:semiHidden/>
    <w:unhideWhenUsed/>
    <w:rsid w:val="00B1599A"/>
    <w:rPr>
      <w:rFonts w:asciiTheme="majorHAnsi" w:eastAsiaTheme="majorEastAsia" w:hAnsiTheme="majorHAnsi" w:cstheme="majorBidi"/>
      <w:bCs/>
    </w:rPr>
  </w:style>
  <w:style w:type="character" w:styleId="afff1">
    <w:name w:val="Intense Emphasis"/>
    <w:basedOn w:val="a2"/>
    <w:uiPriority w:val="21"/>
    <w:semiHidden/>
    <w:unhideWhenUsed/>
    <w:qFormat/>
    <w:rsid w:val="00FA1854"/>
    <w:rPr>
      <w:i/>
      <w:iCs/>
      <w:color w:val="365F91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FA185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afff3">
    <w:name w:val="Выделенная цитата Знак"/>
    <w:basedOn w:val="a2"/>
    <w:link w:val="afff2"/>
    <w:uiPriority w:val="30"/>
    <w:semiHidden/>
    <w:rsid w:val="00FA1854"/>
    <w:rPr>
      <w:b/>
      <w:i/>
      <w:iCs/>
      <w:color w:val="365F91" w:themeColor="accent1" w:themeShade="BF"/>
    </w:rPr>
  </w:style>
  <w:style w:type="character" w:styleId="afff4">
    <w:name w:val="Intense Reference"/>
    <w:basedOn w:val="a2"/>
    <w:uiPriority w:val="32"/>
    <w:semiHidden/>
    <w:unhideWhenUsed/>
    <w:qFormat/>
    <w:rsid w:val="00FA1854"/>
    <w:rPr>
      <w:b/>
      <w:bCs/>
      <w:caps w:val="0"/>
      <w:smallCaps/>
      <w:color w:val="365F91" w:themeColor="accent1" w:themeShade="BF"/>
      <w:spacing w:val="5"/>
    </w:rPr>
  </w:style>
  <w:style w:type="table" w:styleId="afff5">
    <w:name w:val="Light Grid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3"/>
    <w:uiPriority w:val="60"/>
    <w:rsid w:val="00B159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2"/>
    <w:semiHidden/>
    <w:unhideWhenUsed/>
    <w:rsid w:val="00B1599A"/>
  </w:style>
  <w:style w:type="paragraph" w:styleId="afff9">
    <w:name w:val="List"/>
    <w:basedOn w:val="a1"/>
    <w:semiHidden/>
    <w:unhideWhenUsed/>
    <w:rsid w:val="00B1599A"/>
    <w:pPr>
      <w:ind w:left="283" w:hanging="283"/>
      <w:contextualSpacing/>
    </w:pPr>
  </w:style>
  <w:style w:type="paragraph" w:styleId="2b">
    <w:name w:val="List 2"/>
    <w:basedOn w:val="a1"/>
    <w:semiHidden/>
    <w:unhideWhenUsed/>
    <w:rsid w:val="00B1599A"/>
    <w:pPr>
      <w:ind w:left="566" w:hanging="283"/>
      <w:contextualSpacing/>
    </w:pPr>
  </w:style>
  <w:style w:type="paragraph" w:styleId="38">
    <w:name w:val="List 3"/>
    <w:basedOn w:val="a1"/>
    <w:semiHidden/>
    <w:unhideWhenUsed/>
    <w:rsid w:val="00B1599A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B1599A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B1599A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B1599A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B1599A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B1599A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B1599A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B1599A"/>
    <w:pPr>
      <w:numPr>
        <w:numId w:val="5"/>
      </w:numPr>
      <w:contextualSpacing/>
    </w:pPr>
  </w:style>
  <w:style w:type="paragraph" w:styleId="afffa">
    <w:name w:val="List Continue"/>
    <w:basedOn w:val="a1"/>
    <w:semiHidden/>
    <w:unhideWhenUsed/>
    <w:rsid w:val="00B1599A"/>
    <w:pPr>
      <w:spacing w:after="120"/>
      <w:ind w:left="283"/>
      <w:contextualSpacing/>
    </w:pPr>
  </w:style>
  <w:style w:type="paragraph" w:styleId="2c">
    <w:name w:val="List Continue 2"/>
    <w:basedOn w:val="a1"/>
    <w:semiHidden/>
    <w:unhideWhenUsed/>
    <w:rsid w:val="00B1599A"/>
    <w:pPr>
      <w:spacing w:after="120"/>
      <w:ind w:left="566"/>
      <w:contextualSpacing/>
    </w:pPr>
  </w:style>
  <w:style w:type="paragraph" w:styleId="39">
    <w:name w:val="List Continue 3"/>
    <w:basedOn w:val="a1"/>
    <w:semiHidden/>
    <w:unhideWhenUsed/>
    <w:rsid w:val="00B1599A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B1599A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B1599A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B1599A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B1599A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B1599A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B1599A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B1599A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B1599A"/>
    <w:pPr>
      <w:ind w:left="720"/>
      <w:contextualSpacing/>
    </w:pPr>
  </w:style>
  <w:style w:type="table" w:styleId="-1a">
    <w:name w:val="List Table 1 Light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1">
    <w:name w:val="List Table 1 Light Accent 2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131">
    <w:name w:val="List Table 1 Light Accent 3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40">
    <w:name w:val="List Table 1 Light Accent 4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50">
    <w:name w:val="List Table 1 Light Accent 5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60">
    <w:name w:val="List Table 1 Light Accent 6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a">
    <w:name w:val="List Table 2"/>
    <w:basedOn w:val="a3"/>
    <w:uiPriority w:val="47"/>
    <w:rsid w:val="00B159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B1599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1">
    <w:name w:val="List Table 2 Accent 2"/>
    <w:basedOn w:val="a3"/>
    <w:uiPriority w:val="47"/>
    <w:rsid w:val="00B1599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1">
    <w:name w:val="List Table 2 Accent 3"/>
    <w:basedOn w:val="a3"/>
    <w:uiPriority w:val="47"/>
    <w:rsid w:val="00B1599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0">
    <w:name w:val="List Table 2 Accent 4"/>
    <w:basedOn w:val="a3"/>
    <w:uiPriority w:val="47"/>
    <w:rsid w:val="00B1599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0">
    <w:name w:val="List Table 2 Accent 5"/>
    <w:basedOn w:val="a3"/>
    <w:uiPriority w:val="47"/>
    <w:rsid w:val="00B1599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0">
    <w:name w:val="List Table 2 Accent 6"/>
    <w:basedOn w:val="a3"/>
    <w:uiPriority w:val="47"/>
    <w:rsid w:val="00B1599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a">
    <w:name w:val="List Table 3"/>
    <w:basedOn w:val="a3"/>
    <w:uiPriority w:val="48"/>
    <w:rsid w:val="00B159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B159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B1599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B1599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B1599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B1599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B1599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1">
    <w:name w:val="List Table 4 Accent 2"/>
    <w:basedOn w:val="a3"/>
    <w:uiPriority w:val="49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1">
    <w:name w:val="List Table 4 Accent 3"/>
    <w:basedOn w:val="a3"/>
    <w:uiPriority w:val="49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0">
    <w:name w:val="List Table 4 Accent 4"/>
    <w:basedOn w:val="a3"/>
    <w:uiPriority w:val="49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0">
    <w:name w:val="List Table 4 Accent 5"/>
    <w:basedOn w:val="a3"/>
    <w:uiPriority w:val="49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0">
    <w:name w:val="List Table 4 Accent 6"/>
    <w:basedOn w:val="a3"/>
    <w:uiPriority w:val="49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a">
    <w:name w:val="List Table 5 Dark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1">
    <w:name w:val="List Table 6 Colorful Accent 2"/>
    <w:basedOn w:val="a3"/>
    <w:uiPriority w:val="51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1">
    <w:name w:val="List Table 6 Colorful Accent 3"/>
    <w:basedOn w:val="a3"/>
    <w:uiPriority w:val="51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0">
    <w:name w:val="List Table 6 Colorful Accent 4"/>
    <w:basedOn w:val="a3"/>
    <w:uiPriority w:val="51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0">
    <w:name w:val="List Table 6 Colorful Accent 5"/>
    <w:basedOn w:val="a3"/>
    <w:uiPriority w:val="51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0">
    <w:name w:val="List Table 6 Colorful Accent 6"/>
    <w:basedOn w:val="a3"/>
    <w:uiPriority w:val="51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0">
    <w:name w:val="List Table 7 Colorful"/>
    <w:basedOn w:val="a3"/>
    <w:uiPriority w:val="52"/>
    <w:rsid w:val="00B159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B1599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B1599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B1599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B1599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B1599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B1599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semiHidden/>
    <w:unhideWhenUsed/>
    <w:rsid w:val="00B159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sz w:val="22"/>
      <w:szCs w:val="20"/>
    </w:rPr>
  </w:style>
  <w:style w:type="character" w:customStyle="1" w:styleId="afffd">
    <w:name w:val="Текст макроса Знак"/>
    <w:basedOn w:val="a2"/>
    <w:link w:val="afffc"/>
    <w:semiHidden/>
    <w:rsid w:val="00B1599A"/>
    <w:rPr>
      <w:rFonts w:ascii="Consolas" w:hAnsi="Consolas"/>
      <w:b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6">
    <w:name w:val="Згадка1"/>
    <w:basedOn w:val="a2"/>
    <w:uiPriority w:val="99"/>
    <w:semiHidden/>
    <w:unhideWhenUsed/>
    <w:rsid w:val="00B1599A"/>
    <w:rPr>
      <w:color w:val="2B579A"/>
      <w:shd w:val="clear" w:color="auto" w:fill="E6E6E6"/>
    </w:rPr>
  </w:style>
  <w:style w:type="paragraph" w:styleId="afffe">
    <w:name w:val="Message Header"/>
    <w:basedOn w:val="a1"/>
    <w:link w:val="affff"/>
    <w:semiHidden/>
    <w:unhideWhenUsed/>
    <w:rsid w:val="00B159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semiHidden/>
    <w:rsid w:val="00B1599A"/>
    <w:rPr>
      <w:rFonts w:asciiTheme="majorHAnsi" w:eastAsiaTheme="majorEastAsia" w:hAnsiTheme="majorHAnsi" w:cstheme="majorBidi"/>
      <w:b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B1599A"/>
    <w:rPr>
      <w:b/>
    </w:rPr>
  </w:style>
  <w:style w:type="paragraph" w:styleId="affff1">
    <w:name w:val="Normal (Web)"/>
    <w:basedOn w:val="a1"/>
    <w:semiHidden/>
    <w:unhideWhenUsed/>
    <w:rsid w:val="00B1599A"/>
    <w:rPr>
      <w:rFonts w:ascii="Times New Roman" w:hAnsi="Times New Roman"/>
      <w:sz w:val="24"/>
      <w:szCs w:val="24"/>
    </w:rPr>
  </w:style>
  <w:style w:type="paragraph" w:styleId="affff2">
    <w:name w:val="Normal Indent"/>
    <w:basedOn w:val="a1"/>
    <w:semiHidden/>
    <w:unhideWhenUsed/>
    <w:rsid w:val="00B1599A"/>
    <w:pPr>
      <w:ind w:left="720"/>
    </w:pPr>
  </w:style>
  <w:style w:type="paragraph" w:styleId="affff3">
    <w:name w:val="Note Heading"/>
    <w:basedOn w:val="a1"/>
    <w:next w:val="a1"/>
    <w:link w:val="affff4"/>
    <w:semiHidden/>
    <w:unhideWhenUsed/>
    <w:rsid w:val="00B1599A"/>
  </w:style>
  <w:style w:type="character" w:customStyle="1" w:styleId="affff4">
    <w:name w:val="Заголовок записки Знак"/>
    <w:basedOn w:val="a2"/>
    <w:link w:val="affff3"/>
    <w:semiHidden/>
    <w:rsid w:val="00B1599A"/>
    <w:rPr>
      <w:b/>
    </w:rPr>
  </w:style>
  <w:style w:type="character" w:styleId="affff5">
    <w:name w:val="page number"/>
    <w:basedOn w:val="a2"/>
    <w:semiHidden/>
    <w:unhideWhenUsed/>
    <w:rsid w:val="00B1599A"/>
  </w:style>
  <w:style w:type="table" w:styleId="17">
    <w:name w:val="Plain Table 1"/>
    <w:basedOn w:val="a3"/>
    <w:uiPriority w:val="41"/>
    <w:rsid w:val="00B159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B159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B159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B159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B159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semiHidden/>
    <w:unhideWhenUsed/>
    <w:rsid w:val="00B1599A"/>
    <w:rPr>
      <w:rFonts w:ascii="Consolas" w:hAnsi="Consolas"/>
      <w:sz w:val="22"/>
      <w:szCs w:val="21"/>
    </w:rPr>
  </w:style>
  <w:style w:type="character" w:customStyle="1" w:styleId="affff7">
    <w:name w:val="Текст Знак"/>
    <w:basedOn w:val="a2"/>
    <w:link w:val="affff6"/>
    <w:semiHidden/>
    <w:rsid w:val="00B1599A"/>
    <w:rPr>
      <w:rFonts w:ascii="Consolas" w:hAnsi="Consolas"/>
      <w:b/>
      <w:sz w:val="22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B1599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B1599A"/>
    <w:rPr>
      <w:b/>
      <w:i/>
      <w:iCs/>
      <w:color w:val="404040" w:themeColor="text1" w:themeTint="BF"/>
    </w:rPr>
  </w:style>
  <w:style w:type="paragraph" w:styleId="affff8">
    <w:name w:val="Salutation"/>
    <w:basedOn w:val="a1"/>
    <w:next w:val="a1"/>
    <w:link w:val="affff9"/>
    <w:semiHidden/>
    <w:unhideWhenUsed/>
    <w:rsid w:val="00B1599A"/>
  </w:style>
  <w:style w:type="character" w:customStyle="1" w:styleId="affff9">
    <w:name w:val="Приветствие Знак"/>
    <w:basedOn w:val="a2"/>
    <w:link w:val="affff8"/>
    <w:semiHidden/>
    <w:rsid w:val="00B1599A"/>
    <w:rPr>
      <w:b/>
    </w:rPr>
  </w:style>
  <w:style w:type="paragraph" w:styleId="affffa">
    <w:name w:val="Signature"/>
    <w:basedOn w:val="a1"/>
    <w:link w:val="affffb"/>
    <w:semiHidden/>
    <w:unhideWhenUsed/>
    <w:rsid w:val="00B1599A"/>
    <w:pPr>
      <w:ind w:left="4252"/>
    </w:pPr>
  </w:style>
  <w:style w:type="character" w:customStyle="1" w:styleId="affffb">
    <w:name w:val="Подпись Знак"/>
    <w:basedOn w:val="a2"/>
    <w:link w:val="affffa"/>
    <w:semiHidden/>
    <w:rsid w:val="00B1599A"/>
    <w:rPr>
      <w:b/>
    </w:rPr>
  </w:style>
  <w:style w:type="character" w:customStyle="1" w:styleId="18">
    <w:name w:val="Інтелектуальне гіперпосилання1"/>
    <w:basedOn w:val="a2"/>
    <w:uiPriority w:val="99"/>
    <w:semiHidden/>
    <w:unhideWhenUsed/>
    <w:rsid w:val="00B1599A"/>
    <w:rPr>
      <w:u w:val="dotted"/>
    </w:rPr>
  </w:style>
  <w:style w:type="character" w:styleId="affffc">
    <w:name w:val="Strong"/>
    <w:basedOn w:val="a2"/>
    <w:semiHidden/>
    <w:unhideWhenUsed/>
    <w:qFormat/>
    <w:rsid w:val="00B1599A"/>
    <w:rPr>
      <w:b/>
      <w:bCs/>
    </w:rPr>
  </w:style>
  <w:style w:type="paragraph" w:styleId="affffd">
    <w:name w:val="Subtitle"/>
    <w:basedOn w:val="a1"/>
    <w:next w:val="a1"/>
    <w:link w:val="affffe"/>
    <w:semiHidden/>
    <w:unhideWhenUsed/>
    <w:qFormat/>
    <w:rsid w:val="00B1599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ffe">
    <w:name w:val="Подзаголовок Знак"/>
    <w:basedOn w:val="a2"/>
    <w:link w:val="affffd"/>
    <w:semiHidden/>
    <w:rsid w:val="00B1599A"/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styleId="afffff">
    <w:name w:val="Subtle Emphasis"/>
    <w:basedOn w:val="a2"/>
    <w:uiPriority w:val="19"/>
    <w:semiHidden/>
    <w:unhideWhenUsed/>
    <w:qFormat/>
    <w:rsid w:val="00B1599A"/>
    <w:rPr>
      <w:i/>
      <w:iCs/>
      <w:color w:val="404040" w:themeColor="text1" w:themeTint="BF"/>
    </w:rPr>
  </w:style>
  <w:style w:type="character" w:styleId="afffff0">
    <w:name w:val="Subtle Reference"/>
    <w:basedOn w:val="a2"/>
    <w:uiPriority w:val="31"/>
    <w:semiHidden/>
    <w:unhideWhenUsed/>
    <w:qFormat/>
    <w:rsid w:val="00B1599A"/>
    <w:rPr>
      <w:smallCaps/>
      <w:color w:val="5A5A5A" w:themeColor="text1" w:themeTint="A5"/>
    </w:rPr>
  </w:style>
  <w:style w:type="table" w:styleId="19">
    <w:name w:val="Table 3D effects 1"/>
    <w:basedOn w:val="a3"/>
    <w:semiHidden/>
    <w:unhideWhenUsed/>
    <w:rsid w:val="00B1599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semiHidden/>
    <w:unhideWhenUsed/>
    <w:rsid w:val="00B1599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semiHidden/>
    <w:unhideWhenUsed/>
    <w:rsid w:val="00B1599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semiHidden/>
    <w:unhideWhenUsed/>
    <w:rsid w:val="00B1599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B1599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semiHidden/>
    <w:unhideWhenUsed/>
    <w:rsid w:val="00B1599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semiHidden/>
    <w:unhideWhenUsed/>
    <w:rsid w:val="00B1599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B1599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semiHidden/>
    <w:unhideWhenUsed/>
    <w:rsid w:val="00B1599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1599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unhideWhenUsed/>
    <w:rsid w:val="00B1599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1599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semiHidden/>
    <w:unhideWhenUsed/>
    <w:rsid w:val="00B159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semiHidden/>
    <w:unhideWhenUsed/>
    <w:rsid w:val="00B1599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Grid"/>
    <w:basedOn w:val="a3"/>
    <w:rsid w:val="00B15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semiHidden/>
    <w:unhideWhenUsed/>
    <w:rsid w:val="00B1599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semiHidden/>
    <w:unhideWhenUsed/>
    <w:rsid w:val="00B1599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unhideWhenUsed/>
    <w:rsid w:val="00B1599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1599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0"/>
    <w:rsid w:val="00B159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semiHidden/>
    <w:unhideWhenUsed/>
    <w:rsid w:val="00B1599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semiHidden/>
    <w:unhideWhenUsed/>
    <w:rsid w:val="00B1599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semiHidden/>
    <w:unhideWhenUsed/>
    <w:rsid w:val="00B1599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semiHidden/>
    <w:unhideWhenUsed/>
    <w:rsid w:val="00B1599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unhideWhenUsed/>
    <w:rsid w:val="00B159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semiHidden/>
    <w:unhideWhenUsed/>
    <w:rsid w:val="00B1599A"/>
    <w:pPr>
      <w:ind w:left="440" w:hanging="440"/>
    </w:pPr>
  </w:style>
  <w:style w:type="paragraph" w:styleId="afffff6">
    <w:name w:val="table of figures"/>
    <w:basedOn w:val="a1"/>
    <w:next w:val="a1"/>
    <w:semiHidden/>
    <w:unhideWhenUsed/>
    <w:rsid w:val="00B1599A"/>
  </w:style>
  <w:style w:type="table" w:styleId="afffff7">
    <w:name w:val="Table Professional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semiHidden/>
    <w:unhideWhenUsed/>
    <w:rsid w:val="00B1599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semiHidden/>
    <w:unhideWhenUsed/>
    <w:rsid w:val="00B1599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semiHidden/>
    <w:unhideWhenUsed/>
    <w:rsid w:val="00B1599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semiHidden/>
    <w:unhideWhenUsed/>
    <w:rsid w:val="00B1599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rsid w:val="00B15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semiHidden/>
    <w:unhideWhenUsed/>
    <w:rsid w:val="00B1599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semiHidden/>
    <w:unhideWhenUsed/>
    <w:rsid w:val="00B1599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rsid w:val="00B1599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semiHidden/>
    <w:unhideWhenUsed/>
    <w:qFormat/>
    <w:rsid w:val="00B1599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a">
    <w:name w:val="Заголовок Знак"/>
    <w:basedOn w:val="a2"/>
    <w:link w:val="afffff9"/>
    <w:semiHidden/>
    <w:rsid w:val="00B1599A"/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semiHidden/>
    <w:unhideWhenUsed/>
    <w:rsid w:val="00B1599A"/>
    <w:pPr>
      <w:spacing w:before="12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1f0">
    <w:name w:val="toc 1"/>
    <w:basedOn w:val="a1"/>
    <w:next w:val="a1"/>
    <w:autoRedefine/>
    <w:semiHidden/>
    <w:unhideWhenUsed/>
    <w:rsid w:val="00B1599A"/>
    <w:pPr>
      <w:spacing w:after="100"/>
    </w:pPr>
  </w:style>
  <w:style w:type="paragraph" w:styleId="2fa">
    <w:name w:val="toc 2"/>
    <w:basedOn w:val="a1"/>
    <w:next w:val="a1"/>
    <w:autoRedefine/>
    <w:semiHidden/>
    <w:unhideWhenUsed/>
    <w:rsid w:val="00B1599A"/>
    <w:pPr>
      <w:spacing w:after="100"/>
      <w:ind w:left="440"/>
    </w:pPr>
  </w:style>
  <w:style w:type="paragraph" w:styleId="3f2">
    <w:name w:val="toc 3"/>
    <w:basedOn w:val="a1"/>
    <w:next w:val="a1"/>
    <w:autoRedefine/>
    <w:semiHidden/>
    <w:unhideWhenUsed/>
    <w:rsid w:val="00B1599A"/>
    <w:pPr>
      <w:spacing w:after="100"/>
      <w:ind w:left="880"/>
    </w:pPr>
  </w:style>
  <w:style w:type="paragraph" w:styleId="4a">
    <w:name w:val="toc 4"/>
    <w:basedOn w:val="a1"/>
    <w:next w:val="a1"/>
    <w:autoRedefine/>
    <w:semiHidden/>
    <w:unhideWhenUsed/>
    <w:rsid w:val="00B1599A"/>
    <w:pPr>
      <w:spacing w:after="100"/>
      <w:ind w:left="1320"/>
    </w:pPr>
  </w:style>
  <w:style w:type="paragraph" w:styleId="59">
    <w:name w:val="toc 5"/>
    <w:basedOn w:val="a1"/>
    <w:next w:val="a1"/>
    <w:autoRedefine/>
    <w:semiHidden/>
    <w:unhideWhenUsed/>
    <w:rsid w:val="00B1599A"/>
    <w:pPr>
      <w:spacing w:after="100"/>
      <w:ind w:left="1760"/>
    </w:pPr>
  </w:style>
  <w:style w:type="paragraph" w:styleId="63">
    <w:name w:val="toc 6"/>
    <w:basedOn w:val="a1"/>
    <w:next w:val="a1"/>
    <w:autoRedefine/>
    <w:semiHidden/>
    <w:unhideWhenUsed/>
    <w:rsid w:val="00B1599A"/>
    <w:pPr>
      <w:spacing w:after="100"/>
      <w:ind w:left="2200"/>
    </w:pPr>
  </w:style>
  <w:style w:type="paragraph" w:styleId="73">
    <w:name w:val="toc 7"/>
    <w:basedOn w:val="a1"/>
    <w:next w:val="a1"/>
    <w:autoRedefine/>
    <w:semiHidden/>
    <w:unhideWhenUsed/>
    <w:rsid w:val="00B1599A"/>
    <w:pPr>
      <w:spacing w:after="100"/>
      <w:ind w:left="2640"/>
    </w:pPr>
  </w:style>
  <w:style w:type="paragraph" w:styleId="83">
    <w:name w:val="toc 8"/>
    <w:basedOn w:val="a1"/>
    <w:next w:val="a1"/>
    <w:autoRedefine/>
    <w:semiHidden/>
    <w:unhideWhenUsed/>
    <w:rsid w:val="00B1599A"/>
    <w:pPr>
      <w:spacing w:after="100"/>
      <w:ind w:left="3080"/>
    </w:pPr>
  </w:style>
  <w:style w:type="paragraph" w:styleId="92">
    <w:name w:val="toc 9"/>
    <w:basedOn w:val="a1"/>
    <w:next w:val="a1"/>
    <w:autoRedefine/>
    <w:semiHidden/>
    <w:unhideWhenUsed/>
    <w:rsid w:val="00B1599A"/>
    <w:pPr>
      <w:spacing w:after="100"/>
      <w:ind w:left="352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B1599A"/>
    <w:pPr>
      <w:keepNext/>
      <w:keepLines/>
      <w:spacing w:before="24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1f1">
    <w:name w:val="Незакрита згадка 1"/>
    <w:basedOn w:val="a2"/>
    <w:uiPriority w:val="99"/>
    <w:semiHidden/>
    <w:unhideWhenUsed/>
    <w:rsid w:val="00FA1854"/>
    <w:rPr>
      <w:color w:val="595959" w:themeColor="text1" w:themeTint="A6"/>
      <w:shd w:val="clear" w:color="auto" w:fill="E6E6E6"/>
    </w:rPr>
  </w:style>
  <w:style w:type="character" w:customStyle="1" w:styleId="10">
    <w:name w:val="Заголовок 1 Знак"/>
    <w:basedOn w:val="a2"/>
    <w:link w:val="1"/>
    <w:rsid w:val="00A95AFF"/>
    <w:rPr>
      <w:rFonts w:asciiTheme="majorHAnsi" w:hAnsiTheme="majorHAnsi"/>
      <w:b/>
      <w:caps/>
      <w:sz w:val="180"/>
      <w:szCs w:val="200"/>
    </w:rPr>
  </w:style>
  <w:style w:type="character" w:customStyle="1" w:styleId="22">
    <w:name w:val="Заголовок 2 Знак"/>
    <w:basedOn w:val="a2"/>
    <w:link w:val="21"/>
    <w:rsid w:val="00A95AFF"/>
    <w:rPr>
      <w:b/>
      <w:color w:val="984806" w:themeColor="accent6" w:themeShade="80"/>
      <w:sz w:val="120"/>
    </w:rPr>
  </w:style>
  <w:style w:type="character" w:customStyle="1" w:styleId="32">
    <w:name w:val="Заголовок 3 Знак"/>
    <w:basedOn w:val="a2"/>
    <w:link w:val="31"/>
    <w:rsid w:val="00A95AFF"/>
    <w:rPr>
      <w:b/>
      <w:color w:val="984806" w:themeColor="accent6" w:themeShade="80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56;&#1086;&#1079;&#1087;&#1088;&#1086;&#1076;&#1072;&#10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848536FCE044F982D9FD1EA59A7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1576F-2214-41D1-9749-0609B6958546}"/>
      </w:docPartPr>
      <w:docPartBody>
        <w:p w:rsidR="00000000" w:rsidRDefault="00940342">
          <w:pPr>
            <w:pStyle w:val="50848536FCE044F982D9FD1EA59A7EF9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7155B95E7E174ED9B7E129D9568876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7ADA80-8F3E-40B4-B3EC-3B0C1D5A3C16}"/>
      </w:docPartPr>
      <w:docPartBody>
        <w:p w:rsidR="00000000" w:rsidRDefault="00C93EB2">
          <w:pPr>
            <w:pStyle w:val="7155B95E7E174ED9B7E129D9568876AD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C9881F4277E64E1B8607E51F9602BB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6E3AD-C118-4DB3-9AE2-0C9352F2655F}"/>
      </w:docPartPr>
      <w:docPartBody>
        <w:p w:rsidR="00000000" w:rsidRDefault="00C93EB2">
          <w:pPr>
            <w:pStyle w:val="C9881F4277E64E1B8607E51F9602BB5F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A35E5B1E648B431288071DCA762FA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78848-2FC9-43DE-BC7A-A27D2E07E0F4}"/>
      </w:docPartPr>
      <w:docPartBody>
        <w:p w:rsidR="00000000" w:rsidRDefault="00C93EB2">
          <w:pPr>
            <w:pStyle w:val="A35E5B1E648B431288071DCA762FAABE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605C34E6D01B4F0098EFD290AAA92D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BBE8E-F952-42FC-A12C-8E9B9C83C240}"/>
      </w:docPartPr>
      <w:docPartBody>
        <w:p w:rsidR="00000000" w:rsidRDefault="00C93EB2">
          <w:pPr>
            <w:pStyle w:val="605C34E6D01B4F0098EFD290AAA92DCC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49A7FB3924434F7B9CF3F483A51DE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DFF5C7-88D0-4D6E-95DC-60D2929ED745}"/>
      </w:docPartPr>
      <w:docPartBody>
        <w:p w:rsidR="00000000" w:rsidRDefault="00C93EB2">
          <w:pPr>
            <w:pStyle w:val="49A7FB3924434F7B9CF3F483A51DE27D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21315CC1356742238AB86F964557C3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8EA1AB-2C9F-45C4-80D6-C374259AC570}"/>
      </w:docPartPr>
      <w:docPartBody>
        <w:p w:rsidR="00000000" w:rsidRDefault="00C93EB2">
          <w:pPr>
            <w:pStyle w:val="21315CC1356742238AB86F964557C3AA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10A7B82B09DA492DB5243447A3154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56924-1F46-45EF-ACA1-A9F6006E9EB6}"/>
      </w:docPartPr>
      <w:docPartBody>
        <w:p w:rsidR="00000000" w:rsidRDefault="00C93EB2">
          <w:pPr>
            <w:pStyle w:val="10A7B82B09DA492DB5243447A3154818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33B5B9316C574AB081ED875C743101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AFFC1-383B-45A0-BC7A-123F6F0F15F3}"/>
      </w:docPartPr>
      <w:docPartBody>
        <w:p w:rsidR="00000000" w:rsidRDefault="00940342">
          <w:pPr>
            <w:pStyle w:val="33B5B9316C574AB081ED875C7431019A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3AF50E90B904451E8397C9F4D623F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6734D3-8A15-4B13-B67B-A66EBEEBAE0B}"/>
      </w:docPartPr>
      <w:docPartBody>
        <w:p w:rsidR="00000000" w:rsidRDefault="00C93EB2">
          <w:pPr>
            <w:pStyle w:val="3AF50E90B904451E8397C9F4D623FB1A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6C459440AA154B5D8DC18AE3D9F24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FF194-274A-4B2C-8A3B-77509A308030}"/>
      </w:docPartPr>
      <w:docPartBody>
        <w:p w:rsidR="00000000" w:rsidRDefault="00C93EB2">
          <w:pPr>
            <w:pStyle w:val="6C459440AA154B5D8DC18AE3D9F2478F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F4D3A043A8264442AE82CA276F58EE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9E0F8-4193-4CCF-A2BB-531EFE349865}"/>
      </w:docPartPr>
      <w:docPartBody>
        <w:p w:rsidR="00000000" w:rsidRDefault="00C93EB2">
          <w:pPr>
            <w:pStyle w:val="F4D3A043A8264442AE82CA276F58EE6C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056A58E7C7BB40278D5C9861B274FC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5639D-1FC7-44D1-B090-34832026D60B}"/>
      </w:docPartPr>
      <w:docPartBody>
        <w:p w:rsidR="00000000" w:rsidRDefault="00C93EB2">
          <w:pPr>
            <w:pStyle w:val="056A58E7C7BB40278D5C9861B274FC36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48B322E59844425884C3ABF37EB10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3777E-05AB-4012-B331-6108B73CA5DE}"/>
      </w:docPartPr>
      <w:docPartBody>
        <w:p w:rsidR="00000000" w:rsidRDefault="00C93EB2">
          <w:pPr>
            <w:pStyle w:val="48B322E59844425884C3ABF37EB10260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DA248B383B714EDFB1CFF412BEF69D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CD2CC3-1C88-4C03-84EB-E5CE753B97D2}"/>
      </w:docPartPr>
      <w:docPartBody>
        <w:p w:rsidR="00000000" w:rsidRDefault="00C93EB2">
          <w:pPr>
            <w:pStyle w:val="DA248B383B714EDFB1CFF412BEF69DDD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1A72FB58C4684A6B87E24AA944A1C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A4ACA4-2EC6-4D25-8D65-F272F31BFDF5}"/>
      </w:docPartPr>
      <w:docPartBody>
        <w:p w:rsidR="00000000" w:rsidRDefault="00C93EB2">
          <w:pPr>
            <w:pStyle w:val="1A72FB58C4684A6B87E24AA944A1C54F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0EB78C86404143BBAD2125FAE50A8E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EB88F-D5C0-4D57-AF25-D4F738BEA8D0}"/>
      </w:docPartPr>
      <w:docPartBody>
        <w:p w:rsidR="00000000" w:rsidRDefault="00940342">
          <w:pPr>
            <w:pStyle w:val="0EB78C86404143BBAD2125FAE50A8E1F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6C085CB954094492BA6C1CA57D906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450EF-5FA1-4944-A8D5-96AF5808D508}"/>
      </w:docPartPr>
      <w:docPartBody>
        <w:p w:rsidR="00000000" w:rsidRDefault="00C93EB2">
          <w:pPr>
            <w:pStyle w:val="6C085CB954094492BA6C1CA57D906517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E849A56828DB433E9308FC9A6C7540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01B2B-FEB1-45F9-9B2B-8938A4981D39}"/>
      </w:docPartPr>
      <w:docPartBody>
        <w:p w:rsidR="00000000" w:rsidRDefault="00C93EB2">
          <w:pPr>
            <w:pStyle w:val="E849A56828DB433E9308FC9A6C7540F7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E54BEAE2FFE4C70BCB1674E777BA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2147A-FA17-4323-8A17-45AD093B6B24}"/>
      </w:docPartPr>
      <w:docPartBody>
        <w:p w:rsidR="00000000" w:rsidRDefault="00C93EB2">
          <w:pPr>
            <w:pStyle w:val="7E54BEAE2FFE4C70BCB1674E777BAC04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3384A5FCFFD94B559B7DCE90B64DC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2AE43-AC23-4AE3-A3FB-5A267EE1B443}"/>
      </w:docPartPr>
      <w:docPartBody>
        <w:p w:rsidR="00000000" w:rsidRDefault="00C93EB2">
          <w:pPr>
            <w:pStyle w:val="3384A5FCFFD94B559B7DCE90B64DC4A5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1558DBA45B39488FB70CD287618B7F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98B5D-DE6A-42EE-84E2-DBBADFA9813E}"/>
      </w:docPartPr>
      <w:docPartBody>
        <w:p w:rsidR="00000000" w:rsidRDefault="00C93EB2">
          <w:pPr>
            <w:pStyle w:val="1558DBA45B39488FB70CD287618B7F77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0A2657FE74474C689F86BDF642CADA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DD077-25E6-4503-B385-FD56443BEE81}"/>
      </w:docPartPr>
      <w:docPartBody>
        <w:p w:rsidR="00000000" w:rsidRDefault="00C93EB2">
          <w:pPr>
            <w:pStyle w:val="0A2657FE74474C689F86BDF642CADAC2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57C67DC78FA047A091717D91337D2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45F2F-FEC0-466A-992A-510CD12E0C99}"/>
      </w:docPartPr>
      <w:docPartBody>
        <w:p w:rsidR="00000000" w:rsidRDefault="00C93EB2">
          <w:pPr>
            <w:pStyle w:val="57C67DC78FA047A091717D91337D2C66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1872EA3A1E714C96B68D8F53915912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EBF37-A32D-4792-9142-1BE0BA0E9908}"/>
      </w:docPartPr>
      <w:docPartBody>
        <w:p w:rsidR="00000000" w:rsidRDefault="00940342">
          <w:pPr>
            <w:pStyle w:val="1872EA3A1E714C96B68D8F5391591207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FC01ACCB20514CD898AD05B050ED23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C2ED8-FFC9-4B4F-A7B6-6C7CF3910561}"/>
      </w:docPartPr>
      <w:docPartBody>
        <w:p w:rsidR="00000000" w:rsidRDefault="00C93EB2">
          <w:pPr>
            <w:pStyle w:val="FC01ACCB20514CD898AD05B050ED23F4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A6E8CE9D9C374D2E8EE6D95DC6112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227BE-841E-4EF9-8FEA-2958F916129A}"/>
      </w:docPartPr>
      <w:docPartBody>
        <w:p w:rsidR="00000000" w:rsidRDefault="00C93EB2">
          <w:pPr>
            <w:pStyle w:val="A6E8CE9D9C374D2E8EE6D95DC611211F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958403B75F64003A0A0EC47F9C30F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16A2-A433-4A54-8FB6-F55805BF3726}"/>
      </w:docPartPr>
      <w:docPartBody>
        <w:p w:rsidR="00000000" w:rsidRDefault="00C93EB2">
          <w:pPr>
            <w:pStyle w:val="7958403B75F64003A0A0EC47F9C30F1D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B14B3D7F837A4B039118635E4FB21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06CB7-ACD1-42CA-AEF0-ECD289ABA8F5}"/>
      </w:docPartPr>
      <w:docPartBody>
        <w:p w:rsidR="00000000" w:rsidRDefault="00C93EB2">
          <w:pPr>
            <w:pStyle w:val="B14B3D7F837A4B039118635E4FB2116A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8946C79DDA2A42AA9C234C70BEB8B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5A170-79B9-497D-ABD0-817A10B4278D}"/>
      </w:docPartPr>
      <w:docPartBody>
        <w:p w:rsidR="00000000" w:rsidRDefault="00C93EB2">
          <w:pPr>
            <w:pStyle w:val="8946C79DDA2A42AA9C234C70BEB8B72E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B0DF751DFF224F5A9737EA1457394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5B1E65-C0BC-4D26-87E5-0EE728516F75}"/>
      </w:docPartPr>
      <w:docPartBody>
        <w:p w:rsidR="00000000" w:rsidRDefault="00C93EB2">
          <w:pPr>
            <w:pStyle w:val="B0DF751DFF224F5A9737EA1457394EA1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23D07C74088E4891B603D6D245D505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2F3EC-B97E-4267-B604-6EA632BC4F75}"/>
      </w:docPartPr>
      <w:docPartBody>
        <w:p w:rsidR="00000000" w:rsidRDefault="00C93EB2">
          <w:pPr>
            <w:pStyle w:val="23D07C74088E4891B603D6D245D50593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06FC3ADB97664DCAB8AE04762252E5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7E20C-3E15-4C2A-A88A-FD8144CBFC9A}"/>
      </w:docPartPr>
      <w:docPartBody>
        <w:p w:rsidR="00000000" w:rsidRDefault="00940342">
          <w:pPr>
            <w:pStyle w:val="06FC3ADB97664DCAB8AE04762252E50C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EE6BE190E1834426AEBD9548DE4E5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DDA196-D3E6-4BEF-AE02-804A3BA29AA9}"/>
      </w:docPartPr>
      <w:docPartBody>
        <w:p w:rsidR="00000000" w:rsidRDefault="00C93EB2">
          <w:pPr>
            <w:pStyle w:val="EE6BE190E1834426AEBD9548DE4E505D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3D0FC5057E1544959738058EFD41D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D9787F-E528-45CA-A212-B2A466537387}"/>
      </w:docPartPr>
      <w:docPartBody>
        <w:p w:rsidR="00000000" w:rsidRDefault="00C93EB2">
          <w:pPr>
            <w:pStyle w:val="3D0FC5057E1544959738058EFD41D209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4203D147099141B7AD42E32E7A9964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E26C5-9FA4-475D-9D83-2E9C27AD7A03}"/>
      </w:docPartPr>
      <w:docPartBody>
        <w:p w:rsidR="00000000" w:rsidRDefault="00C93EB2">
          <w:pPr>
            <w:pStyle w:val="4203D147099141B7AD42E32E7A99641F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3723D01296B149A481762B676ADFC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37B30-07EC-402F-A800-B2F2A4E63945}"/>
      </w:docPartPr>
      <w:docPartBody>
        <w:p w:rsidR="00000000" w:rsidRDefault="00C93EB2">
          <w:pPr>
            <w:pStyle w:val="3723D01296B149A481762B676ADFC8CC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BD41D28E1CE34B3DABB65957F45639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1B2DF-B317-49E2-8BB5-E0B8E0925143}"/>
      </w:docPartPr>
      <w:docPartBody>
        <w:p w:rsidR="00000000" w:rsidRDefault="00C93EB2">
          <w:pPr>
            <w:pStyle w:val="BD41D28E1CE34B3DABB65957F45639DC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7E91640FB764498ABF1C0379748D3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09148E-3F76-4307-926C-A1B117EAA2AC}"/>
      </w:docPartPr>
      <w:docPartBody>
        <w:p w:rsidR="00000000" w:rsidRDefault="00C93EB2">
          <w:pPr>
            <w:pStyle w:val="7E91640FB764498ABF1C0379748D3B80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2C9DF097EB664AE6B260E7617AA2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15FF0-CECF-4147-B549-8A3E0986B406}"/>
      </w:docPartPr>
      <w:docPartBody>
        <w:p w:rsidR="00000000" w:rsidRDefault="00C93EB2">
          <w:pPr>
            <w:pStyle w:val="2C9DF097EB664AE6B260E7617AA2B4EF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F59B537DD796471385A1BA6FD2D53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182AE-7CF0-400E-9B4C-8D987E5438C2}"/>
      </w:docPartPr>
      <w:docPartBody>
        <w:p w:rsidR="00000000" w:rsidRDefault="00940342">
          <w:pPr>
            <w:pStyle w:val="F59B537DD796471385A1BA6FD2D532B2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63EF005586BF49FCA0E7754FBF464E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42DDF-ACC3-46E0-8089-8B826F22A834}"/>
      </w:docPartPr>
      <w:docPartBody>
        <w:p w:rsidR="00000000" w:rsidRDefault="00C93EB2">
          <w:pPr>
            <w:pStyle w:val="63EF005586BF49FCA0E7754FBF464E88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CD9EEA05D785401382DD6E52062C9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00B6E-176C-4D00-8422-2D74AF54BDF2}"/>
      </w:docPartPr>
      <w:docPartBody>
        <w:p w:rsidR="00000000" w:rsidRDefault="00C93EB2">
          <w:pPr>
            <w:pStyle w:val="CD9EEA05D785401382DD6E52062C9AA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98750EE408A24F9C8FF2F40890FE5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77BB1-E588-4BD8-BAC0-19D936F17085}"/>
      </w:docPartPr>
      <w:docPartBody>
        <w:p w:rsidR="00000000" w:rsidRDefault="00C93EB2">
          <w:pPr>
            <w:pStyle w:val="98750EE408A24F9C8FF2F40890FE5085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F540F91C9A74B5AAAC4077C91D3B6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F698FB-039B-4D99-A4E8-63B8110374BA}"/>
      </w:docPartPr>
      <w:docPartBody>
        <w:p w:rsidR="00000000" w:rsidRDefault="00C93EB2">
          <w:pPr>
            <w:pStyle w:val="5F540F91C9A74B5AAAC4077C91D3B6E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4062A232C6724519B2160334907BD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204B00-DC99-4872-9ACE-961979543CE7}"/>
      </w:docPartPr>
      <w:docPartBody>
        <w:p w:rsidR="00000000" w:rsidRDefault="00C93EB2">
          <w:pPr>
            <w:pStyle w:val="4062A232C6724519B2160334907BD1BD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4BCDAB9591A24AED8AF8B4C3951065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2514E-E95F-4DAC-A374-A58D00DAB8F5}"/>
      </w:docPartPr>
      <w:docPartBody>
        <w:p w:rsidR="00000000" w:rsidRDefault="00C93EB2">
          <w:pPr>
            <w:pStyle w:val="4BCDAB9591A24AED8AF8B4C395106537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BA02C7C5141F4E389B6406C71293E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A538C-9C5F-42C4-9C55-051F54E854E2}"/>
      </w:docPartPr>
      <w:docPartBody>
        <w:p w:rsidR="00000000" w:rsidRDefault="00C93EB2">
          <w:pPr>
            <w:pStyle w:val="BA02C7C5141F4E389B6406C71293E9AB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1FEF91CE380E48C9B10370E6DBEAE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3BFF7-29C3-48AB-982D-E36C4A6D2D3F}"/>
      </w:docPartPr>
      <w:docPartBody>
        <w:p w:rsidR="00000000" w:rsidRDefault="00940342">
          <w:pPr>
            <w:pStyle w:val="1FEF91CE380E48C9B10370E6DBEAE775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72DB69E594284387A1F635712162F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7B77E-7264-46B6-87EA-F2DDA8A9EEC1}"/>
      </w:docPartPr>
      <w:docPartBody>
        <w:p w:rsidR="00000000" w:rsidRDefault="00C93EB2">
          <w:pPr>
            <w:pStyle w:val="72DB69E594284387A1F635712162F569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7FDBDA67D5244C10A16A29C4592319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7059C-554E-4E77-B8FC-E40CC9AED310}"/>
      </w:docPartPr>
      <w:docPartBody>
        <w:p w:rsidR="00000000" w:rsidRDefault="00C93EB2">
          <w:pPr>
            <w:pStyle w:val="7FDBDA67D5244C10A16A29C459231935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C4073BE33EDA4C5F8A8469455E0CD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71935-7F2C-460B-A773-3D5882CB511B}"/>
      </w:docPartPr>
      <w:docPartBody>
        <w:p w:rsidR="00000000" w:rsidRDefault="00C93EB2">
          <w:pPr>
            <w:pStyle w:val="C4073BE33EDA4C5F8A8469455E0CD28C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68D50D5B2212452A85F8E846A5D93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9AC4F-AFF8-45A2-8964-19C5FC1BA1F2}"/>
      </w:docPartPr>
      <w:docPartBody>
        <w:p w:rsidR="00000000" w:rsidRDefault="00C93EB2">
          <w:pPr>
            <w:pStyle w:val="68D50D5B2212452A85F8E846A5D93803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F8D295BF68774DD79F0B1838517DE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9D0E90-3AAB-489F-A44D-DA8642133317}"/>
      </w:docPartPr>
      <w:docPartBody>
        <w:p w:rsidR="00000000" w:rsidRDefault="00C93EB2">
          <w:pPr>
            <w:pStyle w:val="F8D295BF68774DD79F0B1838517DE621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A0A93DD3E61648BD8C3B98CA30A50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BADB3-39EC-45EE-B063-451993DA79B7}"/>
      </w:docPartPr>
      <w:docPartBody>
        <w:p w:rsidR="00000000" w:rsidRDefault="00C93EB2">
          <w:pPr>
            <w:pStyle w:val="A0A93DD3E61648BD8C3B98CA30A5028F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24C4B7F8FD4B449BA914775FE2E11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D985A-9D81-4106-9A4F-2BEE04FFE696}"/>
      </w:docPartPr>
      <w:docPartBody>
        <w:p w:rsidR="00000000" w:rsidRDefault="00C93EB2">
          <w:pPr>
            <w:pStyle w:val="24C4B7F8FD4B449BA914775FE2E11B36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F071EAB428484B30881CBD88A8916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6A5A8-A4E3-445E-AAEA-1D7084A4279B}"/>
      </w:docPartPr>
      <w:docPartBody>
        <w:p w:rsidR="00000000" w:rsidRDefault="00940342">
          <w:pPr>
            <w:pStyle w:val="F071EAB428484B30881CBD88A8916E6D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6939D08DB083423B90D6CE03F9DA1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5A86-34F4-4691-954C-3DC55D31B741}"/>
      </w:docPartPr>
      <w:docPartBody>
        <w:p w:rsidR="00000000" w:rsidRDefault="00C93EB2">
          <w:pPr>
            <w:pStyle w:val="6939D08DB083423B90D6CE03F9DA1BCF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A1A4A4D0A2BC4735A28DC431353A8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F4CD8-0EA8-41BE-A453-B8DBC5AB726A}"/>
      </w:docPartPr>
      <w:docPartBody>
        <w:p w:rsidR="00000000" w:rsidRDefault="00C93EB2">
          <w:pPr>
            <w:pStyle w:val="A1A4A4D0A2BC4735A28DC431353A88E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F50A9983309D40418AAF1AFAB0A28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7248AA-0B89-49FB-85FD-8B7FF549EF15}"/>
      </w:docPartPr>
      <w:docPartBody>
        <w:p w:rsidR="00000000" w:rsidRDefault="00C93EB2">
          <w:pPr>
            <w:pStyle w:val="F50A9983309D40418AAF1AFAB0A28DAF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761A9853DA2944AFB8C7E2EE005CAB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8315B-694A-4AD5-8471-BFDF3437110B}"/>
      </w:docPartPr>
      <w:docPartBody>
        <w:p w:rsidR="00000000" w:rsidRDefault="00C93EB2">
          <w:pPr>
            <w:pStyle w:val="761A9853DA2944AFB8C7E2EE005CAB07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04D2A1B579CC40A8927ACFFDF546B1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42CA70-CCAF-4591-A78C-3BCABE1599CE}"/>
      </w:docPartPr>
      <w:docPartBody>
        <w:p w:rsidR="00000000" w:rsidRDefault="00C93EB2">
          <w:pPr>
            <w:pStyle w:val="04D2A1B579CC40A8927ACFFDF546B193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C8F6F5D5A61A40CCAD6CFAB6B036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943AE-FECF-4478-A938-5EA2FCB4BC00}"/>
      </w:docPartPr>
      <w:docPartBody>
        <w:p w:rsidR="00000000" w:rsidRDefault="00C93EB2">
          <w:pPr>
            <w:pStyle w:val="C8F6F5D5A61A40CCAD6CFAB6B036A053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20903C54F098456493D5DB31E62FA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42AAF-1678-4AC5-89BA-87B88F98D80A}"/>
      </w:docPartPr>
      <w:docPartBody>
        <w:p w:rsidR="00000000" w:rsidRDefault="00C93EB2">
          <w:pPr>
            <w:pStyle w:val="20903C54F098456493D5DB31E62FA9B0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3B7E9D1046E8434A9C81E9E44889F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59D9B-4CBE-4E64-99FA-80CA8488D8A6}"/>
      </w:docPartPr>
      <w:docPartBody>
        <w:p w:rsidR="00000000" w:rsidRDefault="00940342">
          <w:pPr>
            <w:pStyle w:val="3B7E9D1046E8434A9C81E9E44889F04B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4DFA915E63944DA1B33D182623B415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38DF5-E072-4CD1-8E2F-9A760B637157}"/>
      </w:docPartPr>
      <w:docPartBody>
        <w:p w:rsidR="00000000" w:rsidRDefault="00C93EB2">
          <w:pPr>
            <w:pStyle w:val="4DFA915E63944DA1B33D182623B4157A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C7C4862DD6F94F9B8548C7E69E5C7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EC8C0-4733-4272-BAE7-9A92CA961967}"/>
      </w:docPartPr>
      <w:docPartBody>
        <w:p w:rsidR="00000000" w:rsidRDefault="00C93EB2">
          <w:pPr>
            <w:pStyle w:val="C7C4862DD6F94F9B8548C7E69E5C75B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6A3A1844EDBE47C5871D6A0E2544A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A2BEB-14BF-4DEB-B40C-EB29326903CE}"/>
      </w:docPartPr>
      <w:docPartBody>
        <w:p w:rsidR="00000000" w:rsidRDefault="00C93EB2">
          <w:pPr>
            <w:pStyle w:val="6A3A1844EDBE47C5871D6A0E2544A7C9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66ECD7DC911F471DB7C9218D03DE0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3C3A6-68AE-40CC-B042-C53B5CA53BD4}"/>
      </w:docPartPr>
      <w:docPartBody>
        <w:p w:rsidR="00000000" w:rsidRDefault="00C93EB2">
          <w:pPr>
            <w:pStyle w:val="66ECD7DC911F471DB7C9218D03DE0EE5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C5C7CAE38809453AA1B277D6287F1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1D9363-6C01-4879-A035-14305CBEBEEA}"/>
      </w:docPartPr>
      <w:docPartBody>
        <w:p w:rsidR="00000000" w:rsidRDefault="00C93EB2">
          <w:pPr>
            <w:pStyle w:val="C5C7CAE38809453AA1B277D6287F1E9F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3E06B06D85B746CEA52A5DC225524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321F34-6F64-4F95-A5A2-5478F40A677D}"/>
      </w:docPartPr>
      <w:docPartBody>
        <w:p w:rsidR="00000000" w:rsidRDefault="00C93EB2">
          <w:pPr>
            <w:pStyle w:val="3E06B06D85B746CEA52A5DC22552494B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B4690C43F0A94A36895C7D6A1C06C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78103-C98E-49E8-8E4D-5B113E5EEE8E}"/>
      </w:docPartPr>
      <w:docPartBody>
        <w:p w:rsidR="00000000" w:rsidRDefault="00C93EB2">
          <w:pPr>
            <w:pStyle w:val="B4690C43F0A94A36895C7D6A1C06CB1F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02270035FD25408A8279F52490051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56897-88D5-4D17-BAA8-5F88513D4780}"/>
      </w:docPartPr>
      <w:docPartBody>
        <w:p w:rsidR="00000000" w:rsidRDefault="00940342">
          <w:pPr>
            <w:pStyle w:val="02270035FD25408A8279F524900513BC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2E3EDBFCCD1A4B1E85BBBE8AC7CDE0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88378-F689-470E-8474-5DBBE79A89B9}"/>
      </w:docPartPr>
      <w:docPartBody>
        <w:p w:rsidR="00000000" w:rsidRDefault="00C93EB2">
          <w:pPr>
            <w:pStyle w:val="2E3EDBFCCD1A4B1E85BBBE8AC7CDE02B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E9A0E50B29EE4A038D144E5A47E90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BB7DD-0AA2-45E7-9CF6-F6A59026C106}"/>
      </w:docPartPr>
      <w:docPartBody>
        <w:p w:rsidR="00000000" w:rsidRDefault="00C93EB2">
          <w:pPr>
            <w:pStyle w:val="E9A0E50B29EE4A038D144E5A47E90358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7B515823E1A4A789A60E4E4E8520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40543-E864-42A1-8B0C-2E2E74993F9E}"/>
      </w:docPartPr>
      <w:docPartBody>
        <w:p w:rsidR="00000000" w:rsidRDefault="00C93EB2">
          <w:pPr>
            <w:pStyle w:val="77B515823E1A4A789A60E4E4E85207A3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BAF61958418944EF99D5941AF9C378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20D95D-E5F1-41D4-B680-40890F3348AA}"/>
      </w:docPartPr>
      <w:docPartBody>
        <w:p w:rsidR="00000000" w:rsidRDefault="00C93EB2">
          <w:pPr>
            <w:pStyle w:val="BAF61958418944EF99D5941AF9C3783D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6379F46D43D3409D9B549362D8AAB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8C89B-CAA4-42E1-A3EC-94E3EA213376}"/>
      </w:docPartPr>
      <w:docPartBody>
        <w:p w:rsidR="00000000" w:rsidRDefault="00C93EB2">
          <w:pPr>
            <w:pStyle w:val="6379F46D43D3409D9B549362D8AABFDA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C9012A20B13044A5881C88FBADB45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EA0BB-D5EA-4D85-A7B7-8EECEEC92A29}"/>
      </w:docPartPr>
      <w:docPartBody>
        <w:p w:rsidR="00000000" w:rsidRDefault="00C93EB2">
          <w:pPr>
            <w:pStyle w:val="C9012A20B13044A5881C88FBADB45E55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77F9FF0382EE4EE1A85800ACE2E614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21C51-2DD7-447E-959D-14FE4C4A5B14}"/>
      </w:docPartPr>
      <w:docPartBody>
        <w:p w:rsidR="00000000" w:rsidRDefault="00C93EB2">
          <w:pPr>
            <w:pStyle w:val="77F9FF0382EE4EE1A85800ACE2E61416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9CD7326DB77A4081A2396F3498B381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4FE5F-4846-4857-AD5C-383BE6E72AC3}"/>
      </w:docPartPr>
      <w:docPartBody>
        <w:p w:rsidR="00000000" w:rsidRDefault="00940342">
          <w:pPr>
            <w:pStyle w:val="9CD7326DB77A4081A2396F3498B38177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CC41F33426EB4BF5BE534A225DC5C6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DD08CC-DF4A-4FFF-B523-57D4018FBC67}"/>
      </w:docPartPr>
      <w:docPartBody>
        <w:p w:rsidR="00000000" w:rsidRDefault="00C93EB2">
          <w:pPr>
            <w:pStyle w:val="CC41F33426EB4BF5BE534A225DC5C673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E460D1660FE74582A2225AF9A2E3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45C1A-1223-40D9-96C9-A19FFECA67DD}"/>
      </w:docPartPr>
      <w:docPartBody>
        <w:p w:rsidR="00000000" w:rsidRDefault="00C93EB2">
          <w:pPr>
            <w:pStyle w:val="E460D1660FE74582A2225AF9A2E32F6C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50E89F1CA3DC4B0CAAA33EF2A7396F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D85E9-E855-4031-8573-968EDF60AF0F}"/>
      </w:docPartPr>
      <w:docPartBody>
        <w:p w:rsidR="00000000" w:rsidRDefault="00C93EB2">
          <w:pPr>
            <w:pStyle w:val="50E89F1CA3DC4B0CAAA33EF2A7396F41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B9DEDCDDE6FA4C859B273B3033218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59743-965A-4145-AF6E-54A4048F90DF}"/>
      </w:docPartPr>
      <w:docPartBody>
        <w:p w:rsidR="00000000" w:rsidRDefault="00C93EB2">
          <w:pPr>
            <w:pStyle w:val="B9DEDCDDE6FA4C859B273B30332185D1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2B3E0E8EB7EE423CA8C1A50DDC482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4CA5F-6000-4931-B310-C2D799C1EC67}"/>
      </w:docPartPr>
      <w:docPartBody>
        <w:p w:rsidR="00000000" w:rsidRDefault="00C93EB2">
          <w:pPr>
            <w:pStyle w:val="2B3E0E8EB7EE423CA8C1A50DDC482137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D70F37D2144A4C14B192556E974330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8D684-3048-4149-BB6F-C691A1F0A45F}"/>
      </w:docPartPr>
      <w:docPartBody>
        <w:p w:rsidR="00000000" w:rsidRDefault="00C93EB2">
          <w:pPr>
            <w:pStyle w:val="D70F37D2144A4C14B192556E9743301C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06A97068F51C4C2596AD8F7B636EC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D36F3-F14B-4D22-ABE7-AE48E1091702}"/>
      </w:docPartPr>
      <w:docPartBody>
        <w:p w:rsidR="00000000" w:rsidRDefault="00C93EB2">
          <w:pPr>
            <w:pStyle w:val="06A97068F51C4C2596AD8F7B636EC27C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BB4ADE3CB3C94843A0D49627560F4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609D4-D536-461D-BFA7-19AC9F7074FB}"/>
      </w:docPartPr>
      <w:docPartBody>
        <w:p w:rsidR="00000000" w:rsidRDefault="00940342">
          <w:pPr>
            <w:pStyle w:val="BB4ADE3CB3C94843A0D49627560F4EA4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9970947E31894C1FA381C983CD57D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A1292-F1B3-414F-87F5-9B4FA89733F7}"/>
      </w:docPartPr>
      <w:docPartBody>
        <w:p w:rsidR="00000000" w:rsidRDefault="00C93EB2">
          <w:pPr>
            <w:pStyle w:val="9970947E31894C1FA381C983CD57D5FE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F587A1B954874F909BEF7D9A58912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3E88B-D278-4BF3-BBA6-CE98ED1250A5}"/>
      </w:docPartPr>
      <w:docPartBody>
        <w:p w:rsidR="00000000" w:rsidRDefault="00C93EB2">
          <w:pPr>
            <w:pStyle w:val="F587A1B954874F909BEF7D9A58912C69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CC27F8D9095346A9B49CEADC940B9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33B76-43B6-474B-82E2-AE8551FCD982}"/>
      </w:docPartPr>
      <w:docPartBody>
        <w:p w:rsidR="00000000" w:rsidRDefault="00C93EB2">
          <w:pPr>
            <w:pStyle w:val="CC27F8D9095346A9B49CEADC940B9945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8EE38760DA7C45BCAABC85FBCDFE5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92F333-1EEE-4731-9DE8-CD876863D1CB}"/>
      </w:docPartPr>
      <w:docPartBody>
        <w:p w:rsidR="00000000" w:rsidRDefault="00C93EB2">
          <w:pPr>
            <w:pStyle w:val="8EE38760DA7C45BCAABC85FBCDFE5C03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6AEBE391E60486F9C056149DA50ED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94DF5E-C81F-40BD-87CA-995CCE0BB6C4}"/>
      </w:docPartPr>
      <w:docPartBody>
        <w:p w:rsidR="00000000" w:rsidRDefault="00C93EB2">
          <w:pPr>
            <w:pStyle w:val="76AEBE391E60486F9C056149DA50EDCC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2C018DBE1BE9402C9B3B29032CA5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C619F-705E-45ED-86C4-4D291FC22DDD}"/>
      </w:docPartPr>
      <w:docPartBody>
        <w:p w:rsidR="00000000" w:rsidRDefault="00C93EB2">
          <w:pPr>
            <w:pStyle w:val="2C018DBE1BE9402C9B3B29032CA5F802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8B26294CDE96498188C4060ECFA671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B1095-BD35-45A9-8439-4C0886693CBE}"/>
      </w:docPartPr>
      <w:docPartBody>
        <w:p w:rsidR="00000000" w:rsidRDefault="00C93EB2">
          <w:pPr>
            <w:pStyle w:val="8B26294CDE96498188C4060ECFA67181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848536FCE044F982D9FD1EA59A7EF9">
    <w:name w:val="50848536FCE044F982D9FD1EA59A7EF9"/>
  </w:style>
  <w:style w:type="paragraph" w:customStyle="1" w:styleId="7155B95E7E174ED9B7E129D9568876AD">
    <w:name w:val="7155B95E7E174ED9B7E129D9568876AD"/>
  </w:style>
  <w:style w:type="paragraph" w:customStyle="1" w:styleId="C9881F4277E64E1B8607E51F9602BB5F">
    <w:name w:val="C9881F4277E64E1B8607E51F9602BB5F"/>
  </w:style>
  <w:style w:type="paragraph" w:customStyle="1" w:styleId="A35E5B1E648B431288071DCA762FAABE">
    <w:name w:val="A35E5B1E648B431288071DCA762FAABE"/>
  </w:style>
  <w:style w:type="paragraph" w:customStyle="1" w:styleId="605C34E6D01B4F0098EFD290AAA92DCC">
    <w:name w:val="605C34E6D01B4F0098EFD290AAA92DCC"/>
  </w:style>
  <w:style w:type="paragraph" w:customStyle="1" w:styleId="49A7FB3924434F7B9CF3F483A51DE27D">
    <w:name w:val="49A7FB3924434F7B9CF3F483A51DE27D"/>
  </w:style>
  <w:style w:type="paragraph" w:customStyle="1" w:styleId="21315CC1356742238AB86F964557C3AA">
    <w:name w:val="21315CC1356742238AB86F964557C3AA"/>
  </w:style>
  <w:style w:type="paragraph" w:customStyle="1" w:styleId="10A7B82B09DA492DB5243447A3154818">
    <w:name w:val="10A7B82B09DA492DB5243447A3154818"/>
  </w:style>
  <w:style w:type="paragraph" w:customStyle="1" w:styleId="33B5B9316C574AB081ED875C7431019A">
    <w:name w:val="33B5B9316C574AB081ED875C7431019A"/>
  </w:style>
  <w:style w:type="paragraph" w:customStyle="1" w:styleId="3AF50E90B904451E8397C9F4D623FB1A">
    <w:name w:val="3AF50E90B904451E8397C9F4D623FB1A"/>
  </w:style>
  <w:style w:type="paragraph" w:customStyle="1" w:styleId="6C459440AA154B5D8DC18AE3D9F2478F">
    <w:name w:val="6C459440AA154B5D8DC18AE3D9F2478F"/>
  </w:style>
  <w:style w:type="paragraph" w:customStyle="1" w:styleId="F4D3A043A8264442AE82CA276F58EE6C">
    <w:name w:val="F4D3A043A8264442AE82CA276F58EE6C"/>
  </w:style>
  <w:style w:type="paragraph" w:customStyle="1" w:styleId="056A58E7C7BB40278D5C9861B274FC36">
    <w:name w:val="056A58E7C7BB40278D5C9861B274FC36"/>
  </w:style>
  <w:style w:type="paragraph" w:customStyle="1" w:styleId="48B322E59844425884C3ABF37EB10260">
    <w:name w:val="48B322E59844425884C3ABF37EB10260"/>
  </w:style>
  <w:style w:type="paragraph" w:customStyle="1" w:styleId="DA248B383B714EDFB1CFF412BEF69DDD">
    <w:name w:val="DA248B383B714EDFB1CFF412BEF69DDD"/>
  </w:style>
  <w:style w:type="paragraph" w:customStyle="1" w:styleId="1A72FB58C4684A6B87E24AA944A1C54F">
    <w:name w:val="1A72FB58C4684A6B87E24AA944A1C54F"/>
  </w:style>
  <w:style w:type="paragraph" w:customStyle="1" w:styleId="0EB78C86404143BBAD2125FAE50A8E1F">
    <w:name w:val="0EB78C86404143BBAD2125FAE50A8E1F"/>
  </w:style>
  <w:style w:type="paragraph" w:customStyle="1" w:styleId="6C085CB954094492BA6C1CA57D906517">
    <w:name w:val="6C085CB954094492BA6C1CA57D906517"/>
  </w:style>
  <w:style w:type="paragraph" w:customStyle="1" w:styleId="E849A56828DB433E9308FC9A6C7540F7">
    <w:name w:val="E849A56828DB433E9308FC9A6C7540F7"/>
  </w:style>
  <w:style w:type="paragraph" w:customStyle="1" w:styleId="7E54BEAE2FFE4C70BCB1674E777BAC04">
    <w:name w:val="7E54BEAE2FFE4C70BCB1674E777BAC04"/>
  </w:style>
  <w:style w:type="paragraph" w:customStyle="1" w:styleId="3384A5FCFFD94B559B7DCE90B64DC4A5">
    <w:name w:val="3384A5FCFFD94B559B7DCE90B64DC4A5"/>
  </w:style>
  <w:style w:type="paragraph" w:customStyle="1" w:styleId="1558DBA45B39488FB70CD287618B7F77">
    <w:name w:val="1558DBA45B39488FB70CD287618B7F77"/>
  </w:style>
  <w:style w:type="paragraph" w:customStyle="1" w:styleId="0A2657FE74474C689F86BDF642CADAC2">
    <w:name w:val="0A2657FE74474C689F86BDF642CADAC2"/>
  </w:style>
  <w:style w:type="paragraph" w:customStyle="1" w:styleId="57C67DC78FA047A091717D91337D2C66">
    <w:name w:val="57C67DC78FA047A091717D91337D2C66"/>
  </w:style>
  <w:style w:type="paragraph" w:customStyle="1" w:styleId="1872EA3A1E714C96B68D8F5391591207">
    <w:name w:val="1872EA3A1E714C96B68D8F5391591207"/>
  </w:style>
  <w:style w:type="paragraph" w:customStyle="1" w:styleId="FC01ACCB20514CD898AD05B050ED23F4">
    <w:name w:val="FC01ACCB20514CD898AD05B050ED23F4"/>
  </w:style>
  <w:style w:type="paragraph" w:customStyle="1" w:styleId="A6E8CE9D9C374D2E8EE6D95DC611211F">
    <w:name w:val="A6E8CE9D9C374D2E8EE6D95DC611211F"/>
  </w:style>
  <w:style w:type="paragraph" w:customStyle="1" w:styleId="7958403B75F64003A0A0EC47F9C30F1D">
    <w:name w:val="7958403B75F64003A0A0EC47F9C30F1D"/>
  </w:style>
  <w:style w:type="paragraph" w:customStyle="1" w:styleId="B14B3D7F837A4B039118635E4FB2116A">
    <w:name w:val="B14B3D7F837A4B039118635E4FB2116A"/>
  </w:style>
  <w:style w:type="paragraph" w:customStyle="1" w:styleId="8946C79DDA2A42AA9C234C70BEB8B72E">
    <w:name w:val="8946C79DDA2A42AA9C234C70BEB8B72E"/>
  </w:style>
  <w:style w:type="paragraph" w:customStyle="1" w:styleId="B0DF751DFF224F5A9737EA1457394EA1">
    <w:name w:val="B0DF751DFF224F5A9737EA1457394EA1"/>
  </w:style>
  <w:style w:type="paragraph" w:customStyle="1" w:styleId="23D07C74088E4891B603D6D245D50593">
    <w:name w:val="23D07C74088E4891B603D6D245D50593"/>
  </w:style>
  <w:style w:type="paragraph" w:customStyle="1" w:styleId="06FC3ADB97664DCAB8AE04762252E50C">
    <w:name w:val="06FC3ADB97664DCAB8AE04762252E50C"/>
  </w:style>
  <w:style w:type="paragraph" w:customStyle="1" w:styleId="EE6BE190E1834426AEBD9548DE4E505D">
    <w:name w:val="EE6BE190E1834426AEBD9548DE4E505D"/>
  </w:style>
  <w:style w:type="paragraph" w:customStyle="1" w:styleId="3D0FC5057E1544959738058EFD41D209">
    <w:name w:val="3D0FC5057E1544959738058EFD41D209"/>
  </w:style>
  <w:style w:type="paragraph" w:customStyle="1" w:styleId="4203D147099141B7AD42E32E7A99641F">
    <w:name w:val="4203D147099141B7AD42E32E7A99641F"/>
  </w:style>
  <w:style w:type="paragraph" w:customStyle="1" w:styleId="3723D01296B149A481762B676ADFC8CC">
    <w:name w:val="3723D01296B149A481762B676ADFC8CC"/>
  </w:style>
  <w:style w:type="paragraph" w:customStyle="1" w:styleId="BD41D28E1CE34B3DABB65957F45639DC">
    <w:name w:val="BD41D28E1CE34B3DABB65957F45639DC"/>
  </w:style>
  <w:style w:type="paragraph" w:customStyle="1" w:styleId="7E91640FB764498ABF1C0379748D3B80">
    <w:name w:val="7E91640FB764498ABF1C0379748D3B80"/>
  </w:style>
  <w:style w:type="paragraph" w:customStyle="1" w:styleId="2C9DF097EB664AE6B260E7617AA2B4EF">
    <w:name w:val="2C9DF097EB664AE6B260E7617AA2B4EF"/>
  </w:style>
  <w:style w:type="paragraph" w:customStyle="1" w:styleId="F59B537DD796471385A1BA6FD2D532B2">
    <w:name w:val="F59B537DD796471385A1BA6FD2D532B2"/>
  </w:style>
  <w:style w:type="paragraph" w:customStyle="1" w:styleId="63EF005586BF49FCA0E7754FBF464E88">
    <w:name w:val="63EF005586BF49FCA0E7754FBF464E88"/>
  </w:style>
  <w:style w:type="paragraph" w:customStyle="1" w:styleId="CD9EEA05D785401382DD6E52062C9AAB">
    <w:name w:val="CD9EEA05D785401382DD6E52062C9AAB"/>
  </w:style>
  <w:style w:type="paragraph" w:customStyle="1" w:styleId="98750EE408A24F9C8FF2F40890FE5085">
    <w:name w:val="98750EE408A24F9C8FF2F40890FE5085"/>
  </w:style>
  <w:style w:type="paragraph" w:customStyle="1" w:styleId="5F540F91C9A74B5AAAC4077C91D3B6EB">
    <w:name w:val="5F540F91C9A74B5AAAC4077C91D3B6EB"/>
  </w:style>
  <w:style w:type="paragraph" w:customStyle="1" w:styleId="4062A232C6724519B2160334907BD1BD">
    <w:name w:val="4062A232C6724519B2160334907BD1BD"/>
  </w:style>
  <w:style w:type="paragraph" w:customStyle="1" w:styleId="4BCDAB9591A24AED8AF8B4C395106537">
    <w:name w:val="4BCDAB9591A24AED8AF8B4C395106537"/>
  </w:style>
  <w:style w:type="paragraph" w:customStyle="1" w:styleId="BA02C7C5141F4E389B6406C71293E9AB">
    <w:name w:val="BA02C7C5141F4E389B6406C71293E9AB"/>
  </w:style>
  <w:style w:type="paragraph" w:customStyle="1" w:styleId="1FEF91CE380E48C9B10370E6DBEAE775">
    <w:name w:val="1FEF91CE380E48C9B10370E6DBEAE775"/>
  </w:style>
  <w:style w:type="paragraph" w:customStyle="1" w:styleId="72DB69E594284387A1F635712162F569">
    <w:name w:val="72DB69E594284387A1F635712162F569"/>
  </w:style>
  <w:style w:type="paragraph" w:customStyle="1" w:styleId="7FDBDA67D5244C10A16A29C459231935">
    <w:name w:val="7FDBDA67D5244C10A16A29C459231935"/>
  </w:style>
  <w:style w:type="paragraph" w:customStyle="1" w:styleId="C4073BE33EDA4C5F8A8469455E0CD28C">
    <w:name w:val="C4073BE33EDA4C5F8A8469455E0CD28C"/>
  </w:style>
  <w:style w:type="paragraph" w:customStyle="1" w:styleId="68D50D5B2212452A85F8E846A5D93803">
    <w:name w:val="68D50D5B2212452A85F8E846A5D93803"/>
  </w:style>
  <w:style w:type="paragraph" w:customStyle="1" w:styleId="F8D295BF68774DD79F0B1838517DE621">
    <w:name w:val="F8D295BF68774DD79F0B1838517DE621"/>
  </w:style>
  <w:style w:type="paragraph" w:customStyle="1" w:styleId="A0A93DD3E61648BD8C3B98CA30A5028F">
    <w:name w:val="A0A93DD3E61648BD8C3B98CA30A5028F"/>
  </w:style>
  <w:style w:type="paragraph" w:customStyle="1" w:styleId="24C4B7F8FD4B449BA914775FE2E11B36">
    <w:name w:val="24C4B7F8FD4B449BA914775FE2E11B36"/>
  </w:style>
  <w:style w:type="paragraph" w:customStyle="1" w:styleId="F071EAB428484B30881CBD88A8916E6D">
    <w:name w:val="F071EAB428484B30881CBD88A8916E6D"/>
  </w:style>
  <w:style w:type="paragraph" w:customStyle="1" w:styleId="6939D08DB083423B90D6CE03F9DA1BCF">
    <w:name w:val="6939D08DB083423B90D6CE03F9DA1BCF"/>
  </w:style>
  <w:style w:type="paragraph" w:customStyle="1" w:styleId="A1A4A4D0A2BC4735A28DC431353A88EB">
    <w:name w:val="A1A4A4D0A2BC4735A28DC431353A88EB"/>
  </w:style>
  <w:style w:type="paragraph" w:customStyle="1" w:styleId="F50A9983309D40418AAF1AFAB0A28DAF">
    <w:name w:val="F50A9983309D40418AAF1AFAB0A28DAF"/>
  </w:style>
  <w:style w:type="paragraph" w:customStyle="1" w:styleId="761A9853DA2944AFB8C7E2EE005CAB07">
    <w:name w:val="761A9853DA2944AFB8C7E2EE005CAB07"/>
  </w:style>
  <w:style w:type="paragraph" w:customStyle="1" w:styleId="04D2A1B579CC40A8927ACFFDF546B193">
    <w:name w:val="04D2A1B579CC40A8927ACFFDF546B193"/>
  </w:style>
  <w:style w:type="paragraph" w:customStyle="1" w:styleId="C8F6F5D5A61A40CCAD6CFAB6B036A053">
    <w:name w:val="C8F6F5D5A61A40CCAD6CFAB6B036A053"/>
  </w:style>
  <w:style w:type="paragraph" w:customStyle="1" w:styleId="20903C54F098456493D5DB31E62FA9B0">
    <w:name w:val="20903C54F098456493D5DB31E62FA9B0"/>
  </w:style>
  <w:style w:type="paragraph" w:customStyle="1" w:styleId="3B7E9D1046E8434A9C81E9E44889F04B">
    <w:name w:val="3B7E9D1046E8434A9C81E9E44889F04B"/>
  </w:style>
  <w:style w:type="paragraph" w:customStyle="1" w:styleId="4DFA915E63944DA1B33D182623B4157A">
    <w:name w:val="4DFA915E63944DA1B33D182623B4157A"/>
  </w:style>
  <w:style w:type="paragraph" w:customStyle="1" w:styleId="C7C4862DD6F94F9B8548C7E69E5C75BB">
    <w:name w:val="C7C4862DD6F94F9B8548C7E69E5C75BB"/>
  </w:style>
  <w:style w:type="paragraph" w:customStyle="1" w:styleId="6A3A1844EDBE47C5871D6A0E2544A7C9">
    <w:name w:val="6A3A1844EDBE47C5871D6A0E2544A7C9"/>
  </w:style>
  <w:style w:type="paragraph" w:customStyle="1" w:styleId="66ECD7DC911F471DB7C9218D03DE0EE5">
    <w:name w:val="66ECD7DC911F471DB7C9218D03DE0EE5"/>
  </w:style>
  <w:style w:type="paragraph" w:customStyle="1" w:styleId="C5C7CAE38809453AA1B277D6287F1E9F">
    <w:name w:val="C5C7CAE38809453AA1B277D6287F1E9F"/>
  </w:style>
  <w:style w:type="paragraph" w:customStyle="1" w:styleId="3E06B06D85B746CEA52A5DC22552494B">
    <w:name w:val="3E06B06D85B746CEA52A5DC22552494B"/>
  </w:style>
  <w:style w:type="paragraph" w:customStyle="1" w:styleId="B4690C43F0A94A36895C7D6A1C06CB1F">
    <w:name w:val="B4690C43F0A94A36895C7D6A1C06CB1F"/>
  </w:style>
  <w:style w:type="paragraph" w:customStyle="1" w:styleId="02270035FD25408A8279F524900513BC">
    <w:name w:val="02270035FD25408A8279F524900513BC"/>
  </w:style>
  <w:style w:type="paragraph" w:customStyle="1" w:styleId="2E3EDBFCCD1A4B1E85BBBE8AC7CDE02B">
    <w:name w:val="2E3EDBFCCD1A4B1E85BBBE8AC7CDE02B"/>
  </w:style>
  <w:style w:type="paragraph" w:customStyle="1" w:styleId="E9A0E50B29EE4A038D144E5A47E90358">
    <w:name w:val="E9A0E50B29EE4A038D144E5A47E90358"/>
  </w:style>
  <w:style w:type="paragraph" w:customStyle="1" w:styleId="77B515823E1A4A789A60E4E4E85207A3">
    <w:name w:val="77B515823E1A4A789A60E4E4E85207A3"/>
  </w:style>
  <w:style w:type="paragraph" w:customStyle="1" w:styleId="BAF61958418944EF99D5941AF9C3783D">
    <w:name w:val="BAF61958418944EF99D5941AF9C3783D"/>
  </w:style>
  <w:style w:type="paragraph" w:customStyle="1" w:styleId="6379F46D43D3409D9B549362D8AABFDA">
    <w:name w:val="6379F46D43D3409D9B549362D8AABFDA"/>
  </w:style>
  <w:style w:type="paragraph" w:customStyle="1" w:styleId="C9012A20B13044A5881C88FBADB45E55">
    <w:name w:val="C9012A20B13044A5881C88FBADB45E55"/>
  </w:style>
  <w:style w:type="paragraph" w:customStyle="1" w:styleId="77F9FF0382EE4EE1A85800ACE2E61416">
    <w:name w:val="77F9FF0382EE4EE1A85800ACE2E61416"/>
  </w:style>
  <w:style w:type="paragraph" w:customStyle="1" w:styleId="9CD7326DB77A4081A2396F3498B38177">
    <w:name w:val="9CD7326DB77A4081A2396F3498B38177"/>
  </w:style>
  <w:style w:type="paragraph" w:customStyle="1" w:styleId="CC41F33426EB4BF5BE534A225DC5C673">
    <w:name w:val="CC41F33426EB4BF5BE534A225DC5C673"/>
  </w:style>
  <w:style w:type="paragraph" w:customStyle="1" w:styleId="E460D1660FE74582A2225AF9A2E32F6C">
    <w:name w:val="E460D1660FE74582A2225AF9A2E32F6C"/>
  </w:style>
  <w:style w:type="paragraph" w:customStyle="1" w:styleId="50E89F1CA3DC4B0CAAA33EF2A7396F41">
    <w:name w:val="50E89F1CA3DC4B0CAAA33EF2A7396F41"/>
  </w:style>
  <w:style w:type="paragraph" w:customStyle="1" w:styleId="B9DEDCDDE6FA4C859B273B30332185D1">
    <w:name w:val="B9DEDCDDE6FA4C859B273B30332185D1"/>
  </w:style>
  <w:style w:type="paragraph" w:customStyle="1" w:styleId="2B3E0E8EB7EE423CA8C1A50DDC482137">
    <w:name w:val="2B3E0E8EB7EE423CA8C1A50DDC482137"/>
  </w:style>
  <w:style w:type="paragraph" w:customStyle="1" w:styleId="D70F37D2144A4C14B192556E9743301C">
    <w:name w:val="D70F37D2144A4C14B192556E9743301C"/>
  </w:style>
  <w:style w:type="paragraph" w:customStyle="1" w:styleId="06A97068F51C4C2596AD8F7B636EC27C">
    <w:name w:val="06A97068F51C4C2596AD8F7B636EC27C"/>
  </w:style>
  <w:style w:type="paragraph" w:customStyle="1" w:styleId="BB4ADE3CB3C94843A0D49627560F4EA4">
    <w:name w:val="BB4ADE3CB3C94843A0D49627560F4EA4"/>
  </w:style>
  <w:style w:type="paragraph" w:customStyle="1" w:styleId="9970947E31894C1FA381C983CD57D5FE">
    <w:name w:val="9970947E31894C1FA381C983CD57D5FE"/>
  </w:style>
  <w:style w:type="paragraph" w:customStyle="1" w:styleId="F587A1B954874F909BEF7D9A58912C69">
    <w:name w:val="F587A1B954874F909BEF7D9A58912C69"/>
  </w:style>
  <w:style w:type="paragraph" w:customStyle="1" w:styleId="CC27F8D9095346A9B49CEADC940B9945">
    <w:name w:val="CC27F8D9095346A9B49CEADC940B9945"/>
  </w:style>
  <w:style w:type="paragraph" w:customStyle="1" w:styleId="8EE38760DA7C45BCAABC85FBCDFE5C03">
    <w:name w:val="8EE38760DA7C45BCAABC85FBCDFE5C03"/>
  </w:style>
  <w:style w:type="paragraph" w:customStyle="1" w:styleId="76AEBE391E60486F9C056149DA50EDCC">
    <w:name w:val="76AEBE391E60486F9C056149DA50EDCC"/>
  </w:style>
  <w:style w:type="paragraph" w:customStyle="1" w:styleId="2C018DBE1BE9402C9B3B29032CA5F802">
    <w:name w:val="2C018DBE1BE9402C9B3B29032CA5F802"/>
  </w:style>
  <w:style w:type="paragraph" w:customStyle="1" w:styleId="8B26294CDE96498188C4060ECFA67181">
    <w:name w:val="8B26294CDE96498188C4060ECFA67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C6CA-4D2D-4B95-BE70-A61FA8961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4369A-196A-4D04-9D4E-032389BE2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2056F-0A00-4D0D-9FEE-9ACCFBD51C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AA6B106-14DD-4DAD-9E8E-A55939B6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Розпродаж.dotx</Template>
  <TotalTime>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2023-06-20T15:31:00Z</dcterms:created>
  <dcterms:modified xsi:type="dcterms:W3CDTF">2023-06-20T15:31:00Z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