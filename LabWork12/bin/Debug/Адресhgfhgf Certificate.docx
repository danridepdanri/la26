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fff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95AFF" w:rsidRPr="00A95AFF" w:rsidTr="00A95AFF"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bookmarkStart w:id="0" w:name="_GoBack"/>
            <w:bookmarkEnd w:id="0"/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04FEBE38" wp14:editId="3BD42769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1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699899776"/>
                <w:placeholder>
                  <w:docPart w:val="7FB7B264308B49419762F495CFF9AB3A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62E8B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1662556101"/>
                <w:placeholder>
                  <w:docPart w:val="B2C01586D95E45B9A1366DC4E4D13BA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1609616917"/>
                <w:placeholder>
                  <w:docPart w:val="91B657E8886B479CAC84702F34896251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-1139574126"/>
                <w:placeholder>
                  <w:docPart w:val="4651640CAA0B49AB9EA4E0CB16400C10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1786687962"/>
                <w:placeholder>
                  <w:docPart w:val="F8910277AFA749128AE73DCF279A109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62E8B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1662556131"/>
                <w:placeholder>
                  <w:docPart w:val="33E90558282E480393D0CC50866D8821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62E8B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1098903733"/>
                <w:placeholder>
                  <w:docPart w:val="F381DA760D0A404287140C98B22BAA66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1662556158"/>
                <w:placeholder>
                  <w:docPart w:val="B5C72AB7FF3D478490DA80C371831366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t xml:space="preserve"> </w:t>
            </w:r>
          </w:p>
        </w:tc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2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732847264"/>
                <w:placeholder>
                  <w:docPart w:val="C09DEEF4DF944798B9F93BCF803F3042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62E8B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113334626"/>
                <w:placeholder>
                  <w:docPart w:val="506B0C8D8BA342578C727695C6D443A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1262187934"/>
                <w:placeholder>
                  <w:docPart w:val="475C285FDB214336BD6F38A013E69573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-1681420581"/>
                <w:placeholder>
                  <w:docPart w:val="1D2B9E54ED6943E99D1CB9E84968BEB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-735621285"/>
                <w:placeholder>
                  <w:docPart w:val="D064E7FCB61D427595501309035BF1D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62E8B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-1562014969"/>
                <w:placeholder>
                  <w:docPart w:val="7CFFF8245B2B4301B78ADF712312066E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62E8B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-206182594"/>
                <w:placeholder>
                  <w:docPart w:val="A0FDB0D43B3F4FD3AE67F9809C1A4D9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1670093110"/>
                <w:placeholder>
                  <w:docPart w:val="6419198E2E834CF79A163A065725E18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A5912">
            <w:pPr>
              <w:pStyle w:val="1"/>
              <w:rPr>
                <w:sz w:val="44"/>
              </w:rPr>
            </w:pPr>
          </w:p>
        </w:tc>
      </w:tr>
      <w:tr w:rsidR="00A95AFF" w:rsidRPr="00A95AFF" w:rsidTr="00A95AFF"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4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953859443"/>
                <w:placeholder>
                  <w:docPart w:val="6AD7C1AE24FF49C5B18F410BA28E3491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62E8B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1715693628"/>
                <w:placeholder>
                  <w:docPart w:val="E7B8418CCA5A4B23A418466026835F2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562139894"/>
                <w:placeholder>
                  <w:docPart w:val="5CD8D8EB757846079568C10DEB40D49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1346450483"/>
                <w:placeholder>
                  <w:docPart w:val="2871255E7B1F45F3B655C6DFEC4991F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-691836473"/>
                <w:placeholder>
                  <w:docPart w:val="48FF61FBEFDF4320ABD7E1B46C7B1A72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62E8B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1430621218"/>
                <w:placeholder>
                  <w:docPart w:val="D866923FE340486F86C30808A592397A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62E8B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1302651057"/>
                <w:placeholder>
                  <w:docPart w:val="44F9548966A748A2B15B3599A1AFEE99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1512407541"/>
                <w:placeholder>
                  <w:docPart w:val="08E2F3B2FEFA4CA6900894CE019AB47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5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1394771712"/>
                <w:placeholder>
                  <w:docPart w:val="464C971D7A3E4C648693A1944CB3BB52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62E8B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1802113173"/>
                <w:placeholder>
                  <w:docPart w:val="84C3D9F473D3476DA53F726582347CA9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2074239741"/>
                <w:placeholder>
                  <w:docPart w:val="84749991AF9F4B93B75BDA816D8E5FC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-521865288"/>
                <w:placeholder>
                  <w:docPart w:val="7B0303F2BA0644DD8DDB7040EC669D9A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-1000650908"/>
                <w:placeholder>
                  <w:docPart w:val="F30242CA4A86403EB270CCFBD92AD298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62E8B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387852604"/>
                <w:placeholder>
                  <w:docPart w:val="2239C9A18B58497DAF19AAF755B82E35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62E8B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543407532"/>
                <w:placeholder>
                  <w:docPart w:val="35C5258413B94D88874AB94370D3437A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583448181"/>
                <w:placeholder>
                  <w:docPart w:val="5A945C6F4B94444F9E6ED04E10BD894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</w:tr>
      <w:tr w:rsidR="00A95AFF" w:rsidRPr="00A95AFF" w:rsidTr="00A95AFF"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6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947771479"/>
                <w:placeholder>
                  <w:docPart w:val="0ED60832574143D9B4B6D9EE04E788B9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62E8B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-931578407"/>
                <w:placeholder>
                  <w:docPart w:val="A86AED9F81B3495A935E80EF89790BA5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-16772798"/>
                <w:placeholder>
                  <w:docPart w:val="6876C61100AC4AB8BDFA472BF45A0CE9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1692953137"/>
                <w:placeholder>
                  <w:docPart w:val="7918EF3578B64C088895F0BBC88FE30A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1086886372"/>
                <w:placeholder>
                  <w:docPart w:val="5FC2B8403CA747FC998B4EB7D20C1EA8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62E8B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726425877"/>
                <w:placeholder>
                  <w:docPart w:val="BABC7FD7678B408BA0CC4ED4173DB58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62E8B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-846711678"/>
                <w:placeholder>
                  <w:docPart w:val="59E1FDA639A4491A95FA3356199AA32A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1257211227"/>
                <w:placeholder>
                  <w:docPart w:val="EB0801BBA7144F08A607D890EBEDDCC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71552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8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600333409"/>
                <w:placeholder>
                  <w:docPart w:val="C2395EFC657A41CB95E28AF4B2B809E0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62E8B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2105688621"/>
                <w:placeholder>
                  <w:docPart w:val="A6ED05AF13B14D01A51534C825EB3B87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-65643983"/>
                <w:placeholder>
                  <w:docPart w:val="A716658B4C7D43FD99819AEF46CCC4C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1620644516"/>
                <w:placeholder>
                  <w:docPart w:val="ECA70911B3A04A889118781665905F46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2029441121"/>
                <w:placeholder>
                  <w:docPart w:val="5F0A6D976D064B3193111DC3177CB73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62E8B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2081325787"/>
                <w:placeholder>
                  <w:docPart w:val="3F22359D3F0D4F34A12BF712AC261BCA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62E8B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1727494724"/>
                <w:placeholder>
                  <w:docPart w:val="5C39C3070AF342B78556F5137AF4480A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421339471"/>
                <w:placeholder>
                  <w:docPart w:val="8CA03C84B7D24ECBA11A4EF7FA46AC4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7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1228141644"/>
                <w:placeholder>
                  <w:docPart w:val="01471C0A414B4C95A315B492F987E895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62E8B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1146467825"/>
                <w:placeholder>
                  <w:docPart w:val="D39DCDC1783C4698AB8520DE1733FC3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998305060"/>
                <w:placeholder>
                  <w:docPart w:val="9DC0C20A0FD74B4E8D5133A44565DC6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-594249193"/>
                <w:placeholder>
                  <w:docPart w:val="9C8C33E29171437899F5B929D29BBC38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282310016"/>
                <w:placeholder>
                  <w:docPart w:val="24C150835B1C4C2094A6D5A0B398C78A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62E8B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1224880064"/>
                <w:placeholder>
                  <w:docPart w:val="625B92A2BA8D468EBA78FA5AACF3588E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62E8B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897869790"/>
                <w:placeholder>
                  <w:docPart w:val="1FBBB967B0AE450BB929D8C8472D2EB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195424715"/>
                <w:placeholder>
                  <w:docPart w:val="4BC073A33CF749C6B8ED6E50639C1AC0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73600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9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1823965637"/>
                <w:placeholder>
                  <w:docPart w:val="709EBE5A3728478DB2D55014932AF826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62E8B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-260681170"/>
                <w:placeholder>
                  <w:docPart w:val="3193EA135F75464FBD2D73FD87BCB84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172240132"/>
                <w:placeholder>
                  <w:docPart w:val="0251A4A4BA214A388581CDFC01C6BC47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1165285178"/>
                <w:placeholder>
                  <w:docPart w:val="14A1BAF5E015419AAAAEF41D9167B40B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1158424720"/>
                <w:placeholder>
                  <w:docPart w:val="A8351971534E4F7B8F22BDEC8DC72CCE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62E8B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1535305291"/>
                <w:placeholder>
                  <w:docPart w:val="C8BA57EEC52E4C398B35322352EFBBA9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62E8B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1084802755"/>
                <w:placeholder>
                  <w:docPart w:val="4ADBF29F35DA409287E5CA7CA0B685C3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1984917224"/>
                <w:placeholder>
                  <w:docPart w:val="16B2F8C47359452AA06E2E2A2CD56DAE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</w:tr>
      <w:tr w:rsidR="00A95AFF" w:rsidRPr="00A95AFF" w:rsidTr="00A95AFF"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lastRenderedPageBreak/>
              <w:drawing>
                <wp:anchor distT="0" distB="0" distL="114300" distR="114300" simplePos="0" relativeHeight="251675648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10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604108628"/>
                <w:placeholder>
                  <w:docPart w:val="972458B178A64C0A8874DB0821F6BABB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62E8B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-256987275"/>
                <w:placeholder>
                  <w:docPart w:val="CC225B8F457D427B8272FDE130B96C5C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-1890947783"/>
                <w:placeholder>
                  <w:docPart w:val="552CFA632FF142CE9E585D8EEF06B41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-2145730062"/>
                <w:placeholder>
                  <w:docPart w:val="49615A5F3E9B46519370C1A3E0327C33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-1075350406"/>
                <w:placeholder>
                  <w:docPart w:val="882C3B03DFD649D086A0FAC7EEEB7E00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62E8B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-1268998069"/>
                <w:placeholder>
                  <w:docPart w:val="62C5859822C44BCEAD494C0311399A32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62E8B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-1037043972"/>
                <w:placeholder>
                  <w:docPart w:val="99F98E026AC24556AB0E81FC7B3C998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1633316312"/>
                <w:placeholder>
                  <w:docPart w:val="3401F233C8A64C5C934E2F2C3D525FE7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77696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11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225961804"/>
                <w:placeholder>
                  <w:docPart w:val="29164ED519C9436C81090B378EB4AC61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62E8B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-870455008"/>
                <w:placeholder>
                  <w:docPart w:val="C7159876E9EE475BBE119A4E22E6F64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-727448608"/>
                <w:placeholder>
                  <w:docPart w:val="96CE632D577B45C78110CF66622B5D4A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-118681939"/>
                <w:placeholder>
                  <w:docPart w:val="A4E4D1396827424FAACF8FA1909FAF73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1625046524"/>
                <w:placeholder>
                  <w:docPart w:val="69B51247A293461FA29AF9CFF4751552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62E8B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950589071"/>
                <w:placeholder>
                  <w:docPart w:val="77C26C84DFBD4FE4907838F0384B9750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62E8B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-1855653966"/>
                <w:placeholder>
                  <w:docPart w:val="B55B1C1846994A569DF6A3A31E63BE9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1349479382"/>
                <w:placeholder>
                  <w:docPart w:val="607220149DBB41C8A73B3CDB8C18453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</w:tr>
      <w:tr w:rsidR="00A95AFF" w:rsidRPr="00A95AFF" w:rsidTr="00A95AFF"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drawing>
                <wp:anchor distT="0" distB="0" distL="114300" distR="114300" simplePos="0" relativeHeight="251679744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12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-954410501"/>
                <w:placeholder>
                  <w:docPart w:val="69A7CF108A3D4E838DFE72BF9F921B04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62E8B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-797530602"/>
                <w:placeholder>
                  <w:docPart w:val="A953C0CA71D147C5BE89362359C37A6F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-60717187"/>
                <w:placeholder>
                  <w:docPart w:val="3BFE3B1C531741F5BD0EE65C2B5514C5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688418435"/>
                <w:placeholder>
                  <w:docPart w:val="38A5E08E454F49629D26868134752A1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-139579975"/>
                <w:placeholder>
                  <w:docPart w:val="EED0C000EF8B41AD8B0FB93E57E1AF0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62E8B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1624347171"/>
                <w:placeholder>
                  <w:docPart w:val="005CF6CBEA634F7CA19ECCB8B216A33A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62E8B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-1242870810"/>
                <w:placeholder>
                  <w:docPart w:val="762DB1FDBADD49D49BFEF1CEADB5636E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4946393"/>
                <w:placeholder>
                  <w:docPart w:val="F36DEE4A712547AFB44AB4707FD6882D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  <w:tc>
          <w:tcPr>
            <w:tcW w:w="7694" w:type="dxa"/>
          </w:tcPr>
          <w:p w:rsidR="00A95AFF" w:rsidRPr="00A95AFF" w:rsidRDefault="00A95AFF" w:rsidP="00A95AFF">
            <w:pPr>
              <w:pStyle w:val="1"/>
              <w:rPr>
                <w:sz w:val="44"/>
              </w:rPr>
            </w:pPr>
            <w:r w:rsidRPr="00A95AFF">
              <w:rPr>
                <w:noProof/>
                <w:sz w:val="56"/>
                <w:lang w:val="en-US"/>
              </w:rPr>
              <w:lastRenderedPageBreak/>
              <w:drawing>
                <wp:anchor distT="0" distB="0" distL="114300" distR="114300" simplePos="0" relativeHeight="251681792" behindDoc="1" locked="0" layoutInCell="1" allowOverlap="1" wp14:anchorId="284CCFC0" wp14:editId="25CAC807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330835</wp:posOffset>
                  </wp:positionV>
                  <wp:extent cx="4678045" cy="2195830"/>
                  <wp:effectExtent l="0" t="0" r="8255" b="0"/>
                  <wp:wrapNone/>
                  <wp:docPr id="13" name="Зображення 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 3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21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44"/>
                </w:rPr>
                <w:alias w:val="Розпродаж:"/>
                <w:tag w:val="Розпродаж:"/>
                <w:id w:val="1548649853"/>
                <w:placeholder>
                  <w:docPart w:val="95E7D1534F584CD18F0E4C7A06402BB9"/>
                </w:placeholder>
                <w:temporary/>
                <w15:appearance w15:val="hidden"/>
              </w:sdtPr>
              <w:sdtEndPr/>
              <w:sdtContent>
                <w:r w:rsidRPr="00A95AFF">
                  <w:rPr>
                    <w:sz w:val="44"/>
                    <w:lang w:bidi="uk-UA"/>
                  </w:rPr>
                  <w:t>Розпродаж</w:t>
                </w:r>
              </w:sdtContent>
            </w:sdt>
          </w:p>
          <w:p w:rsidR="00A95AFF" w:rsidRPr="00A95AFF" w:rsidRDefault="00462E8B" w:rsidP="00A95AFF">
            <w:pPr>
              <w:pStyle w:val="21"/>
              <w:rPr>
                <w:sz w:val="32"/>
              </w:rPr>
            </w:pPr>
            <w:sdt>
              <w:sdtPr>
                <w:rPr>
                  <w:sz w:val="32"/>
                </w:rPr>
                <w:alias w:val="Введіть дату:"/>
                <w:tag w:val="Введіть дату:"/>
                <w:id w:val="1517191300"/>
                <w:placeholder>
                  <w:docPart w:val="74BB924A55F845669B60282E58D89F8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дата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початку:"/>
                <w:tag w:val="Введіть час початку:"/>
                <w:id w:val="-1503810076"/>
                <w:placeholder>
                  <w:docPart w:val="558C2E21EBF240D8A8DDA9FF27B4E800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Роздільник:"/>
                <w:tag w:val="Роздільник:"/>
                <w:id w:val="1982497851"/>
                <w:placeholder>
                  <w:docPart w:val="87B1A462951742D6B46F7FF3138B4097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–</w:t>
                </w:r>
              </w:sdtContent>
            </w:sdt>
            <w:r w:rsidR="00A95AFF" w:rsidRPr="00A95AFF">
              <w:rPr>
                <w:sz w:val="32"/>
                <w:lang w:bidi="uk-UA"/>
              </w:rPr>
              <w:t xml:space="preserve"> </w:t>
            </w:r>
            <w:sdt>
              <w:sdtPr>
                <w:rPr>
                  <w:sz w:val="32"/>
                </w:rPr>
                <w:alias w:val="Введіть час завершення:"/>
                <w:tag w:val="Введіть час завершення:"/>
                <w:id w:val="488526764"/>
                <w:placeholder>
                  <w:docPart w:val="CBFBCB2C13694EFBA586444345A6E284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32"/>
                    <w:lang w:bidi="uk-UA"/>
                  </w:rPr>
                  <w:t>час</w:t>
                </w:r>
              </w:sdtContent>
            </w:sdt>
          </w:p>
          <w:p w:rsidR="00A95AFF" w:rsidRPr="00A95AFF" w:rsidRDefault="00462E8B" w:rsidP="00A95AFF">
            <w:pPr>
              <w:pStyle w:val="31"/>
              <w:rPr>
                <w:sz w:val="24"/>
              </w:rPr>
            </w:pPr>
            <w:sdt>
              <w:sdtPr>
                <w:rPr>
                  <w:sz w:val="24"/>
                </w:rPr>
                <w:alias w:val="Введіть адресу місця проведення:"/>
                <w:tag w:val="Введіть адресу місця проведення:"/>
                <w:id w:val="917435037"/>
                <w:placeholder>
                  <w:docPart w:val="B2CFFAA7EB3E4C5A9835D94B2B83803E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24"/>
                    <w:lang w:bidi="uk-UA"/>
                  </w:rPr>
                  <w:t>Адреса</w:t>
                </w:r>
              </w:sdtContent>
            </w:sdt>
          </w:p>
          <w:p w:rsidR="00A95AFF" w:rsidRPr="00A95AFF" w:rsidRDefault="00462E8B" w:rsidP="00A95AFF">
            <w:pPr>
              <w:rPr>
                <w:sz w:val="18"/>
              </w:rPr>
            </w:pPr>
            <w:sdt>
              <w:sdtPr>
                <w:rPr>
                  <w:sz w:val="18"/>
                </w:rPr>
                <w:alias w:val="Інструкції:"/>
                <w:tag w:val="Інструкції:"/>
                <w:id w:val="-813793569"/>
                <w:placeholder>
                  <w:docPart w:val="9F7C6AAAF6284D0BACF3508CB791864E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Інструкції:</w:t>
                </w:r>
              </w:sdtContent>
            </w:sdt>
            <w:r w:rsidR="00A95AFF" w:rsidRPr="00A95AFF">
              <w:rPr>
                <w:sz w:val="18"/>
                <w:lang w:bidi="uk-UA"/>
              </w:rPr>
              <w:t xml:space="preserve"> </w:t>
            </w:r>
            <w:sdt>
              <w:sdtPr>
                <w:rPr>
                  <w:sz w:val="18"/>
                </w:rPr>
                <w:alias w:val="Введіть маршрут до місця проведення:"/>
                <w:tag w:val="Введіть маршрут до місця проведення:"/>
                <w:id w:val="-1838226315"/>
                <w:placeholder>
                  <w:docPart w:val="11C0900DB0F34CBF9D4CB4D99FBA4385"/>
                </w:placeholder>
                <w:temporary/>
                <w:showingPlcHdr/>
                <w15:appearance w15:val="hidden"/>
              </w:sdtPr>
              <w:sdtEndPr/>
              <w:sdtContent>
                <w:r w:rsidR="00A95AFF" w:rsidRPr="00A95AFF">
                  <w:rPr>
                    <w:sz w:val="18"/>
                    <w:lang w:bidi="uk-UA"/>
                  </w:rPr>
                  <w:t>з головної дороги поверніть ліворуч на першому перехресті. Це 4-й будинок за рогом.</w:t>
                </w:r>
              </w:sdtContent>
            </w:sdt>
          </w:p>
          <w:p w:rsidR="00A95AFF" w:rsidRPr="00A95AFF" w:rsidRDefault="00A95AFF" w:rsidP="00A95AFF">
            <w:pPr>
              <w:pStyle w:val="1"/>
              <w:rPr>
                <w:noProof/>
                <w:sz w:val="56"/>
                <w:lang w:val="en-US"/>
              </w:rPr>
            </w:pPr>
          </w:p>
        </w:tc>
      </w:tr>
    </w:tbl>
    <w:p w:rsidR="00B1599A" w:rsidRPr="00A95AFF" w:rsidRDefault="00B1599A" w:rsidP="00A95AFF">
      <w:pPr>
        <w:pStyle w:val="1"/>
        <w:rPr>
          <w:sz w:val="18"/>
        </w:rPr>
      </w:pPr>
    </w:p>
    <w:sectPr w:rsidR="00B1599A" w:rsidRPr="00A95AFF" w:rsidSect="00BF5583">
      <w:pgSz w:w="16838" w:h="11906" w:orient="landscape" w:code="9"/>
      <w:pgMar w:top="4032" w:right="720" w:bottom="720" w:left="720" w:header="720" w:footer="720" w:gutter="0"/>
      <w:cols w:space="720"/>
      <w:docGrid w:linePitch="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E8B" w:rsidRDefault="00462E8B" w:rsidP="00FD3127">
      <w:r>
        <w:separator/>
      </w:r>
    </w:p>
  </w:endnote>
  <w:endnote w:type="continuationSeparator" w:id="0">
    <w:p w:rsidR="00462E8B" w:rsidRDefault="00462E8B" w:rsidP="00FD3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E8B" w:rsidRDefault="00462E8B" w:rsidP="00FD3127">
      <w:r>
        <w:separator/>
      </w:r>
    </w:p>
  </w:footnote>
  <w:footnote w:type="continuationSeparator" w:id="0">
    <w:p w:rsidR="00462E8B" w:rsidRDefault="00462E8B" w:rsidP="00FD3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D2810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9D6800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2CD20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EE2AB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2E734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880D4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6C334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7208C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74B6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82BA3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/>
      <o:colormru v:ext="edit" colors="#ffb4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8B"/>
    <w:rsid w:val="00070F1C"/>
    <w:rsid w:val="000C4C0C"/>
    <w:rsid w:val="0012342F"/>
    <w:rsid w:val="001B7DDC"/>
    <w:rsid w:val="001C38B9"/>
    <w:rsid w:val="0032028C"/>
    <w:rsid w:val="003230D8"/>
    <w:rsid w:val="00336468"/>
    <w:rsid w:val="00390DB0"/>
    <w:rsid w:val="00392088"/>
    <w:rsid w:val="003963FC"/>
    <w:rsid w:val="003F2591"/>
    <w:rsid w:val="00462E8B"/>
    <w:rsid w:val="004B6AEB"/>
    <w:rsid w:val="005A68FC"/>
    <w:rsid w:val="00642DAC"/>
    <w:rsid w:val="006B732C"/>
    <w:rsid w:val="0074570D"/>
    <w:rsid w:val="0077599A"/>
    <w:rsid w:val="008110F5"/>
    <w:rsid w:val="0083333F"/>
    <w:rsid w:val="008876AB"/>
    <w:rsid w:val="008A6E9A"/>
    <w:rsid w:val="00941347"/>
    <w:rsid w:val="0097558A"/>
    <w:rsid w:val="009770E6"/>
    <w:rsid w:val="009A021E"/>
    <w:rsid w:val="009F40EC"/>
    <w:rsid w:val="00A7304B"/>
    <w:rsid w:val="00A8351E"/>
    <w:rsid w:val="00A95AFF"/>
    <w:rsid w:val="00A97F70"/>
    <w:rsid w:val="00AA5912"/>
    <w:rsid w:val="00AC4672"/>
    <w:rsid w:val="00B1599A"/>
    <w:rsid w:val="00B9626D"/>
    <w:rsid w:val="00B96BBC"/>
    <w:rsid w:val="00BC33DB"/>
    <w:rsid w:val="00BF5583"/>
    <w:rsid w:val="00BF700C"/>
    <w:rsid w:val="00C447C7"/>
    <w:rsid w:val="00CC5FD4"/>
    <w:rsid w:val="00CE0B6C"/>
    <w:rsid w:val="00D51299"/>
    <w:rsid w:val="00D80151"/>
    <w:rsid w:val="00DE270D"/>
    <w:rsid w:val="00E21DB5"/>
    <w:rsid w:val="00E377E8"/>
    <w:rsid w:val="00F05D05"/>
    <w:rsid w:val="00F30B08"/>
    <w:rsid w:val="00FA1854"/>
    <w:rsid w:val="00FD0D6B"/>
    <w:rsid w:val="00FD3127"/>
    <w:rsid w:val="00FE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/>
      <o:colormru v:ext="edit" colors="#ffb4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1F497D" w:themeColor="text2"/>
        <w:sz w:val="44"/>
        <w:szCs w:val="44"/>
        <w:lang w:val="uk-UA" w:eastAsia="en-US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95AFF"/>
    <w:rPr>
      <w:b/>
    </w:rPr>
  </w:style>
  <w:style w:type="paragraph" w:styleId="1">
    <w:name w:val="heading 1"/>
    <w:basedOn w:val="a1"/>
    <w:next w:val="a1"/>
    <w:link w:val="10"/>
    <w:qFormat/>
    <w:rsid w:val="00AA5912"/>
    <w:pPr>
      <w:outlineLvl w:val="0"/>
    </w:pPr>
    <w:rPr>
      <w:rFonts w:asciiTheme="majorHAnsi" w:hAnsiTheme="majorHAnsi"/>
      <w:caps/>
      <w:sz w:val="180"/>
      <w:szCs w:val="200"/>
    </w:rPr>
  </w:style>
  <w:style w:type="paragraph" w:styleId="21">
    <w:name w:val="heading 2"/>
    <w:basedOn w:val="a1"/>
    <w:next w:val="a1"/>
    <w:link w:val="22"/>
    <w:qFormat/>
    <w:rsid w:val="00FA1854"/>
    <w:pPr>
      <w:spacing w:before="500" w:after="400"/>
      <w:outlineLvl w:val="1"/>
    </w:pPr>
    <w:rPr>
      <w:color w:val="984806" w:themeColor="accent6" w:themeShade="80"/>
      <w:sz w:val="120"/>
    </w:rPr>
  </w:style>
  <w:style w:type="paragraph" w:styleId="31">
    <w:name w:val="heading 3"/>
    <w:basedOn w:val="a1"/>
    <w:next w:val="a1"/>
    <w:link w:val="32"/>
    <w:qFormat/>
    <w:rsid w:val="00FA1854"/>
    <w:pPr>
      <w:spacing w:after="600"/>
      <w:outlineLvl w:val="2"/>
    </w:pPr>
    <w:rPr>
      <w:color w:val="984806" w:themeColor="accent6" w:themeShade="80"/>
      <w:sz w:val="70"/>
    </w:rPr>
  </w:style>
  <w:style w:type="paragraph" w:styleId="41">
    <w:name w:val="heading 4"/>
    <w:basedOn w:val="a1"/>
    <w:next w:val="a1"/>
    <w:link w:val="42"/>
    <w:semiHidden/>
    <w:unhideWhenUsed/>
    <w:qFormat/>
    <w:rsid w:val="00B159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semiHidden/>
    <w:unhideWhenUsed/>
    <w:qFormat/>
    <w:rsid w:val="00B159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159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159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159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159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semiHidden/>
    <w:unhideWhenUsed/>
    <w:rsid w:val="00C447C7"/>
    <w:rPr>
      <w:rFonts w:cs="Tahoma"/>
      <w:sz w:val="22"/>
      <w:szCs w:val="16"/>
    </w:rPr>
  </w:style>
  <w:style w:type="character" w:styleId="a6">
    <w:name w:val="Placeholder Text"/>
    <w:basedOn w:val="a2"/>
    <w:uiPriority w:val="99"/>
    <w:semiHidden/>
    <w:rsid w:val="00FA1854"/>
    <w:rPr>
      <w:color w:val="595959" w:themeColor="text1" w:themeTint="A6"/>
    </w:rPr>
  </w:style>
  <w:style w:type="paragraph" w:styleId="a7">
    <w:name w:val="header"/>
    <w:basedOn w:val="a1"/>
    <w:link w:val="a8"/>
    <w:unhideWhenUsed/>
    <w:rsid w:val="00FD3127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2"/>
    <w:link w:val="a7"/>
    <w:rsid w:val="00FD3127"/>
    <w:rPr>
      <w:rFonts w:asciiTheme="minorHAnsi" w:hAnsiTheme="minorHAnsi"/>
      <w:b/>
      <w:color w:val="1F497D" w:themeColor="text2"/>
      <w:sz w:val="44"/>
      <w:szCs w:val="24"/>
    </w:rPr>
  </w:style>
  <w:style w:type="paragraph" w:styleId="a9">
    <w:name w:val="footer"/>
    <w:basedOn w:val="a1"/>
    <w:link w:val="aa"/>
    <w:unhideWhenUsed/>
    <w:rsid w:val="00FD3127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2"/>
    <w:link w:val="a9"/>
    <w:rsid w:val="00FD3127"/>
    <w:rPr>
      <w:rFonts w:asciiTheme="minorHAnsi" w:hAnsiTheme="minorHAnsi"/>
      <w:b/>
      <w:color w:val="1F497D" w:themeColor="text2"/>
      <w:sz w:val="44"/>
      <w:szCs w:val="24"/>
    </w:rPr>
  </w:style>
  <w:style w:type="paragraph" w:styleId="ab">
    <w:name w:val="Bibliography"/>
    <w:basedOn w:val="a1"/>
    <w:next w:val="a1"/>
    <w:uiPriority w:val="37"/>
    <w:semiHidden/>
    <w:unhideWhenUsed/>
    <w:rsid w:val="00B1599A"/>
  </w:style>
  <w:style w:type="paragraph" w:styleId="ac">
    <w:name w:val="Block Text"/>
    <w:basedOn w:val="a1"/>
    <w:semiHidden/>
    <w:unhideWhenUsed/>
    <w:rsid w:val="00D8015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ad">
    <w:name w:val="Body Text"/>
    <w:basedOn w:val="a1"/>
    <w:link w:val="ae"/>
    <w:semiHidden/>
    <w:unhideWhenUsed/>
    <w:rsid w:val="00B1599A"/>
    <w:pPr>
      <w:spacing w:after="120"/>
    </w:pPr>
  </w:style>
  <w:style w:type="character" w:customStyle="1" w:styleId="ae">
    <w:name w:val="Основной текст Знак"/>
    <w:basedOn w:val="a2"/>
    <w:link w:val="ad"/>
    <w:semiHidden/>
    <w:rsid w:val="00B1599A"/>
    <w:rPr>
      <w:b/>
    </w:rPr>
  </w:style>
  <w:style w:type="paragraph" w:styleId="23">
    <w:name w:val="Body Text 2"/>
    <w:basedOn w:val="a1"/>
    <w:link w:val="24"/>
    <w:semiHidden/>
    <w:unhideWhenUsed/>
    <w:rsid w:val="00B1599A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semiHidden/>
    <w:rsid w:val="00B1599A"/>
    <w:rPr>
      <w:b/>
    </w:rPr>
  </w:style>
  <w:style w:type="paragraph" w:styleId="33">
    <w:name w:val="Body Text 3"/>
    <w:basedOn w:val="a1"/>
    <w:link w:val="34"/>
    <w:semiHidden/>
    <w:unhideWhenUsed/>
    <w:rsid w:val="00B1599A"/>
    <w:pPr>
      <w:spacing w:after="120"/>
    </w:pPr>
    <w:rPr>
      <w:sz w:val="22"/>
      <w:szCs w:val="16"/>
    </w:rPr>
  </w:style>
  <w:style w:type="character" w:customStyle="1" w:styleId="34">
    <w:name w:val="Основной текст 3 Знак"/>
    <w:basedOn w:val="a2"/>
    <w:link w:val="33"/>
    <w:semiHidden/>
    <w:rsid w:val="00B1599A"/>
    <w:rPr>
      <w:b/>
      <w:sz w:val="22"/>
      <w:szCs w:val="16"/>
    </w:rPr>
  </w:style>
  <w:style w:type="paragraph" w:styleId="af">
    <w:name w:val="Body Text First Indent"/>
    <w:basedOn w:val="ad"/>
    <w:link w:val="af0"/>
    <w:semiHidden/>
    <w:unhideWhenUsed/>
    <w:rsid w:val="00B1599A"/>
    <w:pPr>
      <w:spacing w:after="0"/>
      <w:ind w:firstLine="360"/>
    </w:pPr>
  </w:style>
  <w:style w:type="character" w:customStyle="1" w:styleId="af0">
    <w:name w:val="Красная строка Знак"/>
    <w:basedOn w:val="ae"/>
    <w:link w:val="af"/>
    <w:semiHidden/>
    <w:rsid w:val="00B1599A"/>
    <w:rPr>
      <w:b/>
    </w:rPr>
  </w:style>
  <w:style w:type="paragraph" w:styleId="af1">
    <w:name w:val="Body Text Indent"/>
    <w:basedOn w:val="a1"/>
    <w:link w:val="af2"/>
    <w:semiHidden/>
    <w:unhideWhenUsed/>
    <w:rsid w:val="00B1599A"/>
    <w:pPr>
      <w:spacing w:after="120"/>
      <w:ind w:left="283"/>
    </w:pPr>
  </w:style>
  <w:style w:type="character" w:customStyle="1" w:styleId="af2">
    <w:name w:val="Основной текст с отступом Знак"/>
    <w:basedOn w:val="a2"/>
    <w:link w:val="af1"/>
    <w:semiHidden/>
    <w:rsid w:val="00B1599A"/>
    <w:rPr>
      <w:b/>
    </w:rPr>
  </w:style>
  <w:style w:type="paragraph" w:styleId="25">
    <w:name w:val="Body Text First Indent 2"/>
    <w:basedOn w:val="af1"/>
    <w:link w:val="26"/>
    <w:semiHidden/>
    <w:unhideWhenUsed/>
    <w:rsid w:val="00B1599A"/>
    <w:pPr>
      <w:spacing w:after="0"/>
      <w:ind w:left="360" w:firstLine="360"/>
    </w:pPr>
  </w:style>
  <w:style w:type="character" w:customStyle="1" w:styleId="26">
    <w:name w:val="Красная строка 2 Знак"/>
    <w:basedOn w:val="af2"/>
    <w:link w:val="25"/>
    <w:semiHidden/>
    <w:rsid w:val="00B1599A"/>
    <w:rPr>
      <w:b/>
    </w:rPr>
  </w:style>
  <w:style w:type="paragraph" w:styleId="27">
    <w:name w:val="Body Text Indent 2"/>
    <w:basedOn w:val="a1"/>
    <w:link w:val="28"/>
    <w:semiHidden/>
    <w:unhideWhenUsed/>
    <w:rsid w:val="00B1599A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semiHidden/>
    <w:rsid w:val="00B1599A"/>
    <w:rPr>
      <w:b/>
    </w:rPr>
  </w:style>
  <w:style w:type="paragraph" w:styleId="35">
    <w:name w:val="Body Text Indent 3"/>
    <w:basedOn w:val="a1"/>
    <w:link w:val="36"/>
    <w:semiHidden/>
    <w:unhideWhenUsed/>
    <w:rsid w:val="00B1599A"/>
    <w:pPr>
      <w:spacing w:after="120"/>
      <w:ind w:left="283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semiHidden/>
    <w:rsid w:val="00B1599A"/>
    <w:rPr>
      <w:b/>
      <w:sz w:val="22"/>
      <w:szCs w:val="16"/>
    </w:rPr>
  </w:style>
  <w:style w:type="character" w:styleId="af3">
    <w:name w:val="Book Title"/>
    <w:basedOn w:val="a2"/>
    <w:uiPriority w:val="33"/>
    <w:semiHidden/>
    <w:unhideWhenUsed/>
    <w:qFormat/>
    <w:rsid w:val="00B1599A"/>
    <w:rPr>
      <w:b/>
      <w:bCs/>
      <w:i/>
      <w:iCs/>
      <w:spacing w:val="5"/>
    </w:rPr>
  </w:style>
  <w:style w:type="paragraph" w:styleId="af4">
    <w:name w:val="caption"/>
    <w:basedOn w:val="a1"/>
    <w:next w:val="a1"/>
    <w:semiHidden/>
    <w:unhideWhenUsed/>
    <w:qFormat/>
    <w:rsid w:val="00B1599A"/>
    <w:pPr>
      <w:spacing w:after="200"/>
    </w:pPr>
    <w:rPr>
      <w:i/>
      <w:iCs/>
      <w:sz w:val="22"/>
      <w:szCs w:val="18"/>
    </w:rPr>
  </w:style>
  <w:style w:type="paragraph" w:styleId="af5">
    <w:name w:val="Closing"/>
    <w:basedOn w:val="a1"/>
    <w:link w:val="af6"/>
    <w:semiHidden/>
    <w:unhideWhenUsed/>
    <w:rsid w:val="00B1599A"/>
    <w:pPr>
      <w:ind w:left="4252"/>
    </w:pPr>
  </w:style>
  <w:style w:type="character" w:customStyle="1" w:styleId="af6">
    <w:name w:val="Прощание Знак"/>
    <w:basedOn w:val="a2"/>
    <w:link w:val="af5"/>
    <w:semiHidden/>
    <w:rsid w:val="00B1599A"/>
    <w:rPr>
      <w:b/>
    </w:rPr>
  </w:style>
  <w:style w:type="table" w:styleId="af7">
    <w:name w:val="Colorful Grid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8">
    <w:name w:val="Colorful List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B1599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9">
    <w:name w:val="Colorful Shading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annotation reference"/>
    <w:basedOn w:val="a2"/>
    <w:semiHidden/>
    <w:unhideWhenUsed/>
    <w:rsid w:val="00FA1854"/>
    <w:rPr>
      <w:szCs w:val="16"/>
    </w:rPr>
  </w:style>
  <w:style w:type="paragraph" w:styleId="afb">
    <w:name w:val="annotation text"/>
    <w:basedOn w:val="a1"/>
    <w:link w:val="afc"/>
    <w:semiHidden/>
    <w:unhideWhenUsed/>
    <w:rsid w:val="00B1599A"/>
    <w:rPr>
      <w:sz w:val="22"/>
      <w:szCs w:val="20"/>
    </w:rPr>
  </w:style>
  <w:style w:type="character" w:customStyle="1" w:styleId="afc">
    <w:name w:val="Текст примечания Знак"/>
    <w:basedOn w:val="a2"/>
    <w:link w:val="afb"/>
    <w:semiHidden/>
    <w:rsid w:val="00B1599A"/>
    <w:rPr>
      <w:b/>
      <w:sz w:val="22"/>
      <w:szCs w:val="20"/>
    </w:rPr>
  </w:style>
  <w:style w:type="paragraph" w:styleId="afd">
    <w:name w:val="annotation subject"/>
    <w:basedOn w:val="afb"/>
    <w:next w:val="afb"/>
    <w:link w:val="afe"/>
    <w:semiHidden/>
    <w:unhideWhenUsed/>
    <w:rsid w:val="00B1599A"/>
    <w:rPr>
      <w:bCs/>
    </w:rPr>
  </w:style>
  <w:style w:type="character" w:customStyle="1" w:styleId="afe">
    <w:name w:val="Тема примечания Знак"/>
    <w:basedOn w:val="afc"/>
    <w:link w:val="afd"/>
    <w:semiHidden/>
    <w:rsid w:val="00B1599A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1599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0">
    <w:name w:val="Date"/>
    <w:basedOn w:val="a1"/>
    <w:next w:val="a1"/>
    <w:link w:val="aff1"/>
    <w:semiHidden/>
    <w:unhideWhenUsed/>
    <w:rsid w:val="00B1599A"/>
  </w:style>
  <w:style w:type="character" w:customStyle="1" w:styleId="aff1">
    <w:name w:val="Дата Знак"/>
    <w:basedOn w:val="a2"/>
    <w:link w:val="aff0"/>
    <w:semiHidden/>
    <w:rsid w:val="00B1599A"/>
    <w:rPr>
      <w:b/>
    </w:rPr>
  </w:style>
  <w:style w:type="paragraph" w:styleId="aff2">
    <w:name w:val="Document Map"/>
    <w:basedOn w:val="a1"/>
    <w:link w:val="aff3"/>
    <w:semiHidden/>
    <w:unhideWhenUsed/>
    <w:rsid w:val="00B1599A"/>
    <w:rPr>
      <w:rFonts w:ascii="Segoe UI" w:hAnsi="Segoe UI" w:cs="Segoe UI"/>
      <w:sz w:val="22"/>
      <w:szCs w:val="16"/>
    </w:rPr>
  </w:style>
  <w:style w:type="character" w:customStyle="1" w:styleId="aff3">
    <w:name w:val="Схема документа Знак"/>
    <w:basedOn w:val="a2"/>
    <w:link w:val="aff2"/>
    <w:semiHidden/>
    <w:rsid w:val="00B1599A"/>
    <w:rPr>
      <w:rFonts w:ascii="Segoe UI" w:hAnsi="Segoe UI" w:cs="Segoe UI"/>
      <w:b/>
      <w:sz w:val="22"/>
      <w:szCs w:val="16"/>
    </w:rPr>
  </w:style>
  <w:style w:type="paragraph" w:styleId="aff4">
    <w:name w:val="E-mail Signature"/>
    <w:basedOn w:val="a1"/>
    <w:link w:val="aff5"/>
    <w:semiHidden/>
    <w:unhideWhenUsed/>
    <w:rsid w:val="00B1599A"/>
  </w:style>
  <w:style w:type="character" w:customStyle="1" w:styleId="aff5">
    <w:name w:val="Электронная подпись Знак"/>
    <w:basedOn w:val="a2"/>
    <w:link w:val="aff4"/>
    <w:semiHidden/>
    <w:rsid w:val="00B1599A"/>
    <w:rPr>
      <w:b/>
    </w:rPr>
  </w:style>
  <w:style w:type="character" w:styleId="aff6">
    <w:name w:val="Emphasis"/>
    <w:basedOn w:val="a2"/>
    <w:semiHidden/>
    <w:unhideWhenUsed/>
    <w:qFormat/>
    <w:rsid w:val="00B1599A"/>
    <w:rPr>
      <w:i/>
      <w:iCs/>
    </w:rPr>
  </w:style>
  <w:style w:type="character" w:styleId="aff7">
    <w:name w:val="endnote reference"/>
    <w:basedOn w:val="a2"/>
    <w:semiHidden/>
    <w:unhideWhenUsed/>
    <w:rsid w:val="00B1599A"/>
    <w:rPr>
      <w:vertAlign w:val="superscript"/>
    </w:rPr>
  </w:style>
  <w:style w:type="paragraph" w:styleId="aff8">
    <w:name w:val="endnote text"/>
    <w:basedOn w:val="a1"/>
    <w:link w:val="aff9"/>
    <w:semiHidden/>
    <w:unhideWhenUsed/>
    <w:rsid w:val="00B1599A"/>
    <w:rPr>
      <w:sz w:val="22"/>
      <w:szCs w:val="20"/>
    </w:rPr>
  </w:style>
  <w:style w:type="character" w:customStyle="1" w:styleId="aff9">
    <w:name w:val="Текст концевой сноски Знак"/>
    <w:basedOn w:val="a2"/>
    <w:link w:val="aff8"/>
    <w:semiHidden/>
    <w:rsid w:val="00B1599A"/>
    <w:rPr>
      <w:b/>
      <w:sz w:val="22"/>
      <w:szCs w:val="20"/>
    </w:rPr>
  </w:style>
  <w:style w:type="paragraph" w:styleId="affa">
    <w:name w:val="envelope address"/>
    <w:basedOn w:val="a1"/>
    <w:semiHidden/>
    <w:unhideWhenUsed/>
    <w:rsid w:val="00B1599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semiHidden/>
    <w:unhideWhenUsed/>
    <w:rsid w:val="00B1599A"/>
    <w:rPr>
      <w:rFonts w:asciiTheme="majorHAnsi" w:eastAsiaTheme="majorEastAsia" w:hAnsiTheme="majorHAnsi" w:cstheme="majorBidi"/>
      <w:sz w:val="22"/>
      <w:szCs w:val="20"/>
    </w:rPr>
  </w:style>
  <w:style w:type="character" w:styleId="affb">
    <w:name w:val="FollowedHyperlink"/>
    <w:basedOn w:val="a2"/>
    <w:semiHidden/>
    <w:unhideWhenUsed/>
    <w:rsid w:val="00B1599A"/>
    <w:rPr>
      <w:color w:val="800080" w:themeColor="followedHyperlink"/>
      <w:u w:val="single"/>
    </w:rPr>
  </w:style>
  <w:style w:type="character" w:styleId="affc">
    <w:name w:val="footnote reference"/>
    <w:basedOn w:val="a2"/>
    <w:semiHidden/>
    <w:unhideWhenUsed/>
    <w:rsid w:val="00B1599A"/>
    <w:rPr>
      <w:vertAlign w:val="superscript"/>
    </w:rPr>
  </w:style>
  <w:style w:type="paragraph" w:styleId="affd">
    <w:name w:val="footnote text"/>
    <w:basedOn w:val="a1"/>
    <w:link w:val="affe"/>
    <w:semiHidden/>
    <w:unhideWhenUsed/>
    <w:rsid w:val="00B1599A"/>
    <w:rPr>
      <w:sz w:val="22"/>
      <w:szCs w:val="20"/>
    </w:rPr>
  </w:style>
  <w:style w:type="character" w:customStyle="1" w:styleId="affe">
    <w:name w:val="Текст сноски Знак"/>
    <w:basedOn w:val="a2"/>
    <w:link w:val="affd"/>
    <w:semiHidden/>
    <w:rsid w:val="00B1599A"/>
    <w:rPr>
      <w:b/>
      <w:sz w:val="22"/>
      <w:szCs w:val="20"/>
    </w:rPr>
  </w:style>
  <w:style w:type="table" w:styleId="-13">
    <w:name w:val="Grid Table 1 Light"/>
    <w:basedOn w:val="a3"/>
    <w:uiPriority w:val="46"/>
    <w:rsid w:val="00B1599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B1599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B1599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B1599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B1599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B1599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B1599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B159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B1599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20">
    <w:name w:val="Grid Table 2 Accent 2"/>
    <w:basedOn w:val="a3"/>
    <w:uiPriority w:val="47"/>
    <w:rsid w:val="00B1599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230">
    <w:name w:val="Grid Table 2 Accent 3"/>
    <w:basedOn w:val="a3"/>
    <w:uiPriority w:val="47"/>
    <w:rsid w:val="00B1599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24">
    <w:name w:val="Grid Table 2 Accent 4"/>
    <w:basedOn w:val="a3"/>
    <w:uiPriority w:val="47"/>
    <w:rsid w:val="00B1599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25">
    <w:name w:val="Grid Table 2 Accent 5"/>
    <w:basedOn w:val="a3"/>
    <w:uiPriority w:val="47"/>
    <w:rsid w:val="00B1599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26">
    <w:name w:val="Grid Table 2 Accent 6"/>
    <w:basedOn w:val="a3"/>
    <w:uiPriority w:val="47"/>
    <w:rsid w:val="00B1599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33">
    <w:name w:val="Grid Table 3"/>
    <w:basedOn w:val="a3"/>
    <w:uiPriority w:val="48"/>
    <w:rsid w:val="00B159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B159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B159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B1599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B1599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B159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B1599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-43">
    <w:name w:val="Grid Table 4"/>
    <w:basedOn w:val="a3"/>
    <w:uiPriority w:val="49"/>
    <w:rsid w:val="00B159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B159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420">
    <w:name w:val="Grid Table 4 Accent 2"/>
    <w:basedOn w:val="a3"/>
    <w:uiPriority w:val="49"/>
    <w:rsid w:val="00B159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430">
    <w:name w:val="Grid Table 4 Accent 3"/>
    <w:basedOn w:val="a3"/>
    <w:uiPriority w:val="49"/>
    <w:rsid w:val="00B1599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Grid Table 4 Accent 4"/>
    <w:basedOn w:val="a3"/>
    <w:uiPriority w:val="49"/>
    <w:rsid w:val="00B1599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45">
    <w:name w:val="Grid Table 4 Accent 5"/>
    <w:basedOn w:val="a3"/>
    <w:uiPriority w:val="49"/>
    <w:rsid w:val="00B159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46">
    <w:name w:val="Grid Table 4 Accent 6"/>
    <w:basedOn w:val="a3"/>
    <w:uiPriority w:val="49"/>
    <w:rsid w:val="00B1599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53">
    <w:name w:val="Grid Table 5 Dark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-520">
    <w:name w:val="Grid Table 5 Dark Accent 2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-530">
    <w:name w:val="Grid Table 5 Dark Accent 3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-54">
    <w:name w:val="Grid Table 5 Dark Accent 4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-55">
    <w:name w:val="Grid Table 5 Dark Accent 5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-56">
    <w:name w:val="Grid Table 5 Dark Accent 6"/>
    <w:basedOn w:val="a3"/>
    <w:uiPriority w:val="50"/>
    <w:rsid w:val="00B159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-63">
    <w:name w:val="Grid Table 6 Colorful"/>
    <w:basedOn w:val="a3"/>
    <w:uiPriority w:val="51"/>
    <w:rsid w:val="00B159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B1599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620">
    <w:name w:val="Grid Table 6 Colorful Accent 2"/>
    <w:basedOn w:val="a3"/>
    <w:uiPriority w:val="51"/>
    <w:rsid w:val="00B1599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630">
    <w:name w:val="Grid Table 6 Colorful Accent 3"/>
    <w:basedOn w:val="a3"/>
    <w:uiPriority w:val="51"/>
    <w:rsid w:val="00B1599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64">
    <w:name w:val="Grid Table 6 Colorful Accent 4"/>
    <w:basedOn w:val="a3"/>
    <w:uiPriority w:val="51"/>
    <w:rsid w:val="00B159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65">
    <w:name w:val="Grid Table 6 Colorful Accent 5"/>
    <w:basedOn w:val="a3"/>
    <w:uiPriority w:val="51"/>
    <w:rsid w:val="00B1599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6">
    <w:name w:val="Grid Table 6 Colorful Accent 6"/>
    <w:basedOn w:val="a3"/>
    <w:uiPriority w:val="51"/>
    <w:rsid w:val="00B1599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7">
    <w:name w:val="Grid Table 7 Colorful"/>
    <w:basedOn w:val="a3"/>
    <w:uiPriority w:val="52"/>
    <w:rsid w:val="00B159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B1599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B1599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B1599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B159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B1599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B1599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Гештег1"/>
    <w:basedOn w:val="a2"/>
    <w:uiPriority w:val="99"/>
    <w:semiHidden/>
    <w:unhideWhenUsed/>
    <w:rsid w:val="00B1599A"/>
    <w:rPr>
      <w:color w:val="2B579A"/>
      <w:shd w:val="clear" w:color="auto" w:fill="E6E6E6"/>
    </w:rPr>
  </w:style>
  <w:style w:type="character" w:customStyle="1" w:styleId="42">
    <w:name w:val="Заголовок 4 Знак"/>
    <w:basedOn w:val="a2"/>
    <w:link w:val="41"/>
    <w:semiHidden/>
    <w:rsid w:val="00B1599A"/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character" w:customStyle="1" w:styleId="52">
    <w:name w:val="Заголовок 5 Знак"/>
    <w:basedOn w:val="a2"/>
    <w:link w:val="51"/>
    <w:semiHidden/>
    <w:rsid w:val="00B1599A"/>
    <w:rPr>
      <w:rFonts w:asciiTheme="majorHAnsi" w:eastAsiaTheme="majorEastAsia" w:hAnsiTheme="majorHAnsi" w:cstheme="majorBidi"/>
      <w:b/>
      <w:color w:val="365F91" w:themeColor="accent1" w:themeShade="BF"/>
    </w:rPr>
  </w:style>
  <w:style w:type="character" w:customStyle="1" w:styleId="60">
    <w:name w:val="Заголовок 6 Знак"/>
    <w:basedOn w:val="a2"/>
    <w:link w:val="6"/>
    <w:semiHidden/>
    <w:rsid w:val="00B1599A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70">
    <w:name w:val="Заголовок 7 Знак"/>
    <w:basedOn w:val="a2"/>
    <w:link w:val="7"/>
    <w:semiHidden/>
    <w:rsid w:val="00B1599A"/>
    <w:rPr>
      <w:rFonts w:asciiTheme="majorHAnsi" w:eastAsiaTheme="majorEastAsia" w:hAnsiTheme="majorHAnsi" w:cstheme="majorBidi"/>
      <w:b/>
      <w:i/>
      <w:iCs/>
      <w:color w:val="243F60" w:themeColor="accent1" w:themeShade="7F"/>
    </w:rPr>
  </w:style>
  <w:style w:type="character" w:customStyle="1" w:styleId="80">
    <w:name w:val="Заголовок 8 Знак"/>
    <w:basedOn w:val="a2"/>
    <w:link w:val="8"/>
    <w:semiHidden/>
    <w:rsid w:val="00B1599A"/>
    <w:rPr>
      <w:rFonts w:asciiTheme="majorHAnsi" w:eastAsiaTheme="majorEastAsia" w:hAnsiTheme="majorHAnsi" w:cstheme="majorBidi"/>
      <w:b/>
      <w:color w:val="272727" w:themeColor="text1" w:themeTint="D8"/>
      <w:sz w:val="22"/>
      <w:szCs w:val="21"/>
    </w:rPr>
  </w:style>
  <w:style w:type="character" w:customStyle="1" w:styleId="90">
    <w:name w:val="Заголовок 9 Знак"/>
    <w:basedOn w:val="a2"/>
    <w:link w:val="9"/>
    <w:semiHidden/>
    <w:rsid w:val="00B1599A"/>
    <w:rPr>
      <w:rFonts w:asciiTheme="majorHAnsi" w:eastAsiaTheme="majorEastAsia" w:hAnsiTheme="majorHAnsi" w:cstheme="majorBidi"/>
      <w:b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semiHidden/>
    <w:unhideWhenUsed/>
    <w:rsid w:val="00B1599A"/>
  </w:style>
  <w:style w:type="paragraph" w:styleId="HTML0">
    <w:name w:val="HTML Address"/>
    <w:basedOn w:val="a1"/>
    <w:link w:val="HTML1"/>
    <w:semiHidden/>
    <w:unhideWhenUsed/>
    <w:rsid w:val="00B1599A"/>
    <w:rPr>
      <w:i/>
      <w:iCs/>
    </w:rPr>
  </w:style>
  <w:style w:type="character" w:customStyle="1" w:styleId="HTML1">
    <w:name w:val="Адрес HTML Знак"/>
    <w:basedOn w:val="a2"/>
    <w:link w:val="HTML0"/>
    <w:semiHidden/>
    <w:rsid w:val="00B1599A"/>
    <w:rPr>
      <w:b/>
      <w:i/>
      <w:iCs/>
    </w:rPr>
  </w:style>
  <w:style w:type="character" w:styleId="HTML2">
    <w:name w:val="HTML Cite"/>
    <w:basedOn w:val="a2"/>
    <w:semiHidden/>
    <w:unhideWhenUsed/>
    <w:rsid w:val="00B1599A"/>
    <w:rPr>
      <w:i/>
      <w:iCs/>
    </w:rPr>
  </w:style>
  <w:style w:type="character" w:styleId="HTML3">
    <w:name w:val="HTML Code"/>
    <w:basedOn w:val="a2"/>
    <w:semiHidden/>
    <w:unhideWhenUsed/>
    <w:rsid w:val="00FA1854"/>
    <w:rPr>
      <w:rFonts w:ascii="Consolas" w:hAnsi="Consolas"/>
      <w:szCs w:val="20"/>
    </w:rPr>
  </w:style>
  <w:style w:type="character" w:styleId="HTML4">
    <w:name w:val="HTML Definition"/>
    <w:basedOn w:val="a2"/>
    <w:semiHidden/>
    <w:unhideWhenUsed/>
    <w:rsid w:val="00B1599A"/>
    <w:rPr>
      <w:i/>
      <w:iCs/>
    </w:rPr>
  </w:style>
  <w:style w:type="character" w:styleId="HTML5">
    <w:name w:val="HTML Keyboard"/>
    <w:basedOn w:val="a2"/>
    <w:semiHidden/>
    <w:unhideWhenUsed/>
    <w:rsid w:val="00FA1854"/>
    <w:rPr>
      <w:rFonts w:ascii="Consolas" w:hAnsi="Consolas"/>
      <w:szCs w:val="20"/>
    </w:rPr>
  </w:style>
  <w:style w:type="paragraph" w:styleId="HTML6">
    <w:name w:val="HTML Preformatted"/>
    <w:basedOn w:val="a1"/>
    <w:link w:val="HTML7"/>
    <w:semiHidden/>
    <w:unhideWhenUsed/>
    <w:rsid w:val="00B1599A"/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2"/>
    <w:link w:val="HTML6"/>
    <w:semiHidden/>
    <w:rsid w:val="00B1599A"/>
    <w:rPr>
      <w:rFonts w:ascii="Consolas" w:hAnsi="Consolas"/>
      <w:b/>
      <w:sz w:val="22"/>
      <w:szCs w:val="20"/>
    </w:rPr>
  </w:style>
  <w:style w:type="character" w:styleId="HTML8">
    <w:name w:val="HTML Sample"/>
    <w:basedOn w:val="a2"/>
    <w:semiHidden/>
    <w:unhideWhenUsed/>
    <w:rsid w:val="00B1599A"/>
    <w:rPr>
      <w:rFonts w:ascii="Consolas" w:hAnsi="Consolas"/>
      <w:sz w:val="24"/>
      <w:szCs w:val="24"/>
    </w:rPr>
  </w:style>
  <w:style w:type="character" w:styleId="HTML9">
    <w:name w:val="HTML Typewriter"/>
    <w:basedOn w:val="a2"/>
    <w:semiHidden/>
    <w:unhideWhenUsed/>
    <w:rsid w:val="00B1599A"/>
    <w:rPr>
      <w:rFonts w:ascii="Consolas" w:hAnsi="Consolas"/>
      <w:sz w:val="22"/>
      <w:szCs w:val="20"/>
    </w:rPr>
  </w:style>
  <w:style w:type="character" w:styleId="HTMLa">
    <w:name w:val="HTML Variable"/>
    <w:basedOn w:val="a2"/>
    <w:semiHidden/>
    <w:unhideWhenUsed/>
    <w:rsid w:val="00B1599A"/>
    <w:rPr>
      <w:i/>
      <w:iCs/>
    </w:rPr>
  </w:style>
  <w:style w:type="character" w:styleId="afff">
    <w:name w:val="Hyperlink"/>
    <w:basedOn w:val="a2"/>
    <w:semiHidden/>
    <w:unhideWhenUsed/>
    <w:rsid w:val="00B1599A"/>
    <w:rPr>
      <w:color w:val="0000FF" w:themeColor="hyperlink"/>
      <w:u w:val="single"/>
    </w:rPr>
  </w:style>
  <w:style w:type="paragraph" w:styleId="12">
    <w:name w:val="index 1"/>
    <w:basedOn w:val="a1"/>
    <w:next w:val="a1"/>
    <w:autoRedefine/>
    <w:semiHidden/>
    <w:unhideWhenUsed/>
    <w:rsid w:val="00B1599A"/>
    <w:pPr>
      <w:ind w:left="440" w:hanging="440"/>
    </w:pPr>
  </w:style>
  <w:style w:type="paragraph" w:styleId="2a">
    <w:name w:val="index 2"/>
    <w:basedOn w:val="a1"/>
    <w:next w:val="a1"/>
    <w:autoRedefine/>
    <w:semiHidden/>
    <w:unhideWhenUsed/>
    <w:rsid w:val="00B1599A"/>
    <w:pPr>
      <w:ind w:left="880" w:hanging="440"/>
    </w:pPr>
  </w:style>
  <w:style w:type="paragraph" w:styleId="37">
    <w:name w:val="index 3"/>
    <w:basedOn w:val="a1"/>
    <w:next w:val="a1"/>
    <w:autoRedefine/>
    <w:semiHidden/>
    <w:unhideWhenUsed/>
    <w:rsid w:val="00B1599A"/>
    <w:pPr>
      <w:ind w:left="1320" w:hanging="440"/>
    </w:pPr>
  </w:style>
  <w:style w:type="paragraph" w:styleId="43">
    <w:name w:val="index 4"/>
    <w:basedOn w:val="a1"/>
    <w:next w:val="a1"/>
    <w:autoRedefine/>
    <w:semiHidden/>
    <w:unhideWhenUsed/>
    <w:rsid w:val="00B1599A"/>
    <w:pPr>
      <w:ind w:left="1760" w:hanging="440"/>
    </w:pPr>
  </w:style>
  <w:style w:type="paragraph" w:styleId="53">
    <w:name w:val="index 5"/>
    <w:basedOn w:val="a1"/>
    <w:next w:val="a1"/>
    <w:autoRedefine/>
    <w:semiHidden/>
    <w:unhideWhenUsed/>
    <w:rsid w:val="00B1599A"/>
    <w:pPr>
      <w:ind w:left="2200" w:hanging="440"/>
    </w:pPr>
  </w:style>
  <w:style w:type="paragraph" w:styleId="61">
    <w:name w:val="index 6"/>
    <w:basedOn w:val="a1"/>
    <w:next w:val="a1"/>
    <w:autoRedefine/>
    <w:semiHidden/>
    <w:unhideWhenUsed/>
    <w:rsid w:val="00B1599A"/>
    <w:pPr>
      <w:ind w:left="2640" w:hanging="440"/>
    </w:pPr>
  </w:style>
  <w:style w:type="paragraph" w:styleId="71">
    <w:name w:val="index 7"/>
    <w:basedOn w:val="a1"/>
    <w:next w:val="a1"/>
    <w:autoRedefine/>
    <w:semiHidden/>
    <w:unhideWhenUsed/>
    <w:rsid w:val="00B1599A"/>
    <w:pPr>
      <w:ind w:left="3080" w:hanging="440"/>
    </w:pPr>
  </w:style>
  <w:style w:type="paragraph" w:styleId="81">
    <w:name w:val="index 8"/>
    <w:basedOn w:val="a1"/>
    <w:next w:val="a1"/>
    <w:autoRedefine/>
    <w:semiHidden/>
    <w:unhideWhenUsed/>
    <w:rsid w:val="00B1599A"/>
    <w:pPr>
      <w:ind w:left="3520" w:hanging="440"/>
    </w:pPr>
  </w:style>
  <w:style w:type="paragraph" w:styleId="91">
    <w:name w:val="index 9"/>
    <w:basedOn w:val="a1"/>
    <w:next w:val="a1"/>
    <w:autoRedefine/>
    <w:semiHidden/>
    <w:unhideWhenUsed/>
    <w:rsid w:val="00B1599A"/>
    <w:pPr>
      <w:ind w:left="3960" w:hanging="440"/>
    </w:pPr>
  </w:style>
  <w:style w:type="paragraph" w:styleId="afff0">
    <w:name w:val="index heading"/>
    <w:basedOn w:val="a1"/>
    <w:next w:val="12"/>
    <w:semiHidden/>
    <w:unhideWhenUsed/>
    <w:rsid w:val="00B1599A"/>
    <w:rPr>
      <w:rFonts w:asciiTheme="majorHAnsi" w:eastAsiaTheme="majorEastAsia" w:hAnsiTheme="majorHAnsi" w:cstheme="majorBidi"/>
      <w:bCs/>
    </w:rPr>
  </w:style>
  <w:style w:type="character" w:styleId="afff1">
    <w:name w:val="Intense Emphasis"/>
    <w:basedOn w:val="a2"/>
    <w:uiPriority w:val="21"/>
    <w:semiHidden/>
    <w:unhideWhenUsed/>
    <w:qFormat/>
    <w:rsid w:val="00FA1854"/>
    <w:rPr>
      <w:i/>
      <w:iCs/>
      <w:color w:val="365F91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FA185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</w:pPr>
    <w:rPr>
      <w:i/>
      <w:iCs/>
      <w:color w:val="365F91" w:themeColor="accent1" w:themeShade="BF"/>
    </w:rPr>
  </w:style>
  <w:style w:type="character" w:customStyle="1" w:styleId="afff3">
    <w:name w:val="Выделенная цитата Знак"/>
    <w:basedOn w:val="a2"/>
    <w:link w:val="afff2"/>
    <w:uiPriority w:val="30"/>
    <w:semiHidden/>
    <w:rsid w:val="00FA1854"/>
    <w:rPr>
      <w:b/>
      <w:i/>
      <w:iCs/>
      <w:color w:val="365F91" w:themeColor="accent1" w:themeShade="BF"/>
    </w:rPr>
  </w:style>
  <w:style w:type="character" w:styleId="afff4">
    <w:name w:val="Intense Reference"/>
    <w:basedOn w:val="a2"/>
    <w:uiPriority w:val="32"/>
    <w:semiHidden/>
    <w:unhideWhenUsed/>
    <w:qFormat/>
    <w:rsid w:val="00FA1854"/>
    <w:rPr>
      <w:b/>
      <w:bCs/>
      <w:caps w:val="0"/>
      <w:smallCaps/>
      <w:color w:val="365F91" w:themeColor="accent1" w:themeShade="BF"/>
      <w:spacing w:val="5"/>
    </w:rPr>
  </w:style>
  <w:style w:type="table" w:styleId="afff5">
    <w:name w:val="Light Grid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B1599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B1599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7">
    <w:name w:val="Light Shading"/>
    <w:basedOn w:val="a3"/>
    <w:uiPriority w:val="60"/>
    <w:rsid w:val="00B1599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B1599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B1599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B1599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B1599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B1599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B1599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8">
    <w:name w:val="line number"/>
    <w:basedOn w:val="a2"/>
    <w:semiHidden/>
    <w:unhideWhenUsed/>
    <w:rsid w:val="00B1599A"/>
  </w:style>
  <w:style w:type="paragraph" w:styleId="afff9">
    <w:name w:val="List"/>
    <w:basedOn w:val="a1"/>
    <w:semiHidden/>
    <w:unhideWhenUsed/>
    <w:rsid w:val="00B1599A"/>
    <w:pPr>
      <w:ind w:left="283" w:hanging="283"/>
      <w:contextualSpacing/>
    </w:pPr>
  </w:style>
  <w:style w:type="paragraph" w:styleId="2b">
    <w:name w:val="List 2"/>
    <w:basedOn w:val="a1"/>
    <w:semiHidden/>
    <w:unhideWhenUsed/>
    <w:rsid w:val="00B1599A"/>
    <w:pPr>
      <w:ind w:left="566" w:hanging="283"/>
      <w:contextualSpacing/>
    </w:pPr>
  </w:style>
  <w:style w:type="paragraph" w:styleId="38">
    <w:name w:val="List 3"/>
    <w:basedOn w:val="a1"/>
    <w:semiHidden/>
    <w:unhideWhenUsed/>
    <w:rsid w:val="00B1599A"/>
    <w:pPr>
      <w:ind w:left="849" w:hanging="283"/>
      <w:contextualSpacing/>
    </w:pPr>
  </w:style>
  <w:style w:type="paragraph" w:styleId="44">
    <w:name w:val="List 4"/>
    <w:basedOn w:val="a1"/>
    <w:semiHidden/>
    <w:unhideWhenUsed/>
    <w:rsid w:val="00B1599A"/>
    <w:pPr>
      <w:ind w:left="1132" w:hanging="283"/>
      <w:contextualSpacing/>
    </w:pPr>
  </w:style>
  <w:style w:type="paragraph" w:styleId="54">
    <w:name w:val="List 5"/>
    <w:basedOn w:val="a1"/>
    <w:semiHidden/>
    <w:unhideWhenUsed/>
    <w:rsid w:val="00B1599A"/>
    <w:pPr>
      <w:ind w:left="1415" w:hanging="283"/>
      <w:contextualSpacing/>
    </w:pPr>
  </w:style>
  <w:style w:type="paragraph" w:styleId="a0">
    <w:name w:val="List Bullet"/>
    <w:basedOn w:val="a1"/>
    <w:semiHidden/>
    <w:unhideWhenUsed/>
    <w:rsid w:val="00B1599A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B1599A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B1599A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B1599A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B1599A"/>
    <w:pPr>
      <w:numPr>
        <w:numId w:val="5"/>
      </w:numPr>
      <w:contextualSpacing/>
    </w:pPr>
  </w:style>
  <w:style w:type="paragraph" w:styleId="afffa">
    <w:name w:val="List Continue"/>
    <w:basedOn w:val="a1"/>
    <w:semiHidden/>
    <w:unhideWhenUsed/>
    <w:rsid w:val="00B1599A"/>
    <w:pPr>
      <w:spacing w:after="120"/>
      <w:ind w:left="283"/>
      <w:contextualSpacing/>
    </w:pPr>
  </w:style>
  <w:style w:type="paragraph" w:styleId="2c">
    <w:name w:val="List Continue 2"/>
    <w:basedOn w:val="a1"/>
    <w:semiHidden/>
    <w:unhideWhenUsed/>
    <w:rsid w:val="00B1599A"/>
    <w:pPr>
      <w:spacing w:after="120"/>
      <w:ind w:left="566"/>
      <w:contextualSpacing/>
    </w:pPr>
  </w:style>
  <w:style w:type="paragraph" w:styleId="39">
    <w:name w:val="List Continue 3"/>
    <w:basedOn w:val="a1"/>
    <w:semiHidden/>
    <w:unhideWhenUsed/>
    <w:rsid w:val="00B1599A"/>
    <w:pPr>
      <w:spacing w:after="120"/>
      <w:ind w:left="849"/>
      <w:contextualSpacing/>
    </w:pPr>
  </w:style>
  <w:style w:type="paragraph" w:styleId="45">
    <w:name w:val="List Continue 4"/>
    <w:basedOn w:val="a1"/>
    <w:semiHidden/>
    <w:unhideWhenUsed/>
    <w:rsid w:val="00B1599A"/>
    <w:pPr>
      <w:spacing w:after="120"/>
      <w:ind w:left="1132"/>
      <w:contextualSpacing/>
    </w:pPr>
  </w:style>
  <w:style w:type="paragraph" w:styleId="55">
    <w:name w:val="List Continue 5"/>
    <w:basedOn w:val="a1"/>
    <w:semiHidden/>
    <w:unhideWhenUsed/>
    <w:rsid w:val="00B1599A"/>
    <w:pPr>
      <w:spacing w:after="120"/>
      <w:ind w:left="1415"/>
      <w:contextualSpacing/>
    </w:pPr>
  </w:style>
  <w:style w:type="paragraph" w:styleId="a">
    <w:name w:val="List Number"/>
    <w:basedOn w:val="a1"/>
    <w:semiHidden/>
    <w:unhideWhenUsed/>
    <w:rsid w:val="00B1599A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B1599A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B1599A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B1599A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B1599A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B1599A"/>
    <w:pPr>
      <w:ind w:left="720"/>
      <w:contextualSpacing/>
    </w:pPr>
  </w:style>
  <w:style w:type="table" w:styleId="-1a">
    <w:name w:val="List Table 1 Light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121">
    <w:name w:val="List Table 1 Light Accent 2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131">
    <w:name w:val="List Table 1 Light Accent 3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140">
    <w:name w:val="List Table 1 Light Accent 4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150">
    <w:name w:val="List Table 1 Light Accent 5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160">
    <w:name w:val="List Table 1 Light Accent 6"/>
    <w:basedOn w:val="a3"/>
    <w:uiPriority w:val="46"/>
    <w:rsid w:val="00B159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a">
    <w:name w:val="List Table 2"/>
    <w:basedOn w:val="a3"/>
    <w:uiPriority w:val="47"/>
    <w:rsid w:val="00B1599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B1599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21">
    <w:name w:val="List Table 2 Accent 2"/>
    <w:basedOn w:val="a3"/>
    <w:uiPriority w:val="47"/>
    <w:rsid w:val="00B1599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231">
    <w:name w:val="List Table 2 Accent 3"/>
    <w:basedOn w:val="a3"/>
    <w:uiPriority w:val="47"/>
    <w:rsid w:val="00B1599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240">
    <w:name w:val="List Table 2 Accent 4"/>
    <w:basedOn w:val="a3"/>
    <w:uiPriority w:val="47"/>
    <w:rsid w:val="00B1599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250">
    <w:name w:val="List Table 2 Accent 5"/>
    <w:basedOn w:val="a3"/>
    <w:uiPriority w:val="47"/>
    <w:rsid w:val="00B1599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260">
    <w:name w:val="List Table 2 Accent 6"/>
    <w:basedOn w:val="a3"/>
    <w:uiPriority w:val="47"/>
    <w:rsid w:val="00B1599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3a">
    <w:name w:val="List Table 3"/>
    <w:basedOn w:val="a3"/>
    <w:uiPriority w:val="48"/>
    <w:rsid w:val="00B159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B159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B1599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B1599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B1599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B1599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B1599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B159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B159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421">
    <w:name w:val="List Table 4 Accent 2"/>
    <w:basedOn w:val="a3"/>
    <w:uiPriority w:val="49"/>
    <w:rsid w:val="00B159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431">
    <w:name w:val="List Table 4 Accent 3"/>
    <w:basedOn w:val="a3"/>
    <w:uiPriority w:val="49"/>
    <w:rsid w:val="00B1599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0">
    <w:name w:val="List Table 4 Accent 4"/>
    <w:basedOn w:val="a3"/>
    <w:uiPriority w:val="49"/>
    <w:rsid w:val="00B1599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450">
    <w:name w:val="List Table 4 Accent 5"/>
    <w:basedOn w:val="a3"/>
    <w:uiPriority w:val="49"/>
    <w:rsid w:val="00B159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460">
    <w:name w:val="List Table 4 Accent 6"/>
    <w:basedOn w:val="a3"/>
    <w:uiPriority w:val="49"/>
    <w:rsid w:val="00B1599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5a">
    <w:name w:val="List Table 5 Dark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B1599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B1599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B1599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621">
    <w:name w:val="List Table 6 Colorful Accent 2"/>
    <w:basedOn w:val="a3"/>
    <w:uiPriority w:val="51"/>
    <w:rsid w:val="00B1599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631">
    <w:name w:val="List Table 6 Colorful Accent 3"/>
    <w:basedOn w:val="a3"/>
    <w:uiPriority w:val="51"/>
    <w:rsid w:val="00B1599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640">
    <w:name w:val="List Table 6 Colorful Accent 4"/>
    <w:basedOn w:val="a3"/>
    <w:uiPriority w:val="51"/>
    <w:rsid w:val="00B159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650">
    <w:name w:val="List Table 6 Colorful Accent 5"/>
    <w:basedOn w:val="a3"/>
    <w:uiPriority w:val="51"/>
    <w:rsid w:val="00B1599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60">
    <w:name w:val="List Table 6 Colorful Accent 6"/>
    <w:basedOn w:val="a3"/>
    <w:uiPriority w:val="51"/>
    <w:rsid w:val="00B1599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70">
    <w:name w:val="List Table 7 Colorful"/>
    <w:basedOn w:val="a3"/>
    <w:uiPriority w:val="52"/>
    <w:rsid w:val="00B1599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B1599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B1599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B1599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B1599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B1599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B1599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semiHidden/>
    <w:unhideWhenUsed/>
    <w:rsid w:val="00B159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sz w:val="22"/>
      <w:szCs w:val="20"/>
    </w:rPr>
  </w:style>
  <w:style w:type="character" w:customStyle="1" w:styleId="afffd">
    <w:name w:val="Текст макроса Знак"/>
    <w:basedOn w:val="a2"/>
    <w:link w:val="afffc"/>
    <w:semiHidden/>
    <w:rsid w:val="00B1599A"/>
    <w:rPr>
      <w:rFonts w:ascii="Consolas" w:hAnsi="Consolas"/>
      <w:b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B1599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B159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B1599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B159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B1599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B159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6">
    <w:name w:val="Згадка1"/>
    <w:basedOn w:val="a2"/>
    <w:uiPriority w:val="99"/>
    <w:semiHidden/>
    <w:unhideWhenUsed/>
    <w:rsid w:val="00B1599A"/>
    <w:rPr>
      <w:color w:val="2B579A"/>
      <w:shd w:val="clear" w:color="auto" w:fill="E6E6E6"/>
    </w:rPr>
  </w:style>
  <w:style w:type="paragraph" w:styleId="afffe">
    <w:name w:val="Message Header"/>
    <w:basedOn w:val="a1"/>
    <w:link w:val="affff"/>
    <w:semiHidden/>
    <w:unhideWhenUsed/>
    <w:rsid w:val="00B159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Шапка Знак"/>
    <w:basedOn w:val="a2"/>
    <w:link w:val="afffe"/>
    <w:semiHidden/>
    <w:rsid w:val="00B1599A"/>
    <w:rPr>
      <w:rFonts w:asciiTheme="majorHAnsi" w:eastAsiaTheme="majorEastAsia" w:hAnsiTheme="majorHAnsi" w:cstheme="majorBidi"/>
      <w:b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B1599A"/>
    <w:rPr>
      <w:b/>
    </w:rPr>
  </w:style>
  <w:style w:type="paragraph" w:styleId="affff1">
    <w:name w:val="Normal (Web)"/>
    <w:basedOn w:val="a1"/>
    <w:semiHidden/>
    <w:unhideWhenUsed/>
    <w:rsid w:val="00B1599A"/>
    <w:rPr>
      <w:rFonts w:ascii="Times New Roman" w:hAnsi="Times New Roman"/>
      <w:sz w:val="24"/>
      <w:szCs w:val="24"/>
    </w:rPr>
  </w:style>
  <w:style w:type="paragraph" w:styleId="affff2">
    <w:name w:val="Normal Indent"/>
    <w:basedOn w:val="a1"/>
    <w:semiHidden/>
    <w:unhideWhenUsed/>
    <w:rsid w:val="00B1599A"/>
    <w:pPr>
      <w:ind w:left="720"/>
    </w:pPr>
  </w:style>
  <w:style w:type="paragraph" w:styleId="affff3">
    <w:name w:val="Note Heading"/>
    <w:basedOn w:val="a1"/>
    <w:next w:val="a1"/>
    <w:link w:val="affff4"/>
    <w:semiHidden/>
    <w:unhideWhenUsed/>
    <w:rsid w:val="00B1599A"/>
  </w:style>
  <w:style w:type="character" w:customStyle="1" w:styleId="affff4">
    <w:name w:val="Заголовок записки Знак"/>
    <w:basedOn w:val="a2"/>
    <w:link w:val="affff3"/>
    <w:semiHidden/>
    <w:rsid w:val="00B1599A"/>
    <w:rPr>
      <w:b/>
    </w:rPr>
  </w:style>
  <w:style w:type="character" w:styleId="affff5">
    <w:name w:val="page number"/>
    <w:basedOn w:val="a2"/>
    <w:semiHidden/>
    <w:unhideWhenUsed/>
    <w:rsid w:val="00B1599A"/>
  </w:style>
  <w:style w:type="table" w:styleId="17">
    <w:name w:val="Plain Table 1"/>
    <w:basedOn w:val="a3"/>
    <w:uiPriority w:val="41"/>
    <w:rsid w:val="00B159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B159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B159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B159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B1599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semiHidden/>
    <w:unhideWhenUsed/>
    <w:rsid w:val="00B1599A"/>
    <w:rPr>
      <w:rFonts w:ascii="Consolas" w:hAnsi="Consolas"/>
      <w:sz w:val="22"/>
      <w:szCs w:val="21"/>
    </w:rPr>
  </w:style>
  <w:style w:type="character" w:customStyle="1" w:styleId="affff7">
    <w:name w:val="Текст Знак"/>
    <w:basedOn w:val="a2"/>
    <w:link w:val="affff6"/>
    <w:semiHidden/>
    <w:rsid w:val="00B1599A"/>
    <w:rPr>
      <w:rFonts w:ascii="Consolas" w:hAnsi="Consolas"/>
      <w:b/>
      <w:sz w:val="22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B1599A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B1599A"/>
    <w:rPr>
      <w:b/>
      <w:i/>
      <w:iCs/>
      <w:color w:val="404040" w:themeColor="text1" w:themeTint="BF"/>
    </w:rPr>
  </w:style>
  <w:style w:type="paragraph" w:styleId="affff8">
    <w:name w:val="Salutation"/>
    <w:basedOn w:val="a1"/>
    <w:next w:val="a1"/>
    <w:link w:val="affff9"/>
    <w:semiHidden/>
    <w:unhideWhenUsed/>
    <w:rsid w:val="00B1599A"/>
  </w:style>
  <w:style w:type="character" w:customStyle="1" w:styleId="affff9">
    <w:name w:val="Приветствие Знак"/>
    <w:basedOn w:val="a2"/>
    <w:link w:val="affff8"/>
    <w:semiHidden/>
    <w:rsid w:val="00B1599A"/>
    <w:rPr>
      <w:b/>
    </w:rPr>
  </w:style>
  <w:style w:type="paragraph" w:styleId="affffa">
    <w:name w:val="Signature"/>
    <w:basedOn w:val="a1"/>
    <w:link w:val="affffb"/>
    <w:semiHidden/>
    <w:unhideWhenUsed/>
    <w:rsid w:val="00B1599A"/>
    <w:pPr>
      <w:ind w:left="4252"/>
    </w:pPr>
  </w:style>
  <w:style w:type="character" w:customStyle="1" w:styleId="affffb">
    <w:name w:val="Подпись Знак"/>
    <w:basedOn w:val="a2"/>
    <w:link w:val="affffa"/>
    <w:semiHidden/>
    <w:rsid w:val="00B1599A"/>
    <w:rPr>
      <w:b/>
    </w:rPr>
  </w:style>
  <w:style w:type="character" w:customStyle="1" w:styleId="18">
    <w:name w:val="Інтелектуальне гіперпосилання1"/>
    <w:basedOn w:val="a2"/>
    <w:uiPriority w:val="99"/>
    <w:semiHidden/>
    <w:unhideWhenUsed/>
    <w:rsid w:val="00B1599A"/>
    <w:rPr>
      <w:u w:val="dotted"/>
    </w:rPr>
  </w:style>
  <w:style w:type="character" w:styleId="affffc">
    <w:name w:val="Strong"/>
    <w:basedOn w:val="a2"/>
    <w:semiHidden/>
    <w:unhideWhenUsed/>
    <w:qFormat/>
    <w:rsid w:val="00B1599A"/>
    <w:rPr>
      <w:b/>
      <w:bCs/>
    </w:rPr>
  </w:style>
  <w:style w:type="paragraph" w:styleId="affffd">
    <w:name w:val="Subtitle"/>
    <w:basedOn w:val="a1"/>
    <w:next w:val="a1"/>
    <w:link w:val="affffe"/>
    <w:semiHidden/>
    <w:unhideWhenUsed/>
    <w:qFormat/>
    <w:rsid w:val="00B1599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ffe">
    <w:name w:val="Подзаголовок Знак"/>
    <w:basedOn w:val="a2"/>
    <w:link w:val="affffd"/>
    <w:semiHidden/>
    <w:rsid w:val="00B1599A"/>
    <w:rPr>
      <w:rFonts w:eastAsiaTheme="minorEastAsia" w:cstheme="minorBidi"/>
      <w:b/>
      <w:color w:val="5A5A5A" w:themeColor="text1" w:themeTint="A5"/>
      <w:spacing w:val="15"/>
      <w:sz w:val="22"/>
      <w:szCs w:val="22"/>
    </w:rPr>
  </w:style>
  <w:style w:type="character" w:styleId="afffff">
    <w:name w:val="Subtle Emphasis"/>
    <w:basedOn w:val="a2"/>
    <w:uiPriority w:val="19"/>
    <w:semiHidden/>
    <w:unhideWhenUsed/>
    <w:qFormat/>
    <w:rsid w:val="00B1599A"/>
    <w:rPr>
      <w:i/>
      <w:iCs/>
      <w:color w:val="404040" w:themeColor="text1" w:themeTint="BF"/>
    </w:rPr>
  </w:style>
  <w:style w:type="character" w:styleId="afffff0">
    <w:name w:val="Subtle Reference"/>
    <w:basedOn w:val="a2"/>
    <w:uiPriority w:val="31"/>
    <w:semiHidden/>
    <w:unhideWhenUsed/>
    <w:qFormat/>
    <w:rsid w:val="00B1599A"/>
    <w:rPr>
      <w:smallCaps/>
      <w:color w:val="5A5A5A" w:themeColor="text1" w:themeTint="A5"/>
    </w:rPr>
  </w:style>
  <w:style w:type="table" w:styleId="19">
    <w:name w:val="Table 3D effects 1"/>
    <w:basedOn w:val="a3"/>
    <w:semiHidden/>
    <w:unhideWhenUsed/>
    <w:rsid w:val="00B1599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semiHidden/>
    <w:unhideWhenUsed/>
    <w:rsid w:val="00B1599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semiHidden/>
    <w:unhideWhenUsed/>
    <w:rsid w:val="00B1599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semiHidden/>
    <w:unhideWhenUsed/>
    <w:rsid w:val="00B1599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semiHidden/>
    <w:unhideWhenUsed/>
    <w:rsid w:val="00B1599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semiHidden/>
    <w:unhideWhenUsed/>
    <w:rsid w:val="00B1599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semiHidden/>
    <w:unhideWhenUsed/>
    <w:rsid w:val="00B1599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semiHidden/>
    <w:unhideWhenUsed/>
    <w:rsid w:val="00B1599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semiHidden/>
    <w:unhideWhenUsed/>
    <w:rsid w:val="00B1599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semiHidden/>
    <w:unhideWhenUsed/>
    <w:rsid w:val="00B1599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semiHidden/>
    <w:unhideWhenUsed/>
    <w:rsid w:val="00B1599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semiHidden/>
    <w:unhideWhenUsed/>
    <w:rsid w:val="00B1599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1599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semiHidden/>
    <w:unhideWhenUsed/>
    <w:rsid w:val="00B1599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1599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1">
    <w:name w:val="Table Contemporary"/>
    <w:basedOn w:val="a3"/>
    <w:semiHidden/>
    <w:unhideWhenUsed/>
    <w:rsid w:val="00B1599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Table Elegant"/>
    <w:basedOn w:val="a3"/>
    <w:semiHidden/>
    <w:unhideWhenUsed/>
    <w:rsid w:val="00B1599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Table Grid"/>
    <w:basedOn w:val="a3"/>
    <w:rsid w:val="00B15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3"/>
    <w:semiHidden/>
    <w:unhideWhenUsed/>
    <w:rsid w:val="00B1599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semiHidden/>
    <w:unhideWhenUsed/>
    <w:rsid w:val="00B1599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semiHidden/>
    <w:unhideWhenUsed/>
    <w:rsid w:val="00B1599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semiHidden/>
    <w:unhideWhenUsed/>
    <w:rsid w:val="00B1599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semiHidden/>
    <w:unhideWhenUsed/>
    <w:rsid w:val="00B1599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semiHidden/>
    <w:unhideWhenUsed/>
    <w:rsid w:val="00B1599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semiHidden/>
    <w:unhideWhenUsed/>
    <w:rsid w:val="00B1599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1599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Grid Table Light"/>
    <w:basedOn w:val="a3"/>
    <w:uiPriority w:val="40"/>
    <w:rsid w:val="00B159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semiHidden/>
    <w:unhideWhenUsed/>
    <w:rsid w:val="00B1599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semiHidden/>
    <w:unhideWhenUsed/>
    <w:rsid w:val="00B1599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semiHidden/>
    <w:unhideWhenUsed/>
    <w:rsid w:val="00B1599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semiHidden/>
    <w:unhideWhenUsed/>
    <w:rsid w:val="00B1599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semiHidden/>
    <w:unhideWhenUsed/>
    <w:rsid w:val="00B1599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semiHidden/>
    <w:unhideWhenUsed/>
    <w:rsid w:val="00B1599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semiHidden/>
    <w:unhideWhenUsed/>
    <w:rsid w:val="00B1599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semiHidden/>
    <w:unhideWhenUsed/>
    <w:rsid w:val="00B1599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semiHidden/>
    <w:unhideWhenUsed/>
    <w:rsid w:val="00B1599A"/>
    <w:pPr>
      <w:ind w:left="440" w:hanging="440"/>
    </w:pPr>
  </w:style>
  <w:style w:type="paragraph" w:styleId="afffff6">
    <w:name w:val="table of figures"/>
    <w:basedOn w:val="a1"/>
    <w:next w:val="a1"/>
    <w:semiHidden/>
    <w:unhideWhenUsed/>
    <w:rsid w:val="00B1599A"/>
  </w:style>
  <w:style w:type="table" w:styleId="afffff7">
    <w:name w:val="Table Professional"/>
    <w:basedOn w:val="a3"/>
    <w:semiHidden/>
    <w:unhideWhenUsed/>
    <w:rsid w:val="00B1599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semiHidden/>
    <w:unhideWhenUsed/>
    <w:rsid w:val="00B1599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semiHidden/>
    <w:unhideWhenUsed/>
    <w:rsid w:val="00B1599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semiHidden/>
    <w:unhideWhenUsed/>
    <w:rsid w:val="00B1599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semiHidden/>
    <w:unhideWhenUsed/>
    <w:rsid w:val="00B1599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semiHidden/>
    <w:unhideWhenUsed/>
    <w:rsid w:val="00B1599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rsid w:val="00B15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semiHidden/>
    <w:unhideWhenUsed/>
    <w:rsid w:val="00B1599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semiHidden/>
    <w:unhideWhenUsed/>
    <w:rsid w:val="00B1599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rsid w:val="00B1599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itle"/>
    <w:basedOn w:val="a1"/>
    <w:next w:val="a1"/>
    <w:link w:val="afffffa"/>
    <w:semiHidden/>
    <w:unhideWhenUsed/>
    <w:qFormat/>
    <w:rsid w:val="00B1599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ffffa">
    <w:name w:val="Заголовок Знак"/>
    <w:basedOn w:val="a2"/>
    <w:link w:val="afffff9"/>
    <w:semiHidden/>
    <w:rsid w:val="00B1599A"/>
    <w:rPr>
      <w:rFonts w:asciiTheme="majorHAnsi" w:eastAsiaTheme="majorEastAsia" w:hAnsiTheme="majorHAnsi" w:cstheme="majorBidi"/>
      <w:b/>
      <w:color w:val="auto"/>
      <w:spacing w:val="-10"/>
      <w:kern w:val="28"/>
      <w:sz w:val="56"/>
      <w:szCs w:val="56"/>
    </w:rPr>
  </w:style>
  <w:style w:type="paragraph" w:styleId="afffffb">
    <w:name w:val="toa heading"/>
    <w:basedOn w:val="a1"/>
    <w:next w:val="a1"/>
    <w:semiHidden/>
    <w:unhideWhenUsed/>
    <w:rsid w:val="00B1599A"/>
    <w:pPr>
      <w:spacing w:before="12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1f0">
    <w:name w:val="toc 1"/>
    <w:basedOn w:val="a1"/>
    <w:next w:val="a1"/>
    <w:autoRedefine/>
    <w:semiHidden/>
    <w:unhideWhenUsed/>
    <w:rsid w:val="00B1599A"/>
    <w:pPr>
      <w:spacing w:after="100"/>
    </w:pPr>
  </w:style>
  <w:style w:type="paragraph" w:styleId="2fa">
    <w:name w:val="toc 2"/>
    <w:basedOn w:val="a1"/>
    <w:next w:val="a1"/>
    <w:autoRedefine/>
    <w:semiHidden/>
    <w:unhideWhenUsed/>
    <w:rsid w:val="00B1599A"/>
    <w:pPr>
      <w:spacing w:after="100"/>
      <w:ind w:left="440"/>
    </w:pPr>
  </w:style>
  <w:style w:type="paragraph" w:styleId="3f2">
    <w:name w:val="toc 3"/>
    <w:basedOn w:val="a1"/>
    <w:next w:val="a1"/>
    <w:autoRedefine/>
    <w:semiHidden/>
    <w:unhideWhenUsed/>
    <w:rsid w:val="00B1599A"/>
    <w:pPr>
      <w:spacing w:after="100"/>
      <w:ind w:left="880"/>
    </w:pPr>
  </w:style>
  <w:style w:type="paragraph" w:styleId="4a">
    <w:name w:val="toc 4"/>
    <w:basedOn w:val="a1"/>
    <w:next w:val="a1"/>
    <w:autoRedefine/>
    <w:semiHidden/>
    <w:unhideWhenUsed/>
    <w:rsid w:val="00B1599A"/>
    <w:pPr>
      <w:spacing w:after="100"/>
      <w:ind w:left="1320"/>
    </w:pPr>
  </w:style>
  <w:style w:type="paragraph" w:styleId="59">
    <w:name w:val="toc 5"/>
    <w:basedOn w:val="a1"/>
    <w:next w:val="a1"/>
    <w:autoRedefine/>
    <w:semiHidden/>
    <w:unhideWhenUsed/>
    <w:rsid w:val="00B1599A"/>
    <w:pPr>
      <w:spacing w:after="100"/>
      <w:ind w:left="1760"/>
    </w:pPr>
  </w:style>
  <w:style w:type="paragraph" w:styleId="63">
    <w:name w:val="toc 6"/>
    <w:basedOn w:val="a1"/>
    <w:next w:val="a1"/>
    <w:autoRedefine/>
    <w:semiHidden/>
    <w:unhideWhenUsed/>
    <w:rsid w:val="00B1599A"/>
    <w:pPr>
      <w:spacing w:after="100"/>
      <w:ind w:left="2200"/>
    </w:pPr>
  </w:style>
  <w:style w:type="paragraph" w:styleId="73">
    <w:name w:val="toc 7"/>
    <w:basedOn w:val="a1"/>
    <w:next w:val="a1"/>
    <w:autoRedefine/>
    <w:semiHidden/>
    <w:unhideWhenUsed/>
    <w:rsid w:val="00B1599A"/>
    <w:pPr>
      <w:spacing w:after="100"/>
      <w:ind w:left="2640"/>
    </w:pPr>
  </w:style>
  <w:style w:type="paragraph" w:styleId="83">
    <w:name w:val="toc 8"/>
    <w:basedOn w:val="a1"/>
    <w:next w:val="a1"/>
    <w:autoRedefine/>
    <w:semiHidden/>
    <w:unhideWhenUsed/>
    <w:rsid w:val="00B1599A"/>
    <w:pPr>
      <w:spacing w:after="100"/>
      <w:ind w:left="3080"/>
    </w:pPr>
  </w:style>
  <w:style w:type="paragraph" w:styleId="92">
    <w:name w:val="toc 9"/>
    <w:basedOn w:val="a1"/>
    <w:next w:val="a1"/>
    <w:autoRedefine/>
    <w:semiHidden/>
    <w:unhideWhenUsed/>
    <w:rsid w:val="00B1599A"/>
    <w:pPr>
      <w:spacing w:after="100"/>
      <w:ind w:left="352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B1599A"/>
    <w:pPr>
      <w:keepNext/>
      <w:keepLines/>
      <w:spacing w:before="24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1f1">
    <w:name w:val="Незакрита згадка 1"/>
    <w:basedOn w:val="a2"/>
    <w:uiPriority w:val="99"/>
    <w:semiHidden/>
    <w:unhideWhenUsed/>
    <w:rsid w:val="00FA1854"/>
    <w:rPr>
      <w:color w:val="595959" w:themeColor="text1" w:themeTint="A6"/>
      <w:shd w:val="clear" w:color="auto" w:fill="E6E6E6"/>
    </w:rPr>
  </w:style>
  <w:style w:type="character" w:customStyle="1" w:styleId="10">
    <w:name w:val="Заголовок 1 Знак"/>
    <w:basedOn w:val="a2"/>
    <w:link w:val="1"/>
    <w:rsid w:val="00A95AFF"/>
    <w:rPr>
      <w:rFonts w:asciiTheme="majorHAnsi" w:hAnsiTheme="majorHAnsi"/>
      <w:b/>
      <w:caps/>
      <w:sz w:val="180"/>
      <w:szCs w:val="200"/>
    </w:rPr>
  </w:style>
  <w:style w:type="character" w:customStyle="1" w:styleId="22">
    <w:name w:val="Заголовок 2 Знак"/>
    <w:basedOn w:val="a2"/>
    <w:link w:val="21"/>
    <w:rsid w:val="00A95AFF"/>
    <w:rPr>
      <w:b/>
      <w:color w:val="984806" w:themeColor="accent6" w:themeShade="80"/>
      <w:sz w:val="120"/>
    </w:rPr>
  </w:style>
  <w:style w:type="character" w:customStyle="1" w:styleId="32">
    <w:name w:val="Заголовок 3 Знак"/>
    <w:basedOn w:val="a2"/>
    <w:link w:val="31"/>
    <w:rsid w:val="00A95AFF"/>
    <w:rPr>
      <w:b/>
      <w:color w:val="984806" w:themeColor="accent6" w:themeShade="80"/>
      <w:sz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1056;&#1086;&#1079;&#1087;&#1088;&#1086;&#1076;&#1072;&#10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B7B264308B49419762F495CFF9AB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634526-B118-47A5-820D-8B3EAD7092B7}"/>
      </w:docPartPr>
      <w:docPartBody>
        <w:p w:rsidR="00000000" w:rsidRDefault="00940342">
          <w:pPr>
            <w:pStyle w:val="7FB7B264308B49419762F495CFF9AB3A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B2C01586D95E45B9A1366DC4E4D13B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0A410-7CC7-4CFB-A9F8-DD1C7B7C7C51}"/>
      </w:docPartPr>
      <w:docPartBody>
        <w:p w:rsidR="00000000" w:rsidRDefault="00C93EB2">
          <w:pPr>
            <w:pStyle w:val="B2C01586D95E45B9A1366DC4E4D13BAB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91B657E8886B479CAC84702F348962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8E45E6-1214-47AA-A4F3-6C9E77471BF5}"/>
      </w:docPartPr>
      <w:docPartBody>
        <w:p w:rsidR="00000000" w:rsidRDefault="00C93EB2">
          <w:pPr>
            <w:pStyle w:val="91B657E8886B479CAC84702F34896251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4651640CAA0B49AB9EA4E0CB16400C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F0D78-1594-4C0D-9CB2-DFF6941DC3D6}"/>
      </w:docPartPr>
      <w:docPartBody>
        <w:p w:rsidR="00000000" w:rsidRDefault="00C93EB2">
          <w:pPr>
            <w:pStyle w:val="4651640CAA0B49AB9EA4E0CB16400C10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F8910277AFA749128AE73DCF279A10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880EB3-CE57-47D3-A4E4-9E8DA6BC3AE6}"/>
      </w:docPartPr>
      <w:docPartBody>
        <w:p w:rsidR="00000000" w:rsidRDefault="00C93EB2">
          <w:pPr>
            <w:pStyle w:val="F8910277AFA749128AE73DCF279A109B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33E90558282E480393D0CC50866D88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E1327B-3AB3-49E2-A167-EC126D3234CA}"/>
      </w:docPartPr>
      <w:docPartBody>
        <w:p w:rsidR="00000000" w:rsidRDefault="00C93EB2">
          <w:pPr>
            <w:pStyle w:val="33E90558282E480393D0CC50866D8821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F381DA760D0A404287140C98B22BAA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0DAD56-54D8-49AF-97ED-8453417264A3}"/>
      </w:docPartPr>
      <w:docPartBody>
        <w:p w:rsidR="00000000" w:rsidRDefault="00C93EB2">
          <w:pPr>
            <w:pStyle w:val="F381DA760D0A404287140C98B22BAA66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B5C72AB7FF3D478490DA80C371831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CF5D5-71F9-4136-9369-7357F0B26DCD}"/>
      </w:docPartPr>
      <w:docPartBody>
        <w:p w:rsidR="00000000" w:rsidRDefault="00C93EB2">
          <w:pPr>
            <w:pStyle w:val="B5C72AB7FF3D478490DA80C371831366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C09DEEF4DF944798B9F93BCF803F30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9CE3E2-B458-4B8A-AA33-2E58C114F46E}"/>
      </w:docPartPr>
      <w:docPartBody>
        <w:p w:rsidR="00000000" w:rsidRDefault="00940342">
          <w:pPr>
            <w:pStyle w:val="C09DEEF4DF944798B9F93BCF803F3042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506B0C8D8BA342578C727695C6D443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C45C36-6B19-44F0-AE24-169FB449203A}"/>
      </w:docPartPr>
      <w:docPartBody>
        <w:p w:rsidR="00000000" w:rsidRDefault="00C93EB2">
          <w:pPr>
            <w:pStyle w:val="506B0C8D8BA342578C727695C6D443AC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475C285FDB214336BD6F38A013E695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B3761E-2D49-4DB7-BAC5-8E655A4EE700}"/>
      </w:docPartPr>
      <w:docPartBody>
        <w:p w:rsidR="00000000" w:rsidRDefault="00C93EB2">
          <w:pPr>
            <w:pStyle w:val="475C285FDB214336BD6F38A013E69573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1D2B9E54ED6943E99D1CB9E84968BE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88A2E-1882-47BB-ACA8-60485AC84379}"/>
      </w:docPartPr>
      <w:docPartBody>
        <w:p w:rsidR="00000000" w:rsidRDefault="00C93EB2">
          <w:pPr>
            <w:pStyle w:val="1D2B9E54ED6943E99D1CB9E84968BEBC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D064E7FCB61D427595501309035BF1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8939FB-8CBA-45AA-9C8B-042C1F9231E7}"/>
      </w:docPartPr>
      <w:docPartBody>
        <w:p w:rsidR="00000000" w:rsidRDefault="00C93EB2">
          <w:pPr>
            <w:pStyle w:val="D064E7FCB61D427595501309035BF1DF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7CFFF8245B2B4301B78ADF71231206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E2819B-7379-418F-A217-F897B84463B6}"/>
      </w:docPartPr>
      <w:docPartBody>
        <w:p w:rsidR="00000000" w:rsidRDefault="00C93EB2">
          <w:pPr>
            <w:pStyle w:val="7CFFF8245B2B4301B78ADF712312066E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A0FDB0D43B3F4FD3AE67F9809C1A4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B1DCB3-DB17-4FA5-B1EE-965C8527CC4C}"/>
      </w:docPartPr>
      <w:docPartBody>
        <w:p w:rsidR="00000000" w:rsidRDefault="00C93EB2">
          <w:pPr>
            <w:pStyle w:val="A0FDB0D43B3F4FD3AE67F9809C1A4D9B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6419198E2E834CF79A163A065725E1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84A2CC-B57F-4738-861E-CBC8C42F8A04}"/>
      </w:docPartPr>
      <w:docPartBody>
        <w:p w:rsidR="00000000" w:rsidRDefault="00C93EB2">
          <w:pPr>
            <w:pStyle w:val="6419198E2E834CF79A163A065725E18F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6AD7C1AE24FF49C5B18F410BA28E34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91B607-932C-4F83-8F6E-56969E57FB8B}"/>
      </w:docPartPr>
      <w:docPartBody>
        <w:p w:rsidR="00000000" w:rsidRDefault="00940342">
          <w:pPr>
            <w:pStyle w:val="6AD7C1AE24FF49C5B18F410BA28E3491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E7B8418CCA5A4B23A418466026835F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45B3B9-3DE5-4F01-B84D-6ADE34DFB5D9}"/>
      </w:docPartPr>
      <w:docPartBody>
        <w:p w:rsidR="00000000" w:rsidRDefault="00C93EB2">
          <w:pPr>
            <w:pStyle w:val="E7B8418CCA5A4B23A418466026835F2B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5CD8D8EB757846079568C10DEB40D4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6F47A-250D-4C15-97F7-E26147A6E064}"/>
      </w:docPartPr>
      <w:docPartBody>
        <w:p w:rsidR="00000000" w:rsidRDefault="00C93EB2">
          <w:pPr>
            <w:pStyle w:val="5CD8D8EB757846079568C10DEB40D49C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2871255E7B1F45F3B655C6DFEC4991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27291B-E102-4978-A5D7-7EDFB19AD0D7}"/>
      </w:docPartPr>
      <w:docPartBody>
        <w:p w:rsidR="00000000" w:rsidRDefault="00C93EB2">
          <w:pPr>
            <w:pStyle w:val="2871255E7B1F45F3B655C6DFEC4991F4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48FF61FBEFDF4320ABD7E1B46C7B1A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15DC5F-001D-4780-9F4A-BCFF03ADEA7D}"/>
      </w:docPartPr>
      <w:docPartBody>
        <w:p w:rsidR="00000000" w:rsidRDefault="00C93EB2">
          <w:pPr>
            <w:pStyle w:val="48FF61FBEFDF4320ABD7E1B46C7B1A72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D866923FE340486F86C30808A5923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3D8D9C-2CA9-482E-B223-5666922D9589}"/>
      </w:docPartPr>
      <w:docPartBody>
        <w:p w:rsidR="00000000" w:rsidRDefault="00C93EB2">
          <w:pPr>
            <w:pStyle w:val="D866923FE340486F86C30808A592397A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44F9548966A748A2B15B3599A1AFEE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2FD68A-7471-41FA-9C75-A111DE60C7BA}"/>
      </w:docPartPr>
      <w:docPartBody>
        <w:p w:rsidR="00000000" w:rsidRDefault="00C93EB2">
          <w:pPr>
            <w:pStyle w:val="44F9548966A748A2B15B3599A1AFEE99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08E2F3B2FEFA4CA6900894CE019AB4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6A9C4C-8A33-4415-95AD-9EC4B9FD56E8}"/>
      </w:docPartPr>
      <w:docPartBody>
        <w:p w:rsidR="00000000" w:rsidRDefault="00C93EB2">
          <w:pPr>
            <w:pStyle w:val="08E2F3B2FEFA4CA6900894CE019AB47B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464C971D7A3E4C648693A1944CB3BB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A7406A-AF79-4C4F-BCE0-A9C6BA8FF054}"/>
      </w:docPartPr>
      <w:docPartBody>
        <w:p w:rsidR="00000000" w:rsidRDefault="00940342">
          <w:pPr>
            <w:pStyle w:val="464C971D7A3E4C648693A1944CB3BB52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84C3D9F473D3476DA53F726582347C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762E5C-29F2-42D3-BE37-E211FF0E79A0}"/>
      </w:docPartPr>
      <w:docPartBody>
        <w:p w:rsidR="00000000" w:rsidRDefault="00C93EB2">
          <w:pPr>
            <w:pStyle w:val="84C3D9F473D3476DA53F726582347CA9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84749991AF9F4B93B75BDA816D8E5F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AFB153-2784-45EF-AA38-ACD4209576C3}"/>
      </w:docPartPr>
      <w:docPartBody>
        <w:p w:rsidR="00000000" w:rsidRDefault="00C93EB2">
          <w:pPr>
            <w:pStyle w:val="84749991AF9F4B93B75BDA816D8E5FCB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7B0303F2BA0644DD8DDB7040EC669D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445FE-E7B1-412E-9E7C-89FBEC148456}"/>
      </w:docPartPr>
      <w:docPartBody>
        <w:p w:rsidR="00000000" w:rsidRDefault="00C93EB2">
          <w:pPr>
            <w:pStyle w:val="7B0303F2BA0644DD8DDB7040EC669D9A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F30242CA4A86403EB270CCFBD92AD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A30B45-2105-4237-A542-A21812F83A1E}"/>
      </w:docPartPr>
      <w:docPartBody>
        <w:p w:rsidR="00000000" w:rsidRDefault="00C93EB2">
          <w:pPr>
            <w:pStyle w:val="F30242CA4A86403EB270CCFBD92AD298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2239C9A18B58497DAF19AAF755B82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13BD80-AA15-49AD-B789-BE936C017A68}"/>
      </w:docPartPr>
      <w:docPartBody>
        <w:p w:rsidR="00000000" w:rsidRDefault="00C93EB2">
          <w:pPr>
            <w:pStyle w:val="2239C9A18B58497DAF19AAF755B82E35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35C5258413B94D88874AB94370D343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D2C628-AFC0-4B88-9D56-E3B11D8D2BED}"/>
      </w:docPartPr>
      <w:docPartBody>
        <w:p w:rsidR="00000000" w:rsidRDefault="00C93EB2">
          <w:pPr>
            <w:pStyle w:val="35C5258413B94D88874AB94370D3437A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5A945C6F4B94444F9E6ED04E10BD89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888E03-09A2-4FB6-ADF6-A3F07EDB063A}"/>
      </w:docPartPr>
      <w:docPartBody>
        <w:p w:rsidR="00000000" w:rsidRDefault="00C93EB2">
          <w:pPr>
            <w:pStyle w:val="5A945C6F4B94444F9E6ED04E10BD8944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0ED60832574143D9B4B6D9EE04E788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5FCB26-A3E3-411E-8C1B-7AAE64E4AD8B}"/>
      </w:docPartPr>
      <w:docPartBody>
        <w:p w:rsidR="00000000" w:rsidRDefault="00940342">
          <w:pPr>
            <w:pStyle w:val="0ED60832574143D9B4B6D9EE04E788B9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A86AED9F81B3495A935E80EF89790B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100395-E27A-476D-920E-9A1D49F1F8D8}"/>
      </w:docPartPr>
      <w:docPartBody>
        <w:p w:rsidR="00000000" w:rsidRDefault="00C93EB2">
          <w:pPr>
            <w:pStyle w:val="A86AED9F81B3495A935E80EF89790BA5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6876C61100AC4AB8BDFA472BF45A0C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77FE7A-7319-48B7-86E9-0A4C28DE0062}"/>
      </w:docPartPr>
      <w:docPartBody>
        <w:p w:rsidR="00000000" w:rsidRDefault="00C93EB2">
          <w:pPr>
            <w:pStyle w:val="6876C61100AC4AB8BDFA472BF45A0CE9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7918EF3578B64C088895F0BBC88FE3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D5FB06-F23B-4B15-AC6D-267D051EE482}"/>
      </w:docPartPr>
      <w:docPartBody>
        <w:p w:rsidR="00000000" w:rsidRDefault="00C93EB2">
          <w:pPr>
            <w:pStyle w:val="7918EF3578B64C088895F0BBC88FE30A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5FC2B8403CA747FC998B4EB7D20C1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9014EA-0DA6-4800-994C-AC8838528268}"/>
      </w:docPartPr>
      <w:docPartBody>
        <w:p w:rsidR="00000000" w:rsidRDefault="00C93EB2">
          <w:pPr>
            <w:pStyle w:val="5FC2B8403CA747FC998B4EB7D20C1EA8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BABC7FD7678B408BA0CC4ED4173DB5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1AA8C-5F92-47DF-AC8E-9ED053722565}"/>
      </w:docPartPr>
      <w:docPartBody>
        <w:p w:rsidR="00000000" w:rsidRDefault="00C93EB2">
          <w:pPr>
            <w:pStyle w:val="BABC7FD7678B408BA0CC4ED4173DB584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59E1FDA639A4491A95FA3356199AA3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B5FDD4-AABD-4062-8CAD-40D52D189FFC}"/>
      </w:docPartPr>
      <w:docPartBody>
        <w:p w:rsidR="00000000" w:rsidRDefault="00C93EB2">
          <w:pPr>
            <w:pStyle w:val="59E1FDA639A4491A95FA3356199AA32A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EB0801BBA7144F08A607D890EBEDDC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259C33-5E6E-4ED5-B56A-DCB95DD7B421}"/>
      </w:docPartPr>
      <w:docPartBody>
        <w:p w:rsidR="00000000" w:rsidRDefault="00C93EB2">
          <w:pPr>
            <w:pStyle w:val="EB0801BBA7144F08A607D890EBEDDCCB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C2395EFC657A41CB95E28AF4B2B80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75EC1B-33E7-49A0-9045-4D52F9E46F99}"/>
      </w:docPartPr>
      <w:docPartBody>
        <w:p w:rsidR="00000000" w:rsidRDefault="00940342">
          <w:pPr>
            <w:pStyle w:val="C2395EFC657A41CB95E28AF4B2B809E0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A6ED05AF13B14D01A51534C825EB3B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84D896-3B62-4CDA-9802-E89DB7383205}"/>
      </w:docPartPr>
      <w:docPartBody>
        <w:p w:rsidR="00000000" w:rsidRDefault="00C93EB2">
          <w:pPr>
            <w:pStyle w:val="A6ED05AF13B14D01A51534C825EB3B87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A716658B4C7D43FD99819AEF46CCC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769EB0-4303-4168-BA0B-2A7DF9C8BA6A}"/>
      </w:docPartPr>
      <w:docPartBody>
        <w:p w:rsidR="00000000" w:rsidRDefault="00C93EB2">
          <w:pPr>
            <w:pStyle w:val="A716658B4C7D43FD99819AEF46CCC4CB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ECA70911B3A04A889118781665905F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B26494-5179-4C75-8AF9-63F96F3C9FEA}"/>
      </w:docPartPr>
      <w:docPartBody>
        <w:p w:rsidR="00000000" w:rsidRDefault="00C93EB2">
          <w:pPr>
            <w:pStyle w:val="ECA70911B3A04A889118781665905F46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5F0A6D976D064B3193111DC3177CB7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177FAD-4234-4911-A473-383D7A45A9F6}"/>
      </w:docPartPr>
      <w:docPartBody>
        <w:p w:rsidR="00000000" w:rsidRDefault="00C93EB2">
          <w:pPr>
            <w:pStyle w:val="5F0A6D976D064B3193111DC3177CB73B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3F22359D3F0D4F34A12BF712AC261B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D5E68-57F1-4B72-97A5-7CB121D94369}"/>
      </w:docPartPr>
      <w:docPartBody>
        <w:p w:rsidR="00000000" w:rsidRDefault="00C93EB2">
          <w:pPr>
            <w:pStyle w:val="3F22359D3F0D4F34A12BF712AC261BCA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5C39C3070AF342B78556F5137AF448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8822A0-05F9-40E9-95BC-15CC3A54990C}"/>
      </w:docPartPr>
      <w:docPartBody>
        <w:p w:rsidR="00000000" w:rsidRDefault="00C93EB2">
          <w:pPr>
            <w:pStyle w:val="5C39C3070AF342B78556F5137AF4480A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8CA03C84B7D24ECBA11A4EF7FA46AC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955169-3D6B-47BA-B88C-682BF3437264}"/>
      </w:docPartPr>
      <w:docPartBody>
        <w:p w:rsidR="00000000" w:rsidRDefault="00C93EB2">
          <w:pPr>
            <w:pStyle w:val="8CA03C84B7D24ECBA11A4EF7FA46AC4D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01471C0A414B4C95A315B492F987E8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B23BBD-D37A-474A-8CE8-BB5B88702B9B}"/>
      </w:docPartPr>
      <w:docPartBody>
        <w:p w:rsidR="00000000" w:rsidRDefault="00940342">
          <w:pPr>
            <w:pStyle w:val="01471C0A414B4C95A315B492F987E895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D39DCDC1783C4698AB8520DE1733FC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B74254-90AD-4EAC-BBB7-4972FAF1A421}"/>
      </w:docPartPr>
      <w:docPartBody>
        <w:p w:rsidR="00000000" w:rsidRDefault="00C93EB2">
          <w:pPr>
            <w:pStyle w:val="D39DCDC1783C4698AB8520DE1733FC3D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9DC0C20A0FD74B4E8D5133A44565DC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C741D-9013-40FD-9A92-6B535C34576A}"/>
      </w:docPartPr>
      <w:docPartBody>
        <w:p w:rsidR="00000000" w:rsidRDefault="00C93EB2">
          <w:pPr>
            <w:pStyle w:val="9DC0C20A0FD74B4E8D5133A44565DC6F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9C8C33E29171437899F5B929D29BBC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84C2A-C51B-480F-9FAD-D717533397A7}"/>
      </w:docPartPr>
      <w:docPartBody>
        <w:p w:rsidR="00000000" w:rsidRDefault="00C93EB2">
          <w:pPr>
            <w:pStyle w:val="9C8C33E29171437899F5B929D29BBC38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24C150835B1C4C2094A6D5A0B398C7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754B02-938F-4F5B-A1DA-0EB578BDE975}"/>
      </w:docPartPr>
      <w:docPartBody>
        <w:p w:rsidR="00000000" w:rsidRDefault="00C93EB2">
          <w:pPr>
            <w:pStyle w:val="24C150835B1C4C2094A6D5A0B398C78A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625B92A2BA8D468EBA78FA5AACF358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453F46-0DF1-4356-AEB4-68AE52A6DC85}"/>
      </w:docPartPr>
      <w:docPartBody>
        <w:p w:rsidR="00000000" w:rsidRDefault="00C93EB2">
          <w:pPr>
            <w:pStyle w:val="625B92A2BA8D468EBA78FA5AACF3588E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1FBBB967B0AE450BB929D8C8472D2E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8169F6-5D83-4D38-A061-8EDF633C9629}"/>
      </w:docPartPr>
      <w:docPartBody>
        <w:p w:rsidR="00000000" w:rsidRDefault="00C93EB2">
          <w:pPr>
            <w:pStyle w:val="1FBBB967B0AE450BB929D8C8472D2EBB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4BC073A33CF749C6B8ED6E50639C1A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2BD5C1-3B7B-4223-BAE3-38A218C1B11E}"/>
      </w:docPartPr>
      <w:docPartBody>
        <w:p w:rsidR="00000000" w:rsidRDefault="00C93EB2">
          <w:pPr>
            <w:pStyle w:val="4BC073A33CF749C6B8ED6E50639C1AC0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709EBE5A3728478DB2D55014932AF8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8CF603-D705-4065-B727-6C4F6B0F06D1}"/>
      </w:docPartPr>
      <w:docPartBody>
        <w:p w:rsidR="00000000" w:rsidRDefault="00940342">
          <w:pPr>
            <w:pStyle w:val="709EBE5A3728478DB2D55014932AF826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3193EA135F75464FBD2D73FD87BCB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C07A2-E4C6-44CC-863C-22EAD5E68F46}"/>
      </w:docPartPr>
      <w:docPartBody>
        <w:p w:rsidR="00000000" w:rsidRDefault="00C93EB2">
          <w:pPr>
            <w:pStyle w:val="3193EA135F75464FBD2D73FD87BCB84F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0251A4A4BA214A388581CDFC01C6B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F3A8D2-8465-4E09-A5D8-1E191D136CE4}"/>
      </w:docPartPr>
      <w:docPartBody>
        <w:p w:rsidR="00000000" w:rsidRDefault="00C93EB2">
          <w:pPr>
            <w:pStyle w:val="0251A4A4BA214A388581CDFC01C6BC47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14A1BAF5E015419AAAAEF41D9167B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A9292F-D691-4F50-93B4-A0683FC1EB01}"/>
      </w:docPartPr>
      <w:docPartBody>
        <w:p w:rsidR="00000000" w:rsidRDefault="00C93EB2">
          <w:pPr>
            <w:pStyle w:val="14A1BAF5E015419AAAAEF41D9167B40B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A8351971534E4F7B8F22BDEC8DC72C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B52768-7053-435F-AB01-CC5FF730351E}"/>
      </w:docPartPr>
      <w:docPartBody>
        <w:p w:rsidR="00000000" w:rsidRDefault="00C93EB2">
          <w:pPr>
            <w:pStyle w:val="A8351971534E4F7B8F22BDEC8DC72CCE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C8BA57EEC52E4C398B35322352EFBB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B96BAD-B838-4D50-9702-E47D87C01E23}"/>
      </w:docPartPr>
      <w:docPartBody>
        <w:p w:rsidR="00000000" w:rsidRDefault="00C93EB2">
          <w:pPr>
            <w:pStyle w:val="C8BA57EEC52E4C398B35322352EFBBA9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4ADBF29F35DA409287E5CA7CA0B68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9DFF17-7615-4797-A695-26CC429BE22B}"/>
      </w:docPartPr>
      <w:docPartBody>
        <w:p w:rsidR="00000000" w:rsidRDefault="00C93EB2">
          <w:pPr>
            <w:pStyle w:val="4ADBF29F35DA409287E5CA7CA0B685C3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16B2F8C47359452AA06E2E2A2CD56D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E0FB59-66D0-4BBC-B768-B677A62BE688}"/>
      </w:docPartPr>
      <w:docPartBody>
        <w:p w:rsidR="00000000" w:rsidRDefault="00C93EB2">
          <w:pPr>
            <w:pStyle w:val="16B2F8C47359452AA06E2E2A2CD56DAE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972458B178A64C0A8874DB0821F6BA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9A0A5C-2510-48B3-9C24-FBCA2DAE341C}"/>
      </w:docPartPr>
      <w:docPartBody>
        <w:p w:rsidR="00000000" w:rsidRDefault="00940342">
          <w:pPr>
            <w:pStyle w:val="972458B178A64C0A8874DB0821F6BABB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CC225B8F457D427B8272FDE130B96C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8FB7E2-E6EE-4944-A1A2-DF3B9E687882}"/>
      </w:docPartPr>
      <w:docPartBody>
        <w:p w:rsidR="00000000" w:rsidRDefault="00C93EB2">
          <w:pPr>
            <w:pStyle w:val="CC225B8F457D427B8272FDE130B96C5C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552CFA632FF142CE9E585D8EEF06B4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66BB4-0E2F-4304-952A-0B96CC840DDC}"/>
      </w:docPartPr>
      <w:docPartBody>
        <w:p w:rsidR="00000000" w:rsidRDefault="00C93EB2">
          <w:pPr>
            <w:pStyle w:val="552CFA632FF142CE9E585D8EEF06B414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49615A5F3E9B46519370C1A3E0327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A45A24-80B7-48A3-B3C5-80DB91919F80}"/>
      </w:docPartPr>
      <w:docPartBody>
        <w:p w:rsidR="00000000" w:rsidRDefault="00C93EB2">
          <w:pPr>
            <w:pStyle w:val="49615A5F3E9B46519370C1A3E0327C33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882C3B03DFD649D086A0FAC7EEEB7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5A1A2C-761A-4E52-BFF9-D45EF078E2C4}"/>
      </w:docPartPr>
      <w:docPartBody>
        <w:p w:rsidR="00000000" w:rsidRDefault="00C93EB2">
          <w:pPr>
            <w:pStyle w:val="882C3B03DFD649D086A0FAC7EEEB7E00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62C5859822C44BCEAD494C0311399A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A4856-F3FD-4429-B287-E9AD7BE805DB}"/>
      </w:docPartPr>
      <w:docPartBody>
        <w:p w:rsidR="00000000" w:rsidRDefault="00C93EB2">
          <w:pPr>
            <w:pStyle w:val="62C5859822C44BCEAD494C0311399A32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99F98E026AC24556AB0E81FC7B3C99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B38644-E5E4-44F5-9374-6B09105085BD}"/>
      </w:docPartPr>
      <w:docPartBody>
        <w:p w:rsidR="00000000" w:rsidRDefault="00C93EB2">
          <w:pPr>
            <w:pStyle w:val="99F98E026AC24556AB0E81FC7B3C9984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3401F233C8A64C5C934E2F2C3D525F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03F69-2F4F-43BB-A414-5179F6B5F2E9}"/>
      </w:docPartPr>
      <w:docPartBody>
        <w:p w:rsidR="00000000" w:rsidRDefault="00C93EB2">
          <w:pPr>
            <w:pStyle w:val="3401F233C8A64C5C934E2F2C3D525FE7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29164ED519C9436C81090B378EB4AC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0491-6EDF-4F7C-B568-E99CE554E808}"/>
      </w:docPartPr>
      <w:docPartBody>
        <w:p w:rsidR="00000000" w:rsidRDefault="00940342">
          <w:pPr>
            <w:pStyle w:val="29164ED519C9436C81090B378EB4AC61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C7159876E9EE475BBE119A4E22E6F6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1B4C6-28FC-4361-9DE5-3ED3D2C1CD09}"/>
      </w:docPartPr>
      <w:docPartBody>
        <w:p w:rsidR="00000000" w:rsidRDefault="00C93EB2">
          <w:pPr>
            <w:pStyle w:val="C7159876E9EE475BBE119A4E22E6F64D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96CE632D577B45C78110CF66622B5D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814548-6892-417A-9258-3A0B15616D6F}"/>
      </w:docPartPr>
      <w:docPartBody>
        <w:p w:rsidR="00000000" w:rsidRDefault="00C93EB2">
          <w:pPr>
            <w:pStyle w:val="96CE632D577B45C78110CF66622B5D4A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A4E4D1396827424FAACF8FA1909FAF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5BD3B9-E245-40EB-8195-9229CEE9F156}"/>
      </w:docPartPr>
      <w:docPartBody>
        <w:p w:rsidR="00000000" w:rsidRDefault="00C93EB2">
          <w:pPr>
            <w:pStyle w:val="A4E4D1396827424FAACF8FA1909FAF73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69B51247A293461FA29AF9CFF47515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0705B-A999-487C-98F9-9B02E9CDDAD3}"/>
      </w:docPartPr>
      <w:docPartBody>
        <w:p w:rsidR="00000000" w:rsidRDefault="00C93EB2">
          <w:pPr>
            <w:pStyle w:val="69B51247A293461FA29AF9CFF4751552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77C26C84DFBD4FE4907838F0384B97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7E1F95-7661-4DFF-A314-E7B6CA5A9163}"/>
      </w:docPartPr>
      <w:docPartBody>
        <w:p w:rsidR="00000000" w:rsidRDefault="00C93EB2">
          <w:pPr>
            <w:pStyle w:val="77C26C84DFBD4FE4907838F0384B9750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B55B1C1846994A569DF6A3A31E63BE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5B7BE-4CA6-431C-837F-A4A865DD2BCC}"/>
      </w:docPartPr>
      <w:docPartBody>
        <w:p w:rsidR="00000000" w:rsidRDefault="00C93EB2">
          <w:pPr>
            <w:pStyle w:val="B55B1C1846994A569DF6A3A31E63BE94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607220149DBB41C8A73B3CDB8C184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FFA1D-68E3-438F-9293-ADFAE3010C5D}"/>
      </w:docPartPr>
      <w:docPartBody>
        <w:p w:rsidR="00000000" w:rsidRDefault="00C93EB2">
          <w:pPr>
            <w:pStyle w:val="607220149DBB41C8A73B3CDB8C184534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69A7CF108A3D4E838DFE72BF9F921B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60BBE-F0AC-4483-90D8-3F3092B855D3}"/>
      </w:docPartPr>
      <w:docPartBody>
        <w:p w:rsidR="00000000" w:rsidRDefault="00940342">
          <w:pPr>
            <w:pStyle w:val="69A7CF108A3D4E838DFE72BF9F921B04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A953C0CA71D147C5BE89362359C37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330D64-3A61-432E-9C65-EAE65002D286}"/>
      </w:docPartPr>
      <w:docPartBody>
        <w:p w:rsidR="00000000" w:rsidRDefault="00C93EB2">
          <w:pPr>
            <w:pStyle w:val="A953C0CA71D147C5BE89362359C37A6F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3BFE3B1C531741F5BD0EE65C2B5514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75A897-BD64-4707-BB7C-6FD3BA9ECC0D}"/>
      </w:docPartPr>
      <w:docPartBody>
        <w:p w:rsidR="00000000" w:rsidRDefault="00C93EB2">
          <w:pPr>
            <w:pStyle w:val="3BFE3B1C531741F5BD0EE65C2B5514C5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38A5E08E454F49629D26868134752A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611B27-9C97-4F48-8F49-D3243978BA53}"/>
      </w:docPartPr>
      <w:docPartBody>
        <w:p w:rsidR="00000000" w:rsidRDefault="00C93EB2">
          <w:pPr>
            <w:pStyle w:val="38A5E08E454F49629D26868134752A1D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EED0C000EF8B41AD8B0FB93E57E1A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09BD16-F37C-4D29-9F7C-7D0E5DC828C3}"/>
      </w:docPartPr>
      <w:docPartBody>
        <w:p w:rsidR="00000000" w:rsidRDefault="00C93EB2">
          <w:pPr>
            <w:pStyle w:val="EED0C000EF8B41AD8B0FB93E57E1AF04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005CF6CBEA634F7CA19ECCB8B216A3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B9E268-7CF6-45D8-9DDB-C25C68A6F9F0}"/>
      </w:docPartPr>
      <w:docPartBody>
        <w:p w:rsidR="00000000" w:rsidRDefault="00C93EB2">
          <w:pPr>
            <w:pStyle w:val="005CF6CBEA634F7CA19ECCB8B216A33A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762DB1FDBADD49D49BFEF1CEADB563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36747A-25B1-4F2C-860A-0E6D543CCA33}"/>
      </w:docPartPr>
      <w:docPartBody>
        <w:p w:rsidR="00000000" w:rsidRDefault="00C93EB2">
          <w:pPr>
            <w:pStyle w:val="762DB1FDBADD49D49BFEF1CEADB5636E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F36DEE4A712547AFB44AB4707FD68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012BE-1F0B-4611-9BFF-94B64E845DD1}"/>
      </w:docPartPr>
      <w:docPartBody>
        <w:p w:rsidR="00000000" w:rsidRDefault="00C93EB2">
          <w:pPr>
            <w:pStyle w:val="F36DEE4A712547AFB44AB4707FD6882D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  <w:docPart>
      <w:docPartPr>
        <w:name w:val="95E7D1534F584CD18F0E4C7A06402B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CFCFF6-725F-41E8-AC43-5E6330A6CCB3}"/>
      </w:docPartPr>
      <w:docPartBody>
        <w:p w:rsidR="00000000" w:rsidRDefault="00940342">
          <w:pPr>
            <w:pStyle w:val="95E7D1534F584CD18F0E4C7A06402BB9"/>
          </w:pPr>
          <w:r>
            <w:rPr>
              <w:lang w:bidi="uk-UA"/>
            </w:rPr>
            <w:t>Розпродаж</w:t>
          </w:r>
        </w:p>
      </w:docPartBody>
    </w:docPart>
    <w:docPart>
      <w:docPartPr>
        <w:name w:val="74BB924A55F845669B60282E58D89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EAD0C-3C6B-4184-A9E7-F593AF44DEBF}"/>
      </w:docPartPr>
      <w:docPartBody>
        <w:p w:rsidR="00000000" w:rsidRDefault="00C93EB2">
          <w:pPr>
            <w:pStyle w:val="74BB924A55F845669B60282E58D89F84"/>
          </w:pPr>
          <w:r w:rsidRPr="00A95AFF">
            <w:rPr>
              <w:sz w:val="32"/>
              <w:lang w:bidi="uk-UA"/>
            </w:rPr>
            <w:t>дата</w:t>
          </w:r>
        </w:p>
      </w:docPartBody>
    </w:docPart>
    <w:docPart>
      <w:docPartPr>
        <w:name w:val="558C2E21EBF240D8A8DDA9FF27B4E8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5DEC3E-7E49-4514-8E3A-232B058C661C}"/>
      </w:docPartPr>
      <w:docPartBody>
        <w:p w:rsidR="00000000" w:rsidRDefault="00C93EB2">
          <w:pPr>
            <w:pStyle w:val="558C2E21EBF240D8A8DDA9FF27B4E800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87B1A462951742D6B46F7FF3138B4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AE1CCC-C0F8-4D47-B86D-802293BAE17C}"/>
      </w:docPartPr>
      <w:docPartBody>
        <w:p w:rsidR="00000000" w:rsidRDefault="00C93EB2">
          <w:pPr>
            <w:pStyle w:val="87B1A462951742D6B46F7FF3138B4097"/>
          </w:pPr>
          <w:r w:rsidRPr="00A95AFF">
            <w:rPr>
              <w:sz w:val="32"/>
              <w:lang w:bidi="uk-UA"/>
            </w:rPr>
            <w:t>–</w:t>
          </w:r>
        </w:p>
      </w:docPartBody>
    </w:docPart>
    <w:docPart>
      <w:docPartPr>
        <w:name w:val="CBFBCB2C13694EFBA586444345A6E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50A97E-ED9C-456E-B876-8CF953A47BDA}"/>
      </w:docPartPr>
      <w:docPartBody>
        <w:p w:rsidR="00000000" w:rsidRDefault="00C93EB2">
          <w:pPr>
            <w:pStyle w:val="CBFBCB2C13694EFBA586444345A6E284"/>
          </w:pPr>
          <w:r w:rsidRPr="00A95AFF">
            <w:rPr>
              <w:sz w:val="32"/>
              <w:lang w:bidi="uk-UA"/>
            </w:rPr>
            <w:t>час</w:t>
          </w:r>
        </w:p>
      </w:docPartBody>
    </w:docPart>
    <w:docPart>
      <w:docPartPr>
        <w:name w:val="B2CFFAA7EB3E4C5A9835D94B2B838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F375C6-0E1A-4F68-9637-E265EFF10500}"/>
      </w:docPartPr>
      <w:docPartBody>
        <w:p w:rsidR="00000000" w:rsidRDefault="00C93EB2">
          <w:pPr>
            <w:pStyle w:val="B2CFFAA7EB3E4C5A9835D94B2B83803E"/>
          </w:pPr>
          <w:r w:rsidRPr="00A95AFF">
            <w:rPr>
              <w:sz w:val="24"/>
              <w:lang w:bidi="uk-UA"/>
            </w:rPr>
            <w:t>Адреса</w:t>
          </w:r>
        </w:p>
      </w:docPartBody>
    </w:docPart>
    <w:docPart>
      <w:docPartPr>
        <w:name w:val="9F7C6AAAF6284D0BACF3508CB79186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BCCF05-66A5-401D-953D-0FEB9C4D9BD5}"/>
      </w:docPartPr>
      <w:docPartBody>
        <w:p w:rsidR="00000000" w:rsidRDefault="00C93EB2">
          <w:pPr>
            <w:pStyle w:val="9F7C6AAAF6284D0BACF3508CB791864E"/>
          </w:pPr>
          <w:r w:rsidRPr="00A95AFF">
            <w:rPr>
              <w:sz w:val="18"/>
              <w:lang w:bidi="uk-UA"/>
            </w:rPr>
            <w:t>Інструкції:</w:t>
          </w:r>
        </w:p>
      </w:docPartBody>
    </w:docPart>
    <w:docPart>
      <w:docPartPr>
        <w:name w:val="11C0900DB0F34CBF9D4CB4D99FBA4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2E6919-E09B-4294-BB83-504C4406C1BA}"/>
      </w:docPartPr>
      <w:docPartBody>
        <w:p w:rsidR="00000000" w:rsidRDefault="00C93EB2">
          <w:pPr>
            <w:pStyle w:val="11C0900DB0F34CBF9D4CB4D99FBA4385"/>
          </w:pPr>
          <w:r w:rsidRPr="00A95AFF">
            <w:rPr>
              <w:sz w:val="18"/>
              <w:lang w:bidi="uk-UA"/>
            </w:rPr>
            <w:t>з головної дороги поверніть ліворуч на першому перехресті. Це 4-й будинок за рогом.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B7B264308B49419762F495CFF9AB3A">
    <w:name w:val="7FB7B264308B49419762F495CFF9AB3A"/>
  </w:style>
  <w:style w:type="paragraph" w:customStyle="1" w:styleId="B2C01586D95E45B9A1366DC4E4D13BAB">
    <w:name w:val="B2C01586D95E45B9A1366DC4E4D13BAB"/>
  </w:style>
  <w:style w:type="paragraph" w:customStyle="1" w:styleId="91B657E8886B479CAC84702F34896251">
    <w:name w:val="91B657E8886B479CAC84702F34896251"/>
  </w:style>
  <w:style w:type="paragraph" w:customStyle="1" w:styleId="4651640CAA0B49AB9EA4E0CB16400C10">
    <w:name w:val="4651640CAA0B49AB9EA4E0CB16400C10"/>
  </w:style>
  <w:style w:type="paragraph" w:customStyle="1" w:styleId="F8910277AFA749128AE73DCF279A109B">
    <w:name w:val="F8910277AFA749128AE73DCF279A109B"/>
  </w:style>
  <w:style w:type="paragraph" w:customStyle="1" w:styleId="33E90558282E480393D0CC50866D8821">
    <w:name w:val="33E90558282E480393D0CC50866D8821"/>
  </w:style>
  <w:style w:type="paragraph" w:customStyle="1" w:styleId="F381DA760D0A404287140C98B22BAA66">
    <w:name w:val="F381DA760D0A404287140C98B22BAA66"/>
  </w:style>
  <w:style w:type="paragraph" w:customStyle="1" w:styleId="B5C72AB7FF3D478490DA80C371831366">
    <w:name w:val="B5C72AB7FF3D478490DA80C371831366"/>
  </w:style>
  <w:style w:type="paragraph" w:customStyle="1" w:styleId="C09DEEF4DF944798B9F93BCF803F3042">
    <w:name w:val="C09DEEF4DF944798B9F93BCF803F3042"/>
  </w:style>
  <w:style w:type="paragraph" w:customStyle="1" w:styleId="506B0C8D8BA342578C727695C6D443AC">
    <w:name w:val="506B0C8D8BA342578C727695C6D443AC"/>
  </w:style>
  <w:style w:type="paragraph" w:customStyle="1" w:styleId="475C285FDB214336BD6F38A013E69573">
    <w:name w:val="475C285FDB214336BD6F38A013E69573"/>
  </w:style>
  <w:style w:type="paragraph" w:customStyle="1" w:styleId="1D2B9E54ED6943E99D1CB9E84968BEBC">
    <w:name w:val="1D2B9E54ED6943E99D1CB9E84968BEBC"/>
  </w:style>
  <w:style w:type="paragraph" w:customStyle="1" w:styleId="D064E7FCB61D427595501309035BF1DF">
    <w:name w:val="D064E7FCB61D427595501309035BF1DF"/>
  </w:style>
  <w:style w:type="paragraph" w:customStyle="1" w:styleId="7CFFF8245B2B4301B78ADF712312066E">
    <w:name w:val="7CFFF8245B2B4301B78ADF712312066E"/>
  </w:style>
  <w:style w:type="paragraph" w:customStyle="1" w:styleId="A0FDB0D43B3F4FD3AE67F9809C1A4D9B">
    <w:name w:val="A0FDB0D43B3F4FD3AE67F9809C1A4D9B"/>
  </w:style>
  <w:style w:type="paragraph" w:customStyle="1" w:styleId="6419198E2E834CF79A163A065725E18F">
    <w:name w:val="6419198E2E834CF79A163A065725E18F"/>
  </w:style>
  <w:style w:type="paragraph" w:customStyle="1" w:styleId="6AD7C1AE24FF49C5B18F410BA28E3491">
    <w:name w:val="6AD7C1AE24FF49C5B18F410BA28E3491"/>
  </w:style>
  <w:style w:type="paragraph" w:customStyle="1" w:styleId="E7B8418CCA5A4B23A418466026835F2B">
    <w:name w:val="E7B8418CCA5A4B23A418466026835F2B"/>
  </w:style>
  <w:style w:type="paragraph" w:customStyle="1" w:styleId="5CD8D8EB757846079568C10DEB40D49C">
    <w:name w:val="5CD8D8EB757846079568C10DEB40D49C"/>
  </w:style>
  <w:style w:type="paragraph" w:customStyle="1" w:styleId="2871255E7B1F45F3B655C6DFEC4991F4">
    <w:name w:val="2871255E7B1F45F3B655C6DFEC4991F4"/>
  </w:style>
  <w:style w:type="paragraph" w:customStyle="1" w:styleId="48FF61FBEFDF4320ABD7E1B46C7B1A72">
    <w:name w:val="48FF61FBEFDF4320ABD7E1B46C7B1A72"/>
  </w:style>
  <w:style w:type="paragraph" w:customStyle="1" w:styleId="D866923FE340486F86C30808A592397A">
    <w:name w:val="D866923FE340486F86C30808A592397A"/>
  </w:style>
  <w:style w:type="paragraph" w:customStyle="1" w:styleId="44F9548966A748A2B15B3599A1AFEE99">
    <w:name w:val="44F9548966A748A2B15B3599A1AFEE99"/>
  </w:style>
  <w:style w:type="paragraph" w:customStyle="1" w:styleId="08E2F3B2FEFA4CA6900894CE019AB47B">
    <w:name w:val="08E2F3B2FEFA4CA6900894CE019AB47B"/>
  </w:style>
  <w:style w:type="paragraph" w:customStyle="1" w:styleId="464C971D7A3E4C648693A1944CB3BB52">
    <w:name w:val="464C971D7A3E4C648693A1944CB3BB52"/>
  </w:style>
  <w:style w:type="paragraph" w:customStyle="1" w:styleId="84C3D9F473D3476DA53F726582347CA9">
    <w:name w:val="84C3D9F473D3476DA53F726582347CA9"/>
  </w:style>
  <w:style w:type="paragraph" w:customStyle="1" w:styleId="84749991AF9F4B93B75BDA816D8E5FCB">
    <w:name w:val="84749991AF9F4B93B75BDA816D8E5FCB"/>
  </w:style>
  <w:style w:type="paragraph" w:customStyle="1" w:styleId="7B0303F2BA0644DD8DDB7040EC669D9A">
    <w:name w:val="7B0303F2BA0644DD8DDB7040EC669D9A"/>
  </w:style>
  <w:style w:type="paragraph" w:customStyle="1" w:styleId="F30242CA4A86403EB270CCFBD92AD298">
    <w:name w:val="F30242CA4A86403EB270CCFBD92AD298"/>
  </w:style>
  <w:style w:type="paragraph" w:customStyle="1" w:styleId="2239C9A18B58497DAF19AAF755B82E35">
    <w:name w:val="2239C9A18B58497DAF19AAF755B82E35"/>
  </w:style>
  <w:style w:type="paragraph" w:customStyle="1" w:styleId="35C5258413B94D88874AB94370D3437A">
    <w:name w:val="35C5258413B94D88874AB94370D3437A"/>
  </w:style>
  <w:style w:type="paragraph" w:customStyle="1" w:styleId="5A945C6F4B94444F9E6ED04E10BD8944">
    <w:name w:val="5A945C6F4B94444F9E6ED04E10BD8944"/>
  </w:style>
  <w:style w:type="paragraph" w:customStyle="1" w:styleId="0ED60832574143D9B4B6D9EE04E788B9">
    <w:name w:val="0ED60832574143D9B4B6D9EE04E788B9"/>
  </w:style>
  <w:style w:type="paragraph" w:customStyle="1" w:styleId="A86AED9F81B3495A935E80EF89790BA5">
    <w:name w:val="A86AED9F81B3495A935E80EF89790BA5"/>
  </w:style>
  <w:style w:type="paragraph" w:customStyle="1" w:styleId="6876C61100AC4AB8BDFA472BF45A0CE9">
    <w:name w:val="6876C61100AC4AB8BDFA472BF45A0CE9"/>
  </w:style>
  <w:style w:type="paragraph" w:customStyle="1" w:styleId="7918EF3578B64C088895F0BBC88FE30A">
    <w:name w:val="7918EF3578B64C088895F0BBC88FE30A"/>
  </w:style>
  <w:style w:type="paragraph" w:customStyle="1" w:styleId="5FC2B8403CA747FC998B4EB7D20C1EA8">
    <w:name w:val="5FC2B8403CA747FC998B4EB7D20C1EA8"/>
  </w:style>
  <w:style w:type="paragraph" w:customStyle="1" w:styleId="BABC7FD7678B408BA0CC4ED4173DB584">
    <w:name w:val="BABC7FD7678B408BA0CC4ED4173DB584"/>
  </w:style>
  <w:style w:type="paragraph" w:customStyle="1" w:styleId="59E1FDA639A4491A95FA3356199AA32A">
    <w:name w:val="59E1FDA639A4491A95FA3356199AA32A"/>
  </w:style>
  <w:style w:type="paragraph" w:customStyle="1" w:styleId="EB0801BBA7144F08A607D890EBEDDCCB">
    <w:name w:val="EB0801BBA7144F08A607D890EBEDDCCB"/>
  </w:style>
  <w:style w:type="paragraph" w:customStyle="1" w:styleId="C2395EFC657A41CB95E28AF4B2B809E0">
    <w:name w:val="C2395EFC657A41CB95E28AF4B2B809E0"/>
  </w:style>
  <w:style w:type="paragraph" w:customStyle="1" w:styleId="A6ED05AF13B14D01A51534C825EB3B87">
    <w:name w:val="A6ED05AF13B14D01A51534C825EB3B87"/>
  </w:style>
  <w:style w:type="paragraph" w:customStyle="1" w:styleId="A716658B4C7D43FD99819AEF46CCC4CB">
    <w:name w:val="A716658B4C7D43FD99819AEF46CCC4CB"/>
  </w:style>
  <w:style w:type="paragraph" w:customStyle="1" w:styleId="ECA70911B3A04A889118781665905F46">
    <w:name w:val="ECA70911B3A04A889118781665905F46"/>
  </w:style>
  <w:style w:type="paragraph" w:customStyle="1" w:styleId="5F0A6D976D064B3193111DC3177CB73B">
    <w:name w:val="5F0A6D976D064B3193111DC3177CB73B"/>
  </w:style>
  <w:style w:type="paragraph" w:customStyle="1" w:styleId="3F22359D3F0D4F34A12BF712AC261BCA">
    <w:name w:val="3F22359D3F0D4F34A12BF712AC261BCA"/>
  </w:style>
  <w:style w:type="paragraph" w:customStyle="1" w:styleId="5C39C3070AF342B78556F5137AF4480A">
    <w:name w:val="5C39C3070AF342B78556F5137AF4480A"/>
  </w:style>
  <w:style w:type="paragraph" w:customStyle="1" w:styleId="8CA03C84B7D24ECBA11A4EF7FA46AC4D">
    <w:name w:val="8CA03C84B7D24ECBA11A4EF7FA46AC4D"/>
  </w:style>
  <w:style w:type="paragraph" w:customStyle="1" w:styleId="01471C0A414B4C95A315B492F987E895">
    <w:name w:val="01471C0A414B4C95A315B492F987E895"/>
  </w:style>
  <w:style w:type="paragraph" w:customStyle="1" w:styleId="D39DCDC1783C4698AB8520DE1733FC3D">
    <w:name w:val="D39DCDC1783C4698AB8520DE1733FC3D"/>
  </w:style>
  <w:style w:type="paragraph" w:customStyle="1" w:styleId="9DC0C20A0FD74B4E8D5133A44565DC6F">
    <w:name w:val="9DC0C20A0FD74B4E8D5133A44565DC6F"/>
  </w:style>
  <w:style w:type="paragraph" w:customStyle="1" w:styleId="9C8C33E29171437899F5B929D29BBC38">
    <w:name w:val="9C8C33E29171437899F5B929D29BBC38"/>
  </w:style>
  <w:style w:type="paragraph" w:customStyle="1" w:styleId="24C150835B1C4C2094A6D5A0B398C78A">
    <w:name w:val="24C150835B1C4C2094A6D5A0B398C78A"/>
  </w:style>
  <w:style w:type="paragraph" w:customStyle="1" w:styleId="625B92A2BA8D468EBA78FA5AACF3588E">
    <w:name w:val="625B92A2BA8D468EBA78FA5AACF3588E"/>
  </w:style>
  <w:style w:type="paragraph" w:customStyle="1" w:styleId="1FBBB967B0AE450BB929D8C8472D2EBB">
    <w:name w:val="1FBBB967B0AE450BB929D8C8472D2EBB"/>
  </w:style>
  <w:style w:type="paragraph" w:customStyle="1" w:styleId="4BC073A33CF749C6B8ED6E50639C1AC0">
    <w:name w:val="4BC073A33CF749C6B8ED6E50639C1AC0"/>
  </w:style>
  <w:style w:type="paragraph" w:customStyle="1" w:styleId="709EBE5A3728478DB2D55014932AF826">
    <w:name w:val="709EBE5A3728478DB2D55014932AF826"/>
  </w:style>
  <w:style w:type="paragraph" w:customStyle="1" w:styleId="3193EA135F75464FBD2D73FD87BCB84F">
    <w:name w:val="3193EA135F75464FBD2D73FD87BCB84F"/>
  </w:style>
  <w:style w:type="paragraph" w:customStyle="1" w:styleId="0251A4A4BA214A388581CDFC01C6BC47">
    <w:name w:val="0251A4A4BA214A388581CDFC01C6BC47"/>
  </w:style>
  <w:style w:type="paragraph" w:customStyle="1" w:styleId="14A1BAF5E015419AAAAEF41D9167B40B">
    <w:name w:val="14A1BAF5E015419AAAAEF41D9167B40B"/>
  </w:style>
  <w:style w:type="paragraph" w:customStyle="1" w:styleId="A8351971534E4F7B8F22BDEC8DC72CCE">
    <w:name w:val="A8351971534E4F7B8F22BDEC8DC72CCE"/>
  </w:style>
  <w:style w:type="paragraph" w:customStyle="1" w:styleId="C8BA57EEC52E4C398B35322352EFBBA9">
    <w:name w:val="C8BA57EEC52E4C398B35322352EFBBA9"/>
  </w:style>
  <w:style w:type="paragraph" w:customStyle="1" w:styleId="4ADBF29F35DA409287E5CA7CA0B685C3">
    <w:name w:val="4ADBF29F35DA409287E5CA7CA0B685C3"/>
  </w:style>
  <w:style w:type="paragraph" w:customStyle="1" w:styleId="16B2F8C47359452AA06E2E2A2CD56DAE">
    <w:name w:val="16B2F8C47359452AA06E2E2A2CD56DAE"/>
  </w:style>
  <w:style w:type="paragraph" w:customStyle="1" w:styleId="972458B178A64C0A8874DB0821F6BABB">
    <w:name w:val="972458B178A64C0A8874DB0821F6BABB"/>
  </w:style>
  <w:style w:type="paragraph" w:customStyle="1" w:styleId="CC225B8F457D427B8272FDE130B96C5C">
    <w:name w:val="CC225B8F457D427B8272FDE130B96C5C"/>
  </w:style>
  <w:style w:type="paragraph" w:customStyle="1" w:styleId="552CFA632FF142CE9E585D8EEF06B414">
    <w:name w:val="552CFA632FF142CE9E585D8EEF06B414"/>
  </w:style>
  <w:style w:type="paragraph" w:customStyle="1" w:styleId="49615A5F3E9B46519370C1A3E0327C33">
    <w:name w:val="49615A5F3E9B46519370C1A3E0327C33"/>
  </w:style>
  <w:style w:type="paragraph" w:customStyle="1" w:styleId="882C3B03DFD649D086A0FAC7EEEB7E00">
    <w:name w:val="882C3B03DFD649D086A0FAC7EEEB7E00"/>
  </w:style>
  <w:style w:type="paragraph" w:customStyle="1" w:styleId="62C5859822C44BCEAD494C0311399A32">
    <w:name w:val="62C5859822C44BCEAD494C0311399A32"/>
  </w:style>
  <w:style w:type="paragraph" w:customStyle="1" w:styleId="99F98E026AC24556AB0E81FC7B3C9984">
    <w:name w:val="99F98E026AC24556AB0E81FC7B3C9984"/>
  </w:style>
  <w:style w:type="paragraph" w:customStyle="1" w:styleId="3401F233C8A64C5C934E2F2C3D525FE7">
    <w:name w:val="3401F233C8A64C5C934E2F2C3D525FE7"/>
  </w:style>
  <w:style w:type="paragraph" w:customStyle="1" w:styleId="29164ED519C9436C81090B378EB4AC61">
    <w:name w:val="29164ED519C9436C81090B378EB4AC61"/>
  </w:style>
  <w:style w:type="paragraph" w:customStyle="1" w:styleId="C7159876E9EE475BBE119A4E22E6F64D">
    <w:name w:val="C7159876E9EE475BBE119A4E22E6F64D"/>
  </w:style>
  <w:style w:type="paragraph" w:customStyle="1" w:styleId="96CE632D577B45C78110CF66622B5D4A">
    <w:name w:val="96CE632D577B45C78110CF66622B5D4A"/>
  </w:style>
  <w:style w:type="paragraph" w:customStyle="1" w:styleId="A4E4D1396827424FAACF8FA1909FAF73">
    <w:name w:val="A4E4D1396827424FAACF8FA1909FAF73"/>
  </w:style>
  <w:style w:type="paragraph" w:customStyle="1" w:styleId="69B51247A293461FA29AF9CFF4751552">
    <w:name w:val="69B51247A293461FA29AF9CFF4751552"/>
  </w:style>
  <w:style w:type="paragraph" w:customStyle="1" w:styleId="77C26C84DFBD4FE4907838F0384B9750">
    <w:name w:val="77C26C84DFBD4FE4907838F0384B9750"/>
  </w:style>
  <w:style w:type="paragraph" w:customStyle="1" w:styleId="B55B1C1846994A569DF6A3A31E63BE94">
    <w:name w:val="B55B1C1846994A569DF6A3A31E63BE94"/>
  </w:style>
  <w:style w:type="paragraph" w:customStyle="1" w:styleId="607220149DBB41C8A73B3CDB8C184534">
    <w:name w:val="607220149DBB41C8A73B3CDB8C184534"/>
  </w:style>
  <w:style w:type="paragraph" w:customStyle="1" w:styleId="69A7CF108A3D4E838DFE72BF9F921B04">
    <w:name w:val="69A7CF108A3D4E838DFE72BF9F921B04"/>
  </w:style>
  <w:style w:type="paragraph" w:customStyle="1" w:styleId="A953C0CA71D147C5BE89362359C37A6F">
    <w:name w:val="A953C0CA71D147C5BE89362359C37A6F"/>
  </w:style>
  <w:style w:type="paragraph" w:customStyle="1" w:styleId="3BFE3B1C531741F5BD0EE65C2B5514C5">
    <w:name w:val="3BFE3B1C531741F5BD0EE65C2B5514C5"/>
  </w:style>
  <w:style w:type="paragraph" w:customStyle="1" w:styleId="38A5E08E454F49629D26868134752A1D">
    <w:name w:val="38A5E08E454F49629D26868134752A1D"/>
  </w:style>
  <w:style w:type="paragraph" w:customStyle="1" w:styleId="EED0C000EF8B41AD8B0FB93E57E1AF04">
    <w:name w:val="EED0C000EF8B41AD8B0FB93E57E1AF04"/>
  </w:style>
  <w:style w:type="paragraph" w:customStyle="1" w:styleId="005CF6CBEA634F7CA19ECCB8B216A33A">
    <w:name w:val="005CF6CBEA634F7CA19ECCB8B216A33A"/>
  </w:style>
  <w:style w:type="paragraph" w:customStyle="1" w:styleId="762DB1FDBADD49D49BFEF1CEADB5636E">
    <w:name w:val="762DB1FDBADD49D49BFEF1CEADB5636E"/>
  </w:style>
  <w:style w:type="paragraph" w:customStyle="1" w:styleId="F36DEE4A712547AFB44AB4707FD6882D">
    <w:name w:val="F36DEE4A712547AFB44AB4707FD6882D"/>
  </w:style>
  <w:style w:type="paragraph" w:customStyle="1" w:styleId="95E7D1534F584CD18F0E4C7A06402BB9">
    <w:name w:val="95E7D1534F584CD18F0E4C7A06402BB9"/>
  </w:style>
  <w:style w:type="paragraph" w:customStyle="1" w:styleId="74BB924A55F845669B60282E58D89F84">
    <w:name w:val="74BB924A55F845669B60282E58D89F84"/>
  </w:style>
  <w:style w:type="paragraph" w:customStyle="1" w:styleId="558C2E21EBF240D8A8DDA9FF27B4E800">
    <w:name w:val="558C2E21EBF240D8A8DDA9FF27B4E800"/>
  </w:style>
  <w:style w:type="paragraph" w:customStyle="1" w:styleId="87B1A462951742D6B46F7FF3138B4097">
    <w:name w:val="87B1A462951742D6B46F7FF3138B4097"/>
  </w:style>
  <w:style w:type="paragraph" w:customStyle="1" w:styleId="CBFBCB2C13694EFBA586444345A6E284">
    <w:name w:val="CBFBCB2C13694EFBA586444345A6E284"/>
  </w:style>
  <w:style w:type="paragraph" w:customStyle="1" w:styleId="B2CFFAA7EB3E4C5A9835D94B2B83803E">
    <w:name w:val="B2CFFAA7EB3E4C5A9835D94B2B83803E"/>
  </w:style>
  <w:style w:type="paragraph" w:customStyle="1" w:styleId="9F7C6AAAF6284D0BACF3508CB791864E">
    <w:name w:val="9F7C6AAAF6284D0BACF3508CB791864E"/>
  </w:style>
  <w:style w:type="paragraph" w:customStyle="1" w:styleId="11C0900DB0F34CBF9D4CB4D99FBA4385">
    <w:name w:val="11C0900DB0F34CBF9D4CB4D99FBA43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8C6CA-4D2D-4B95-BE70-A61FA8961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B4369A-196A-4D04-9D4E-032389BE2C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F2056F-0A00-4D0D-9FEE-9ACCFBD51C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B6E37F2-F4FB-4B1E-AAF8-F3582E52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Розпродаж.dotx</Template>
  <TotalTime>0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2023-06-15T15:45:00Z</dcterms:created>
  <dcterms:modified xsi:type="dcterms:W3CDTF">2023-06-15T15:45:00Z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