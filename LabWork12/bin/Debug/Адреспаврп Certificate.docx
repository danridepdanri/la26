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fff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95AFF" w:rsidRPr="00A95AFF" w:rsidTr="00A95AFF"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bookmarkStart w:id="0" w:name="_GoBack"/>
            <w:bookmarkEnd w:id="0"/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04FEBE38" wp14:editId="3BD42769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1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699899776"/>
                <w:placeholder>
                  <w:docPart w:val="CA90101FBA4F4BCFBF26C4D6C10E88B0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A6220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662556101"/>
                <w:placeholder>
                  <w:docPart w:val="1D1F400F82E841BA870F2801CC300C78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1609616917"/>
                <w:placeholder>
                  <w:docPart w:val="4937B0A1C78C4057AFB0E3C97A8A161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1139574126"/>
                <w:placeholder>
                  <w:docPart w:val="EFDAC60B261B4728AAE868717C18373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1786687962"/>
                <w:placeholder>
                  <w:docPart w:val="5996E5758E924C5D846A9F4884BD7736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A6220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1662556131"/>
                <w:placeholder>
                  <w:docPart w:val="713FAA4610E445F6B7FAD862942F6AFE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A6220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1098903733"/>
                <w:placeholder>
                  <w:docPart w:val="6B3C2462BB4440778B5939C998A819F3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1662556158"/>
                <w:placeholder>
                  <w:docPart w:val="7C67282361B7478F881825693D86D9CE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t xml:space="preserve"> </w:t>
            </w:r>
          </w:p>
        </w:tc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2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732847264"/>
                <w:placeholder>
                  <w:docPart w:val="766BAF6F2AB046ADBE3F504121DE4732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A6220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13334626"/>
                <w:placeholder>
                  <w:docPart w:val="BAA39CD07A664828A835F3479964C695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1262187934"/>
                <w:placeholder>
                  <w:docPart w:val="116B45EAB5464F94A26E508ED2A606F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1681420581"/>
                <w:placeholder>
                  <w:docPart w:val="E9341FF4C182475C83396E48793657B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-735621285"/>
                <w:placeholder>
                  <w:docPart w:val="7D38BD0CF60E427D9F30A1FCE632EF7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A6220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-1562014969"/>
                <w:placeholder>
                  <w:docPart w:val="F3E89A0BE66E45A1BDF89018800160F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A6220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206182594"/>
                <w:placeholder>
                  <w:docPart w:val="F3FE91A01FE64C07A6522C80C2D4F2C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670093110"/>
                <w:placeholder>
                  <w:docPart w:val="5E3CF7725D2F4133AAFAA94CDF15A068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A5912">
            <w:pPr>
              <w:pStyle w:val="1"/>
              <w:rPr>
                <w:sz w:val="44"/>
              </w:rPr>
            </w:pPr>
          </w:p>
        </w:tc>
      </w:tr>
      <w:tr w:rsidR="00A95AFF" w:rsidRPr="00A95AFF" w:rsidTr="00A95AFF"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4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953859443"/>
                <w:placeholder>
                  <w:docPart w:val="C41E642242F64AC38E0B2D2D04ED96BF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A6220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715693628"/>
                <w:placeholder>
                  <w:docPart w:val="BE4CA778A2524E21AF429327BE7D45F0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562139894"/>
                <w:placeholder>
                  <w:docPart w:val="E005D8FA0817492F90981CB20719EA5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1346450483"/>
                <w:placeholder>
                  <w:docPart w:val="618B8B318F464B8B97046C7B5AFEE2E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-691836473"/>
                <w:placeholder>
                  <w:docPart w:val="53F3068560954CE98F71D496F4E2F958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A6220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1430621218"/>
                <w:placeholder>
                  <w:docPart w:val="276EA80E12B149DAB21D46EAA8E791A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A6220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1302651057"/>
                <w:placeholder>
                  <w:docPart w:val="2554AB3BBCF443B6B07FB4E7EE3391A2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1512407541"/>
                <w:placeholder>
                  <w:docPart w:val="650F892B541E4A1E89379270BD10CA2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5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1394771712"/>
                <w:placeholder>
                  <w:docPart w:val="02C3B1EE8D9E4C0D8838B7226CB72D21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A6220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802113173"/>
                <w:placeholder>
                  <w:docPart w:val="9B575BF293F9490FABB63867940BDEB6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2074239741"/>
                <w:placeholder>
                  <w:docPart w:val="9F2FF5B447624F9F8B2C05F76D0782B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521865288"/>
                <w:placeholder>
                  <w:docPart w:val="D341A5E76BD6431BB9F3726FACD5869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-1000650908"/>
                <w:placeholder>
                  <w:docPart w:val="188316CE9AD74A4DAD5C8A4285FD4A6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A6220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387852604"/>
                <w:placeholder>
                  <w:docPart w:val="2835A69B70B94D6BB93E128A56C751C8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A6220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543407532"/>
                <w:placeholder>
                  <w:docPart w:val="437A7ACAF662486AB2ACF5F7262EF018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583448181"/>
                <w:placeholder>
                  <w:docPart w:val="B44549FB568845C0BBCD66A7E8068C12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</w:tr>
      <w:tr w:rsidR="00A95AFF" w:rsidRPr="00A95AFF" w:rsidTr="00A95AFF"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6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947771479"/>
                <w:placeholder>
                  <w:docPart w:val="E716A9A2D12F4B3EB7FE5ADC10A442C6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A6220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-931578407"/>
                <w:placeholder>
                  <w:docPart w:val="C44DDB873DF64BE18994A9F9AD9D759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16772798"/>
                <w:placeholder>
                  <w:docPart w:val="DCC11211FA1D4D06B4FEA55C135DD86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1692953137"/>
                <w:placeholder>
                  <w:docPart w:val="135A2BFAD16343FDBB96BEF8DD17E66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1086886372"/>
                <w:placeholder>
                  <w:docPart w:val="0188792B350346B7882C43EEC7D534B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A6220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726425877"/>
                <w:placeholder>
                  <w:docPart w:val="7DF1593BF8B7476AB7DC64164A7EBCF0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A6220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846711678"/>
                <w:placeholder>
                  <w:docPart w:val="EA20E77E962448BABF94958183555AA0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257211227"/>
                <w:placeholder>
                  <w:docPart w:val="17A5C8FA79574E4C8DA3701BD5815F2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71552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8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600333409"/>
                <w:placeholder>
                  <w:docPart w:val="BFEDB7E91EB546259326DFE9DCDD3649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A6220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2105688621"/>
                <w:placeholder>
                  <w:docPart w:val="C6165AEFCC424D6FB1183BB9C4E89CD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65643983"/>
                <w:placeholder>
                  <w:docPart w:val="671B5DA1FE924A5B94A884D60CDEF24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1620644516"/>
                <w:placeholder>
                  <w:docPart w:val="CEE55D06D74A43928CFC7FA629C35256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2029441121"/>
                <w:placeholder>
                  <w:docPart w:val="FFA47A7EA8F340B5BE98E467FCB5010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A6220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2081325787"/>
                <w:placeholder>
                  <w:docPart w:val="74316F332539436D9C0188D9E510C66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A6220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1727494724"/>
                <w:placeholder>
                  <w:docPart w:val="D939443025184A6384D0D4933F86139E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421339471"/>
                <w:placeholder>
                  <w:docPart w:val="ECF8BD87258847159A49FBB6F4DF2AB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7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1228141644"/>
                <w:placeholder>
                  <w:docPart w:val="2673AE37C2D74B43B76EB618356AD400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A6220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146467825"/>
                <w:placeholder>
                  <w:docPart w:val="4D1C076666BD437A9BE2E044EE02D03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998305060"/>
                <w:placeholder>
                  <w:docPart w:val="7D20A2E52221429797935F70D9DFE429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594249193"/>
                <w:placeholder>
                  <w:docPart w:val="253ABD538EE943BD9EF5BD710C9487F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282310016"/>
                <w:placeholder>
                  <w:docPart w:val="5236FC7C833C4D798D9BDF7EE451FF18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A6220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1224880064"/>
                <w:placeholder>
                  <w:docPart w:val="A3771E5449FE47E196ABBDCE792A02A8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A6220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897869790"/>
                <w:placeholder>
                  <w:docPart w:val="C608C357729844EF961152341B75AA1E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195424715"/>
                <w:placeholder>
                  <w:docPart w:val="168436FB26A94823A058DF7944070C0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73600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9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1823965637"/>
                <w:placeholder>
                  <w:docPart w:val="BDE8FEB0EB4341E995BA5E29C188AA83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A6220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-260681170"/>
                <w:placeholder>
                  <w:docPart w:val="03CD8D01736A41639BF508814D515F2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172240132"/>
                <w:placeholder>
                  <w:docPart w:val="F14BC0EB505E46CC99292FB2D2DC94B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1165285178"/>
                <w:placeholder>
                  <w:docPart w:val="5FE259E20C0D4F84AFE7ED620854902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1158424720"/>
                <w:placeholder>
                  <w:docPart w:val="17AF543A8B1E4F308088F2413D2D0E2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A6220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1535305291"/>
                <w:placeholder>
                  <w:docPart w:val="A46A784FB7574EC98BD03E81A9D709E0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A6220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1084802755"/>
                <w:placeholder>
                  <w:docPart w:val="F842B3E241C14946978452D4C229D542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984917224"/>
                <w:placeholder>
                  <w:docPart w:val="C8F6C60F9F324B04ABA6B13081E9442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</w:tr>
      <w:tr w:rsidR="00A95AFF" w:rsidRPr="00A95AFF" w:rsidTr="00A95AFF"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lastRenderedPageBreak/>
              <w:drawing>
                <wp:anchor distT="0" distB="0" distL="114300" distR="114300" simplePos="0" relativeHeight="251675648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10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604108628"/>
                <w:placeholder>
                  <w:docPart w:val="D5E779342E7240F394A73E66593650C6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A6220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-256987275"/>
                <w:placeholder>
                  <w:docPart w:val="8B76BEA49BB9455AAA5DD653A5A5C732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1890947783"/>
                <w:placeholder>
                  <w:docPart w:val="D2396FA09892416BB412089A833BAB42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2145730062"/>
                <w:placeholder>
                  <w:docPart w:val="4163D61FF4984DA99DA10F9FF05CACE0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-1075350406"/>
                <w:placeholder>
                  <w:docPart w:val="54B347DBF96E445D83A3BE5A59ACAB69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A6220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-1268998069"/>
                <w:placeholder>
                  <w:docPart w:val="C461016FE82744FAA9FCB2E4210D7DA8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A6220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1037043972"/>
                <w:placeholder>
                  <w:docPart w:val="9FE9A70A2B0F4673ABEB588336F55363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633316312"/>
                <w:placeholder>
                  <w:docPart w:val="7A64041FE6D44C16A8A90DA131DA0335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77696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11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225961804"/>
                <w:placeholder>
                  <w:docPart w:val="227FDAA8F9D142588898A1FE7E29B9E7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A6220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-870455008"/>
                <w:placeholder>
                  <w:docPart w:val="1CDAA3F3A1FE49FE89396F5A387D8B19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727448608"/>
                <w:placeholder>
                  <w:docPart w:val="881A18F5060C44B8B3DFE42C4432EF79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118681939"/>
                <w:placeholder>
                  <w:docPart w:val="38707E3F009C4B0EB5770DAB63A9C99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1625046524"/>
                <w:placeholder>
                  <w:docPart w:val="5FB27219A7764FBCA3D4ABAD11BA952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A6220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950589071"/>
                <w:placeholder>
                  <w:docPart w:val="551BE82DB50E4E3E82C76449FC9062D6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A6220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1855653966"/>
                <w:placeholder>
                  <w:docPart w:val="E751D99BBFFD4B30AE5469BD837E62B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349479382"/>
                <w:placeholder>
                  <w:docPart w:val="D5E6BFDE32E74D6282943F72D96C7A15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</w:tr>
      <w:tr w:rsidR="00A95AFF" w:rsidRPr="00A95AFF" w:rsidTr="00A95AFF"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79744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12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954410501"/>
                <w:placeholder>
                  <w:docPart w:val="C186922BC9804D7BA4BFF7FC98DD3A83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A6220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-797530602"/>
                <w:placeholder>
                  <w:docPart w:val="ACCC7D611A9F48B9AD4A774D10F519A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60717187"/>
                <w:placeholder>
                  <w:docPart w:val="66461B34DC5A473EBD77A7E948B96C2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688418435"/>
                <w:placeholder>
                  <w:docPart w:val="980036F96E9E4CA8875FF3BEC340D382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-139579975"/>
                <w:placeholder>
                  <w:docPart w:val="5FCEAE96DB7A4D829ADC1362D6469183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A6220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1624347171"/>
                <w:placeholder>
                  <w:docPart w:val="E4E83E0174CD455F8F02E53665B8C9D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A6220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1242870810"/>
                <w:placeholder>
                  <w:docPart w:val="D38BA350A1C94A41A218091FC775395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4946393"/>
                <w:placeholder>
                  <w:docPart w:val="D0CD24EB6F8A4D338D5C591784FF0AA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lastRenderedPageBreak/>
              <w:drawing>
                <wp:anchor distT="0" distB="0" distL="114300" distR="114300" simplePos="0" relativeHeight="251681792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13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1548649853"/>
                <w:placeholder>
                  <w:docPart w:val="FCDB53A3EDB94F4A87103CE5CE10A481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A6220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517191300"/>
                <w:placeholder>
                  <w:docPart w:val="47E65A0D62454F56816EE78521E7DC0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1503810076"/>
                <w:placeholder>
                  <w:docPart w:val="F2E38304B9014375960D13C32D1B0A4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1982497851"/>
                <w:placeholder>
                  <w:docPart w:val="88F6D39A9C304F8AB19D32D5A11DD78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488526764"/>
                <w:placeholder>
                  <w:docPart w:val="654D8ED4C74B43A7A92567922D9A503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A6220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917435037"/>
                <w:placeholder>
                  <w:docPart w:val="29AFC138DBC246B49A3317AABDB62766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A6220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813793569"/>
                <w:placeholder>
                  <w:docPart w:val="E33D2A2EB7CD41CFA5D9FA162503F18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838226315"/>
                <w:placeholder>
                  <w:docPart w:val="204177847CCD4F40A69749C46D27F2B3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</w:tr>
    </w:tbl>
    <w:p w:rsidR="00B1599A" w:rsidRPr="00A95AFF" w:rsidRDefault="00B1599A" w:rsidP="00A95AFF">
      <w:pPr>
        <w:pStyle w:val="1"/>
        <w:rPr>
          <w:sz w:val="18"/>
        </w:rPr>
      </w:pPr>
    </w:p>
    <w:sectPr w:rsidR="00B1599A" w:rsidRPr="00A95AFF" w:rsidSect="00BF5583">
      <w:pgSz w:w="16838" w:h="11906" w:orient="landscape" w:code="9"/>
      <w:pgMar w:top="4032" w:right="720" w:bottom="720" w:left="720" w:header="720" w:footer="720" w:gutter="0"/>
      <w:cols w:space="720"/>
      <w:docGrid w:linePitch="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220" w:rsidRDefault="004A6220" w:rsidP="00FD3127">
      <w:r>
        <w:separator/>
      </w:r>
    </w:p>
  </w:endnote>
  <w:endnote w:type="continuationSeparator" w:id="0">
    <w:p w:rsidR="004A6220" w:rsidRDefault="004A6220" w:rsidP="00FD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220" w:rsidRDefault="004A6220" w:rsidP="00FD3127">
      <w:r>
        <w:separator/>
      </w:r>
    </w:p>
  </w:footnote>
  <w:footnote w:type="continuationSeparator" w:id="0">
    <w:p w:rsidR="004A6220" w:rsidRDefault="004A6220" w:rsidP="00FD3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D2810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D6800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2CD20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EE2A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2E734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880D4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6C334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7208C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74B6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82BA3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/>
      <o:colormru v:ext="edit" colors="#ffb4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20"/>
    <w:rsid w:val="00070F1C"/>
    <w:rsid w:val="000C4C0C"/>
    <w:rsid w:val="0012342F"/>
    <w:rsid w:val="001B7DDC"/>
    <w:rsid w:val="001C38B9"/>
    <w:rsid w:val="0032028C"/>
    <w:rsid w:val="003230D8"/>
    <w:rsid w:val="00336468"/>
    <w:rsid w:val="00390DB0"/>
    <w:rsid w:val="00392088"/>
    <w:rsid w:val="003963FC"/>
    <w:rsid w:val="003F2591"/>
    <w:rsid w:val="004A6220"/>
    <w:rsid w:val="004B6AEB"/>
    <w:rsid w:val="005A68FC"/>
    <w:rsid w:val="00642DAC"/>
    <w:rsid w:val="006B732C"/>
    <w:rsid w:val="0074570D"/>
    <w:rsid w:val="0077599A"/>
    <w:rsid w:val="008110F5"/>
    <w:rsid w:val="0083333F"/>
    <w:rsid w:val="008876AB"/>
    <w:rsid w:val="008A6E9A"/>
    <w:rsid w:val="00941347"/>
    <w:rsid w:val="0097558A"/>
    <w:rsid w:val="009770E6"/>
    <w:rsid w:val="009A021E"/>
    <w:rsid w:val="009F40EC"/>
    <w:rsid w:val="00A7304B"/>
    <w:rsid w:val="00A8351E"/>
    <w:rsid w:val="00A95AFF"/>
    <w:rsid w:val="00A97F70"/>
    <w:rsid w:val="00AA5912"/>
    <w:rsid w:val="00AC4672"/>
    <w:rsid w:val="00B1599A"/>
    <w:rsid w:val="00B9626D"/>
    <w:rsid w:val="00B96BBC"/>
    <w:rsid w:val="00BC33DB"/>
    <w:rsid w:val="00BF5583"/>
    <w:rsid w:val="00BF700C"/>
    <w:rsid w:val="00C447C7"/>
    <w:rsid w:val="00CC5FD4"/>
    <w:rsid w:val="00CE0B6C"/>
    <w:rsid w:val="00D51299"/>
    <w:rsid w:val="00D80151"/>
    <w:rsid w:val="00DE270D"/>
    <w:rsid w:val="00E21DB5"/>
    <w:rsid w:val="00E377E8"/>
    <w:rsid w:val="00F05D05"/>
    <w:rsid w:val="00F30B08"/>
    <w:rsid w:val="00FA1854"/>
    <w:rsid w:val="00FD0D6B"/>
    <w:rsid w:val="00FD3127"/>
    <w:rsid w:val="00FE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/>
      <o:colormru v:ext="edit" colors="#ffb4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1F497D" w:themeColor="text2"/>
        <w:sz w:val="44"/>
        <w:szCs w:val="44"/>
        <w:lang w:val="uk-UA" w:eastAsia="en-US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95AFF"/>
    <w:rPr>
      <w:b/>
    </w:rPr>
  </w:style>
  <w:style w:type="paragraph" w:styleId="1">
    <w:name w:val="heading 1"/>
    <w:basedOn w:val="a1"/>
    <w:next w:val="a1"/>
    <w:link w:val="10"/>
    <w:qFormat/>
    <w:rsid w:val="00AA5912"/>
    <w:pPr>
      <w:outlineLvl w:val="0"/>
    </w:pPr>
    <w:rPr>
      <w:rFonts w:asciiTheme="majorHAnsi" w:hAnsiTheme="majorHAnsi"/>
      <w:caps/>
      <w:sz w:val="180"/>
      <w:szCs w:val="200"/>
    </w:rPr>
  </w:style>
  <w:style w:type="paragraph" w:styleId="21">
    <w:name w:val="heading 2"/>
    <w:basedOn w:val="a1"/>
    <w:next w:val="a1"/>
    <w:link w:val="22"/>
    <w:qFormat/>
    <w:rsid w:val="00FA1854"/>
    <w:pPr>
      <w:spacing w:before="500" w:after="400"/>
      <w:outlineLvl w:val="1"/>
    </w:pPr>
    <w:rPr>
      <w:color w:val="984806" w:themeColor="accent6" w:themeShade="80"/>
      <w:sz w:val="120"/>
    </w:rPr>
  </w:style>
  <w:style w:type="paragraph" w:styleId="31">
    <w:name w:val="heading 3"/>
    <w:basedOn w:val="a1"/>
    <w:next w:val="a1"/>
    <w:link w:val="32"/>
    <w:qFormat/>
    <w:rsid w:val="00FA1854"/>
    <w:pPr>
      <w:spacing w:after="600"/>
      <w:outlineLvl w:val="2"/>
    </w:pPr>
    <w:rPr>
      <w:color w:val="984806" w:themeColor="accent6" w:themeShade="80"/>
      <w:sz w:val="70"/>
    </w:rPr>
  </w:style>
  <w:style w:type="paragraph" w:styleId="41">
    <w:name w:val="heading 4"/>
    <w:basedOn w:val="a1"/>
    <w:next w:val="a1"/>
    <w:link w:val="42"/>
    <w:semiHidden/>
    <w:unhideWhenUsed/>
    <w:qFormat/>
    <w:rsid w:val="00B159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semiHidden/>
    <w:unhideWhenUsed/>
    <w:qFormat/>
    <w:rsid w:val="00B159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159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159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159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159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semiHidden/>
    <w:unhideWhenUsed/>
    <w:rsid w:val="00C447C7"/>
    <w:rPr>
      <w:rFonts w:cs="Tahoma"/>
      <w:sz w:val="22"/>
      <w:szCs w:val="16"/>
    </w:rPr>
  </w:style>
  <w:style w:type="character" w:styleId="a6">
    <w:name w:val="Placeholder Text"/>
    <w:basedOn w:val="a2"/>
    <w:uiPriority w:val="99"/>
    <w:semiHidden/>
    <w:rsid w:val="00FA1854"/>
    <w:rPr>
      <w:color w:val="595959" w:themeColor="text1" w:themeTint="A6"/>
    </w:rPr>
  </w:style>
  <w:style w:type="paragraph" w:styleId="a7">
    <w:name w:val="header"/>
    <w:basedOn w:val="a1"/>
    <w:link w:val="a8"/>
    <w:unhideWhenUsed/>
    <w:rsid w:val="00FD312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2"/>
    <w:link w:val="a7"/>
    <w:rsid w:val="00FD3127"/>
    <w:rPr>
      <w:rFonts w:asciiTheme="minorHAnsi" w:hAnsiTheme="minorHAnsi"/>
      <w:b/>
      <w:color w:val="1F497D" w:themeColor="text2"/>
      <w:sz w:val="44"/>
      <w:szCs w:val="24"/>
    </w:rPr>
  </w:style>
  <w:style w:type="paragraph" w:styleId="a9">
    <w:name w:val="footer"/>
    <w:basedOn w:val="a1"/>
    <w:link w:val="aa"/>
    <w:unhideWhenUsed/>
    <w:rsid w:val="00FD312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2"/>
    <w:link w:val="a9"/>
    <w:rsid w:val="00FD3127"/>
    <w:rPr>
      <w:rFonts w:asciiTheme="minorHAnsi" w:hAnsiTheme="minorHAnsi"/>
      <w:b/>
      <w:color w:val="1F497D" w:themeColor="text2"/>
      <w:sz w:val="44"/>
      <w:szCs w:val="24"/>
    </w:rPr>
  </w:style>
  <w:style w:type="paragraph" w:styleId="ab">
    <w:name w:val="Bibliography"/>
    <w:basedOn w:val="a1"/>
    <w:next w:val="a1"/>
    <w:uiPriority w:val="37"/>
    <w:semiHidden/>
    <w:unhideWhenUsed/>
    <w:rsid w:val="00B1599A"/>
  </w:style>
  <w:style w:type="paragraph" w:styleId="ac">
    <w:name w:val="Block Text"/>
    <w:basedOn w:val="a1"/>
    <w:semiHidden/>
    <w:unhideWhenUsed/>
    <w:rsid w:val="00D8015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ad">
    <w:name w:val="Body Text"/>
    <w:basedOn w:val="a1"/>
    <w:link w:val="ae"/>
    <w:semiHidden/>
    <w:unhideWhenUsed/>
    <w:rsid w:val="00B1599A"/>
    <w:pPr>
      <w:spacing w:after="120"/>
    </w:pPr>
  </w:style>
  <w:style w:type="character" w:customStyle="1" w:styleId="ae">
    <w:name w:val="Основной текст Знак"/>
    <w:basedOn w:val="a2"/>
    <w:link w:val="ad"/>
    <w:semiHidden/>
    <w:rsid w:val="00B1599A"/>
    <w:rPr>
      <w:b/>
    </w:rPr>
  </w:style>
  <w:style w:type="paragraph" w:styleId="23">
    <w:name w:val="Body Text 2"/>
    <w:basedOn w:val="a1"/>
    <w:link w:val="24"/>
    <w:semiHidden/>
    <w:unhideWhenUsed/>
    <w:rsid w:val="00B1599A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semiHidden/>
    <w:rsid w:val="00B1599A"/>
    <w:rPr>
      <w:b/>
    </w:rPr>
  </w:style>
  <w:style w:type="paragraph" w:styleId="33">
    <w:name w:val="Body Text 3"/>
    <w:basedOn w:val="a1"/>
    <w:link w:val="34"/>
    <w:semiHidden/>
    <w:unhideWhenUsed/>
    <w:rsid w:val="00B1599A"/>
    <w:pPr>
      <w:spacing w:after="120"/>
    </w:pPr>
    <w:rPr>
      <w:sz w:val="22"/>
      <w:szCs w:val="16"/>
    </w:rPr>
  </w:style>
  <w:style w:type="character" w:customStyle="1" w:styleId="34">
    <w:name w:val="Основной текст 3 Знак"/>
    <w:basedOn w:val="a2"/>
    <w:link w:val="33"/>
    <w:semiHidden/>
    <w:rsid w:val="00B1599A"/>
    <w:rPr>
      <w:b/>
      <w:sz w:val="22"/>
      <w:szCs w:val="16"/>
    </w:rPr>
  </w:style>
  <w:style w:type="paragraph" w:styleId="af">
    <w:name w:val="Body Text First Indent"/>
    <w:basedOn w:val="ad"/>
    <w:link w:val="af0"/>
    <w:semiHidden/>
    <w:unhideWhenUsed/>
    <w:rsid w:val="00B1599A"/>
    <w:pPr>
      <w:spacing w:after="0"/>
      <w:ind w:firstLine="360"/>
    </w:pPr>
  </w:style>
  <w:style w:type="character" w:customStyle="1" w:styleId="af0">
    <w:name w:val="Красная строка Знак"/>
    <w:basedOn w:val="ae"/>
    <w:link w:val="af"/>
    <w:semiHidden/>
    <w:rsid w:val="00B1599A"/>
    <w:rPr>
      <w:b/>
    </w:rPr>
  </w:style>
  <w:style w:type="paragraph" w:styleId="af1">
    <w:name w:val="Body Text Indent"/>
    <w:basedOn w:val="a1"/>
    <w:link w:val="af2"/>
    <w:semiHidden/>
    <w:unhideWhenUsed/>
    <w:rsid w:val="00B1599A"/>
    <w:pPr>
      <w:spacing w:after="120"/>
      <w:ind w:left="283"/>
    </w:pPr>
  </w:style>
  <w:style w:type="character" w:customStyle="1" w:styleId="af2">
    <w:name w:val="Основной текст с отступом Знак"/>
    <w:basedOn w:val="a2"/>
    <w:link w:val="af1"/>
    <w:semiHidden/>
    <w:rsid w:val="00B1599A"/>
    <w:rPr>
      <w:b/>
    </w:rPr>
  </w:style>
  <w:style w:type="paragraph" w:styleId="25">
    <w:name w:val="Body Text First Indent 2"/>
    <w:basedOn w:val="af1"/>
    <w:link w:val="26"/>
    <w:semiHidden/>
    <w:unhideWhenUsed/>
    <w:rsid w:val="00B1599A"/>
    <w:pPr>
      <w:spacing w:after="0"/>
      <w:ind w:left="360" w:firstLine="360"/>
    </w:pPr>
  </w:style>
  <w:style w:type="character" w:customStyle="1" w:styleId="26">
    <w:name w:val="Красная строка 2 Знак"/>
    <w:basedOn w:val="af2"/>
    <w:link w:val="25"/>
    <w:semiHidden/>
    <w:rsid w:val="00B1599A"/>
    <w:rPr>
      <w:b/>
    </w:rPr>
  </w:style>
  <w:style w:type="paragraph" w:styleId="27">
    <w:name w:val="Body Text Indent 2"/>
    <w:basedOn w:val="a1"/>
    <w:link w:val="28"/>
    <w:semiHidden/>
    <w:unhideWhenUsed/>
    <w:rsid w:val="00B1599A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semiHidden/>
    <w:rsid w:val="00B1599A"/>
    <w:rPr>
      <w:b/>
    </w:rPr>
  </w:style>
  <w:style w:type="paragraph" w:styleId="35">
    <w:name w:val="Body Text Indent 3"/>
    <w:basedOn w:val="a1"/>
    <w:link w:val="36"/>
    <w:semiHidden/>
    <w:unhideWhenUsed/>
    <w:rsid w:val="00B1599A"/>
    <w:pPr>
      <w:spacing w:after="120"/>
      <w:ind w:left="283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semiHidden/>
    <w:rsid w:val="00B1599A"/>
    <w:rPr>
      <w:b/>
      <w:sz w:val="22"/>
      <w:szCs w:val="16"/>
    </w:rPr>
  </w:style>
  <w:style w:type="character" w:styleId="af3">
    <w:name w:val="Book Title"/>
    <w:basedOn w:val="a2"/>
    <w:uiPriority w:val="33"/>
    <w:semiHidden/>
    <w:unhideWhenUsed/>
    <w:qFormat/>
    <w:rsid w:val="00B1599A"/>
    <w:rPr>
      <w:b/>
      <w:bCs/>
      <w:i/>
      <w:iCs/>
      <w:spacing w:val="5"/>
    </w:rPr>
  </w:style>
  <w:style w:type="paragraph" w:styleId="af4">
    <w:name w:val="caption"/>
    <w:basedOn w:val="a1"/>
    <w:next w:val="a1"/>
    <w:semiHidden/>
    <w:unhideWhenUsed/>
    <w:qFormat/>
    <w:rsid w:val="00B1599A"/>
    <w:pPr>
      <w:spacing w:after="200"/>
    </w:pPr>
    <w:rPr>
      <w:i/>
      <w:iCs/>
      <w:sz w:val="22"/>
      <w:szCs w:val="18"/>
    </w:rPr>
  </w:style>
  <w:style w:type="paragraph" w:styleId="af5">
    <w:name w:val="Closing"/>
    <w:basedOn w:val="a1"/>
    <w:link w:val="af6"/>
    <w:semiHidden/>
    <w:unhideWhenUsed/>
    <w:rsid w:val="00B1599A"/>
    <w:pPr>
      <w:ind w:left="4252"/>
    </w:pPr>
  </w:style>
  <w:style w:type="character" w:customStyle="1" w:styleId="af6">
    <w:name w:val="Прощание Знак"/>
    <w:basedOn w:val="a2"/>
    <w:link w:val="af5"/>
    <w:semiHidden/>
    <w:rsid w:val="00B1599A"/>
    <w:rPr>
      <w:b/>
    </w:rPr>
  </w:style>
  <w:style w:type="table" w:styleId="af7">
    <w:name w:val="Colorful Grid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8">
    <w:name w:val="Colorful List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9">
    <w:name w:val="Colorful Shading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annotation reference"/>
    <w:basedOn w:val="a2"/>
    <w:semiHidden/>
    <w:unhideWhenUsed/>
    <w:rsid w:val="00FA1854"/>
    <w:rPr>
      <w:szCs w:val="16"/>
    </w:rPr>
  </w:style>
  <w:style w:type="paragraph" w:styleId="afb">
    <w:name w:val="annotation text"/>
    <w:basedOn w:val="a1"/>
    <w:link w:val="afc"/>
    <w:semiHidden/>
    <w:unhideWhenUsed/>
    <w:rsid w:val="00B1599A"/>
    <w:rPr>
      <w:sz w:val="22"/>
      <w:szCs w:val="20"/>
    </w:rPr>
  </w:style>
  <w:style w:type="character" w:customStyle="1" w:styleId="afc">
    <w:name w:val="Текст примечания Знак"/>
    <w:basedOn w:val="a2"/>
    <w:link w:val="afb"/>
    <w:semiHidden/>
    <w:rsid w:val="00B1599A"/>
    <w:rPr>
      <w:b/>
      <w:sz w:val="22"/>
      <w:szCs w:val="20"/>
    </w:rPr>
  </w:style>
  <w:style w:type="paragraph" w:styleId="afd">
    <w:name w:val="annotation subject"/>
    <w:basedOn w:val="afb"/>
    <w:next w:val="afb"/>
    <w:link w:val="afe"/>
    <w:semiHidden/>
    <w:unhideWhenUsed/>
    <w:rsid w:val="00B1599A"/>
    <w:rPr>
      <w:bCs/>
    </w:rPr>
  </w:style>
  <w:style w:type="character" w:customStyle="1" w:styleId="afe">
    <w:name w:val="Тема примечания Знак"/>
    <w:basedOn w:val="afc"/>
    <w:link w:val="afd"/>
    <w:semiHidden/>
    <w:rsid w:val="00B1599A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0">
    <w:name w:val="Date"/>
    <w:basedOn w:val="a1"/>
    <w:next w:val="a1"/>
    <w:link w:val="aff1"/>
    <w:semiHidden/>
    <w:unhideWhenUsed/>
    <w:rsid w:val="00B1599A"/>
  </w:style>
  <w:style w:type="character" w:customStyle="1" w:styleId="aff1">
    <w:name w:val="Дата Знак"/>
    <w:basedOn w:val="a2"/>
    <w:link w:val="aff0"/>
    <w:semiHidden/>
    <w:rsid w:val="00B1599A"/>
    <w:rPr>
      <w:b/>
    </w:rPr>
  </w:style>
  <w:style w:type="paragraph" w:styleId="aff2">
    <w:name w:val="Document Map"/>
    <w:basedOn w:val="a1"/>
    <w:link w:val="aff3"/>
    <w:semiHidden/>
    <w:unhideWhenUsed/>
    <w:rsid w:val="00B1599A"/>
    <w:rPr>
      <w:rFonts w:ascii="Segoe UI" w:hAnsi="Segoe UI" w:cs="Segoe UI"/>
      <w:sz w:val="22"/>
      <w:szCs w:val="16"/>
    </w:rPr>
  </w:style>
  <w:style w:type="character" w:customStyle="1" w:styleId="aff3">
    <w:name w:val="Схема документа Знак"/>
    <w:basedOn w:val="a2"/>
    <w:link w:val="aff2"/>
    <w:semiHidden/>
    <w:rsid w:val="00B1599A"/>
    <w:rPr>
      <w:rFonts w:ascii="Segoe UI" w:hAnsi="Segoe UI" w:cs="Segoe UI"/>
      <w:b/>
      <w:sz w:val="22"/>
      <w:szCs w:val="16"/>
    </w:rPr>
  </w:style>
  <w:style w:type="paragraph" w:styleId="aff4">
    <w:name w:val="E-mail Signature"/>
    <w:basedOn w:val="a1"/>
    <w:link w:val="aff5"/>
    <w:semiHidden/>
    <w:unhideWhenUsed/>
    <w:rsid w:val="00B1599A"/>
  </w:style>
  <w:style w:type="character" w:customStyle="1" w:styleId="aff5">
    <w:name w:val="Электронная подпись Знак"/>
    <w:basedOn w:val="a2"/>
    <w:link w:val="aff4"/>
    <w:semiHidden/>
    <w:rsid w:val="00B1599A"/>
    <w:rPr>
      <w:b/>
    </w:rPr>
  </w:style>
  <w:style w:type="character" w:styleId="aff6">
    <w:name w:val="Emphasis"/>
    <w:basedOn w:val="a2"/>
    <w:semiHidden/>
    <w:unhideWhenUsed/>
    <w:qFormat/>
    <w:rsid w:val="00B1599A"/>
    <w:rPr>
      <w:i/>
      <w:iCs/>
    </w:rPr>
  </w:style>
  <w:style w:type="character" w:styleId="aff7">
    <w:name w:val="endnote reference"/>
    <w:basedOn w:val="a2"/>
    <w:semiHidden/>
    <w:unhideWhenUsed/>
    <w:rsid w:val="00B1599A"/>
    <w:rPr>
      <w:vertAlign w:val="superscript"/>
    </w:rPr>
  </w:style>
  <w:style w:type="paragraph" w:styleId="aff8">
    <w:name w:val="endnote text"/>
    <w:basedOn w:val="a1"/>
    <w:link w:val="aff9"/>
    <w:semiHidden/>
    <w:unhideWhenUsed/>
    <w:rsid w:val="00B1599A"/>
    <w:rPr>
      <w:sz w:val="22"/>
      <w:szCs w:val="20"/>
    </w:rPr>
  </w:style>
  <w:style w:type="character" w:customStyle="1" w:styleId="aff9">
    <w:name w:val="Текст концевой сноски Знак"/>
    <w:basedOn w:val="a2"/>
    <w:link w:val="aff8"/>
    <w:semiHidden/>
    <w:rsid w:val="00B1599A"/>
    <w:rPr>
      <w:b/>
      <w:sz w:val="22"/>
      <w:szCs w:val="20"/>
    </w:rPr>
  </w:style>
  <w:style w:type="paragraph" w:styleId="affa">
    <w:name w:val="envelope address"/>
    <w:basedOn w:val="a1"/>
    <w:semiHidden/>
    <w:unhideWhenUsed/>
    <w:rsid w:val="00B1599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semiHidden/>
    <w:unhideWhenUsed/>
    <w:rsid w:val="00B1599A"/>
    <w:rPr>
      <w:rFonts w:asciiTheme="majorHAnsi" w:eastAsiaTheme="majorEastAsia" w:hAnsiTheme="majorHAnsi" w:cstheme="majorBidi"/>
      <w:sz w:val="22"/>
      <w:szCs w:val="20"/>
    </w:rPr>
  </w:style>
  <w:style w:type="character" w:styleId="affb">
    <w:name w:val="FollowedHyperlink"/>
    <w:basedOn w:val="a2"/>
    <w:semiHidden/>
    <w:unhideWhenUsed/>
    <w:rsid w:val="00B1599A"/>
    <w:rPr>
      <w:color w:val="800080" w:themeColor="followedHyperlink"/>
      <w:u w:val="single"/>
    </w:rPr>
  </w:style>
  <w:style w:type="character" w:styleId="affc">
    <w:name w:val="footnote reference"/>
    <w:basedOn w:val="a2"/>
    <w:semiHidden/>
    <w:unhideWhenUsed/>
    <w:rsid w:val="00B1599A"/>
    <w:rPr>
      <w:vertAlign w:val="superscript"/>
    </w:rPr>
  </w:style>
  <w:style w:type="paragraph" w:styleId="affd">
    <w:name w:val="footnote text"/>
    <w:basedOn w:val="a1"/>
    <w:link w:val="affe"/>
    <w:semiHidden/>
    <w:unhideWhenUsed/>
    <w:rsid w:val="00B1599A"/>
    <w:rPr>
      <w:sz w:val="22"/>
      <w:szCs w:val="20"/>
    </w:rPr>
  </w:style>
  <w:style w:type="character" w:customStyle="1" w:styleId="affe">
    <w:name w:val="Текст сноски Знак"/>
    <w:basedOn w:val="a2"/>
    <w:link w:val="affd"/>
    <w:semiHidden/>
    <w:rsid w:val="00B1599A"/>
    <w:rPr>
      <w:b/>
      <w:sz w:val="22"/>
      <w:szCs w:val="20"/>
    </w:rPr>
  </w:style>
  <w:style w:type="table" w:styleId="-13">
    <w:name w:val="Grid Table 1 Light"/>
    <w:basedOn w:val="a3"/>
    <w:uiPriority w:val="46"/>
    <w:rsid w:val="00B1599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B1599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B1599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B1599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B1599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B1599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B1599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B159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B1599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0">
    <w:name w:val="Grid Table 2 Accent 2"/>
    <w:basedOn w:val="a3"/>
    <w:uiPriority w:val="47"/>
    <w:rsid w:val="00B1599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230">
    <w:name w:val="Grid Table 2 Accent 3"/>
    <w:basedOn w:val="a3"/>
    <w:uiPriority w:val="47"/>
    <w:rsid w:val="00B1599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24">
    <w:name w:val="Grid Table 2 Accent 4"/>
    <w:basedOn w:val="a3"/>
    <w:uiPriority w:val="47"/>
    <w:rsid w:val="00B1599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25">
    <w:name w:val="Grid Table 2 Accent 5"/>
    <w:basedOn w:val="a3"/>
    <w:uiPriority w:val="47"/>
    <w:rsid w:val="00B1599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26">
    <w:name w:val="Grid Table 2 Accent 6"/>
    <w:basedOn w:val="a3"/>
    <w:uiPriority w:val="47"/>
    <w:rsid w:val="00B1599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3">
    <w:name w:val="Grid Table 3"/>
    <w:basedOn w:val="a3"/>
    <w:uiPriority w:val="48"/>
    <w:rsid w:val="00B159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B159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B159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B159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B159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B159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B159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-43">
    <w:name w:val="Grid Table 4"/>
    <w:basedOn w:val="a3"/>
    <w:uiPriority w:val="49"/>
    <w:rsid w:val="00B159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B159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20">
    <w:name w:val="Grid Table 4 Accent 2"/>
    <w:basedOn w:val="a3"/>
    <w:uiPriority w:val="49"/>
    <w:rsid w:val="00B159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430">
    <w:name w:val="Grid Table 4 Accent 3"/>
    <w:basedOn w:val="a3"/>
    <w:uiPriority w:val="49"/>
    <w:rsid w:val="00B159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Grid Table 4 Accent 4"/>
    <w:basedOn w:val="a3"/>
    <w:uiPriority w:val="49"/>
    <w:rsid w:val="00B159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5">
    <w:name w:val="Grid Table 4 Accent 5"/>
    <w:basedOn w:val="a3"/>
    <w:uiPriority w:val="49"/>
    <w:rsid w:val="00B159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6">
    <w:name w:val="Grid Table 4 Accent 6"/>
    <w:basedOn w:val="a3"/>
    <w:uiPriority w:val="49"/>
    <w:rsid w:val="00B159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53">
    <w:name w:val="Grid Table 5 Dark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-520">
    <w:name w:val="Grid Table 5 Dark Accent 2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-530">
    <w:name w:val="Grid Table 5 Dark Accent 3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-54">
    <w:name w:val="Grid Table 5 Dark Accent 4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-55">
    <w:name w:val="Grid Table 5 Dark Accent 5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-56">
    <w:name w:val="Grid Table 5 Dark Accent 6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-63">
    <w:name w:val="Grid Table 6 Colorful"/>
    <w:basedOn w:val="a3"/>
    <w:uiPriority w:val="51"/>
    <w:rsid w:val="00B159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B159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620">
    <w:name w:val="Grid Table 6 Colorful Accent 2"/>
    <w:basedOn w:val="a3"/>
    <w:uiPriority w:val="51"/>
    <w:rsid w:val="00B159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630">
    <w:name w:val="Grid Table 6 Colorful Accent 3"/>
    <w:basedOn w:val="a3"/>
    <w:uiPriority w:val="51"/>
    <w:rsid w:val="00B159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64">
    <w:name w:val="Grid Table 6 Colorful Accent 4"/>
    <w:basedOn w:val="a3"/>
    <w:uiPriority w:val="51"/>
    <w:rsid w:val="00B159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5">
    <w:name w:val="Grid Table 6 Colorful Accent 5"/>
    <w:basedOn w:val="a3"/>
    <w:uiPriority w:val="51"/>
    <w:rsid w:val="00B159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6">
    <w:name w:val="Grid Table 6 Colorful Accent 6"/>
    <w:basedOn w:val="a3"/>
    <w:uiPriority w:val="51"/>
    <w:rsid w:val="00B159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7">
    <w:name w:val="Grid Table 7 Colorful"/>
    <w:basedOn w:val="a3"/>
    <w:uiPriority w:val="52"/>
    <w:rsid w:val="00B159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B159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B159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B159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B159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B159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B159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Гештег1"/>
    <w:basedOn w:val="a2"/>
    <w:uiPriority w:val="99"/>
    <w:semiHidden/>
    <w:unhideWhenUsed/>
    <w:rsid w:val="00B1599A"/>
    <w:rPr>
      <w:color w:val="2B579A"/>
      <w:shd w:val="clear" w:color="auto" w:fill="E6E6E6"/>
    </w:rPr>
  </w:style>
  <w:style w:type="character" w:customStyle="1" w:styleId="42">
    <w:name w:val="Заголовок 4 Знак"/>
    <w:basedOn w:val="a2"/>
    <w:link w:val="41"/>
    <w:semiHidden/>
    <w:rsid w:val="00B1599A"/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character" w:customStyle="1" w:styleId="52">
    <w:name w:val="Заголовок 5 Знак"/>
    <w:basedOn w:val="a2"/>
    <w:link w:val="51"/>
    <w:semiHidden/>
    <w:rsid w:val="00B1599A"/>
    <w:rPr>
      <w:rFonts w:asciiTheme="majorHAnsi" w:eastAsiaTheme="majorEastAsia" w:hAnsiTheme="majorHAnsi" w:cstheme="majorBidi"/>
      <w:b/>
      <w:color w:val="365F91" w:themeColor="accent1" w:themeShade="BF"/>
    </w:rPr>
  </w:style>
  <w:style w:type="character" w:customStyle="1" w:styleId="60">
    <w:name w:val="Заголовок 6 Знак"/>
    <w:basedOn w:val="a2"/>
    <w:link w:val="6"/>
    <w:semiHidden/>
    <w:rsid w:val="00B1599A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70">
    <w:name w:val="Заголовок 7 Знак"/>
    <w:basedOn w:val="a2"/>
    <w:link w:val="7"/>
    <w:semiHidden/>
    <w:rsid w:val="00B1599A"/>
    <w:rPr>
      <w:rFonts w:asciiTheme="majorHAnsi" w:eastAsiaTheme="majorEastAsia" w:hAnsiTheme="majorHAnsi" w:cstheme="majorBidi"/>
      <w:b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semiHidden/>
    <w:rsid w:val="00B1599A"/>
    <w:rPr>
      <w:rFonts w:asciiTheme="majorHAnsi" w:eastAsiaTheme="majorEastAsia" w:hAnsiTheme="majorHAnsi" w:cstheme="majorBidi"/>
      <w:b/>
      <w:color w:val="272727" w:themeColor="text1" w:themeTint="D8"/>
      <w:sz w:val="22"/>
      <w:szCs w:val="21"/>
    </w:rPr>
  </w:style>
  <w:style w:type="character" w:customStyle="1" w:styleId="90">
    <w:name w:val="Заголовок 9 Знак"/>
    <w:basedOn w:val="a2"/>
    <w:link w:val="9"/>
    <w:semiHidden/>
    <w:rsid w:val="00B1599A"/>
    <w:rPr>
      <w:rFonts w:asciiTheme="majorHAnsi" w:eastAsiaTheme="majorEastAsia" w:hAnsiTheme="majorHAnsi" w:cstheme="majorBidi"/>
      <w:b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semiHidden/>
    <w:unhideWhenUsed/>
    <w:rsid w:val="00B1599A"/>
  </w:style>
  <w:style w:type="paragraph" w:styleId="HTML0">
    <w:name w:val="HTML Address"/>
    <w:basedOn w:val="a1"/>
    <w:link w:val="HTML1"/>
    <w:semiHidden/>
    <w:unhideWhenUsed/>
    <w:rsid w:val="00B1599A"/>
    <w:rPr>
      <w:i/>
      <w:iCs/>
    </w:rPr>
  </w:style>
  <w:style w:type="character" w:customStyle="1" w:styleId="HTML1">
    <w:name w:val="Адрес HTML Знак"/>
    <w:basedOn w:val="a2"/>
    <w:link w:val="HTML0"/>
    <w:semiHidden/>
    <w:rsid w:val="00B1599A"/>
    <w:rPr>
      <w:b/>
      <w:i/>
      <w:iCs/>
    </w:rPr>
  </w:style>
  <w:style w:type="character" w:styleId="HTML2">
    <w:name w:val="HTML Cite"/>
    <w:basedOn w:val="a2"/>
    <w:semiHidden/>
    <w:unhideWhenUsed/>
    <w:rsid w:val="00B1599A"/>
    <w:rPr>
      <w:i/>
      <w:iCs/>
    </w:rPr>
  </w:style>
  <w:style w:type="character" w:styleId="HTML3">
    <w:name w:val="HTML Code"/>
    <w:basedOn w:val="a2"/>
    <w:semiHidden/>
    <w:unhideWhenUsed/>
    <w:rsid w:val="00FA1854"/>
    <w:rPr>
      <w:rFonts w:ascii="Consolas" w:hAnsi="Consolas"/>
      <w:szCs w:val="20"/>
    </w:rPr>
  </w:style>
  <w:style w:type="character" w:styleId="HTML4">
    <w:name w:val="HTML Definition"/>
    <w:basedOn w:val="a2"/>
    <w:semiHidden/>
    <w:unhideWhenUsed/>
    <w:rsid w:val="00B1599A"/>
    <w:rPr>
      <w:i/>
      <w:iCs/>
    </w:rPr>
  </w:style>
  <w:style w:type="character" w:styleId="HTML5">
    <w:name w:val="HTML Keyboard"/>
    <w:basedOn w:val="a2"/>
    <w:semiHidden/>
    <w:unhideWhenUsed/>
    <w:rsid w:val="00FA1854"/>
    <w:rPr>
      <w:rFonts w:ascii="Consolas" w:hAnsi="Consolas"/>
      <w:szCs w:val="20"/>
    </w:rPr>
  </w:style>
  <w:style w:type="paragraph" w:styleId="HTML6">
    <w:name w:val="HTML Preformatted"/>
    <w:basedOn w:val="a1"/>
    <w:link w:val="HTML7"/>
    <w:semiHidden/>
    <w:unhideWhenUsed/>
    <w:rsid w:val="00B1599A"/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2"/>
    <w:link w:val="HTML6"/>
    <w:semiHidden/>
    <w:rsid w:val="00B1599A"/>
    <w:rPr>
      <w:rFonts w:ascii="Consolas" w:hAnsi="Consolas"/>
      <w:b/>
      <w:sz w:val="22"/>
      <w:szCs w:val="20"/>
    </w:rPr>
  </w:style>
  <w:style w:type="character" w:styleId="HTML8">
    <w:name w:val="HTML Sample"/>
    <w:basedOn w:val="a2"/>
    <w:semiHidden/>
    <w:unhideWhenUsed/>
    <w:rsid w:val="00B1599A"/>
    <w:rPr>
      <w:rFonts w:ascii="Consolas" w:hAnsi="Consolas"/>
      <w:sz w:val="24"/>
      <w:szCs w:val="24"/>
    </w:rPr>
  </w:style>
  <w:style w:type="character" w:styleId="HTML9">
    <w:name w:val="HTML Typewriter"/>
    <w:basedOn w:val="a2"/>
    <w:semiHidden/>
    <w:unhideWhenUsed/>
    <w:rsid w:val="00B1599A"/>
    <w:rPr>
      <w:rFonts w:ascii="Consolas" w:hAnsi="Consolas"/>
      <w:sz w:val="22"/>
      <w:szCs w:val="20"/>
    </w:rPr>
  </w:style>
  <w:style w:type="character" w:styleId="HTMLa">
    <w:name w:val="HTML Variable"/>
    <w:basedOn w:val="a2"/>
    <w:semiHidden/>
    <w:unhideWhenUsed/>
    <w:rsid w:val="00B1599A"/>
    <w:rPr>
      <w:i/>
      <w:iCs/>
    </w:rPr>
  </w:style>
  <w:style w:type="character" w:styleId="afff">
    <w:name w:val="Hyperlink"/>
    <w:basedOn w:val="a2"/>
    <w:semiHidden/>
    <w:unhideWhenUsed/>
    <w:rsid w:val="00B1599A"/>
    <w:rPr>
      <w:color w:val="0000FF" w:themeColor="hyperlink"/>
      <w:u w:val="single"/>
    </w:rPr>
  </w:style>
  <w:style w:type="paragraph" w:styleId="12">
    <w:name w:val="index 1"/>
    <w:basedOn w:val="a1"/>
    <w:next w:val="a1"/>
    <w:autoRedefine/>
    <w:semiHidden/>
    <w:unhideWhenUsed/>
    <w:rsid w:val="00B1599A"/>
    <w:pPr>
      <w:ind w:left="440" w:hanging="440"/>
    </w:pPr>
  </w:style>
  <w:style w:type="paragraph" w:styleId="2a">
    <w:name w:val="index 2"/>
    <w:basedOn w:val="a1"/>
    <w:next w:val="a1"/>
    <w:autoRedefine/>
    <w:semiHidden/>
    <w:unhideWhenUsed/>
    <w:rsid w:val="00B1599A"/>
    <w:pPr>
      <w:ind w:left="880" w:hanging="440"/>
    </w:pPr>
  </w:style>
  <w:style w:type="paragraph" w:styleId="37">
    <w:name w:val="index 3"/>
    <w:basedOn w:val="a1"/>
    <w:next w:val="a1"/>
    <w:autoRedefine/>
    <w:semiHidden/>
    <w:unhideWhenUsed/>
    <w:rsid w:val="00B1599A"/>
    <w:pPr>
      <w:ind w:left="1320" w:hanging="440"/>
    </w:pPr>
  </w:style>
  <w:style w:type="paragraph" w:styleId="43">
    <w:name w:val="index 4"/>
    <w:basedOn w:val="a1"/>
    <w:next w:val="a1"/>
    <w:autoRedefine/>
    <w:semiHidden/>
    <w:unhideWhenUsed/>
    <w:rsid w:val="00B1599A"/>
    <w:pPr>
      <w:ind w:left="1760" w:hanging="440"/>
    </w:pPr>
  </w:style>
  <w:style w:type="paragraph" w:styleId="53">
    <w:name w:val="index 5"/>
    <w:basedOn w:val="a1"/>
    <w:next w:val="a1"/>
    <w:autoRedefine/>
    <w:semiHidden/>
    <w:unhideWhenUsed/>
    <w:rsid w:val="00B1599A"/>
    <w:pPr>
      <w:ind w:left="2200" w:hanging="440"/>
    </w:pPr>
  </w:style>
  <w:style w:type="paragraph" w:styleId="61">
    <w:name w:val="index 6"/>
    <w:basedOn w:val="a1"/>
    <w:next w:val="a1"/>
    <w:autoRedefine/>
    <w:semiHidden/>
    <w:unhideWhenUsed/>
    <w:rsid w:val="00B1599A"/>
    <w:pPr>
      <w:ind w:left="2640" w:hanging="440"/>
    </w:pPr>
  </w:style>
  <w:style w:type="paragraph" w:styleId="71">
    <w:name w:val="index 7"/>
    <w:basedOn w:val="a1"/>
    <w:next w:val="a1"/>
    <w:autoRedefine/>
    <w:semiHidden/>
    <w:unhideWhenUsed/>
    <w:rsid w:val="00B1599A"/>
    <w:pPr>
      <w:ind w:left="3080" w:hanging="440"/>
    </w:pPr>
  </w:style>
  <w:style w:type="paragraph" w:styleId="81">
    <w:name w:val="index 8"/>
    <w:basedOn w:val="a1"/>
    <w:next w:val="a1"/>
    <w:autoRedefine/>
    <w:semiHidden/>
    <w:unhideWhenUsed/>
    <w:rsid w:val="00B1599A"/>
    <w:pPr>
      <w:ind w:left="3520" w:hanging="440"/>
    </w:pPr>
  </w:style>
  <w:style w:type="paragraph" w:styleId="91">
    <w:name w:val="index 9"/>
    <w:basedOn w:val="a1"/>
    <w:next w:val="a1"/>
    <w:autoRedefine/>
    <w:semiHidden/>
    <w:unhideWhenUsed/>
    <w:rsid w:val="00B1599A"/>
    <w:pPr>
      <w:ind w:left="3960" w:hanging="440"/>
    </w:pPr>
  </w:style>
  <w:style w:type="paragraph" w:styleId="afff0">
    <w:name w:val="index heading"/>
    <w:basedOn w:val="a1"/>
    <w:next w:val="12"/>
    <w:semiHidden/>
    <w:unhideWhenUsed/>
    <w:rsid w:val="00B1599A"/>
    <w:rPr>
      <w:rFonts w:asciiTheme="majorHAnsi" w:eastAsiaTheme="majorEastAsia" w:hAnsiTheme="majorHAnsi" w:cstheme="majorBidi"/>
      <w:bCs/>
    </w:rPr>
  </w:style>
  <w:style w:type="character" w:styleId="afff1">
    <w:name w:val="Intense Emphasis"/>
    <w:basedOn w:val="a2"/>
    <w:uiPriority w:val="21"/>
    <w:semiHidden/>
    <w:unhideWhenUsed/>
    <w:qFormat/>
    <w:rsid w:val="00FA1854"/>
    <w:rPr>
      <w:i/>
      <w:iCs/>
      <w:color w:val="365F91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FA185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</w:pPr>
    <w:rPr>
      <w:i/>
      <w:iCs/>
      <w:color w:val="365F91" w:themeColor="accent1" w:themeShade="BF"/>
    </w:rPr>
  </w:style>
  <w:style w:type="character" w:customStyle="1" w:styleId="afff3">
    <w:name w:val="Выделенная цитата Знак"/>
    <w:basedOn w:val="a2"/>
    <w:link w:val="afff2"/>
    <w:uiPriority w:val="30"/>
    <w:semiHidden/>
    <w:rsid w:val="00FA1854"/>
    <w:rPr>
      <w:b/>
      <w:i/>
      <w:iCs/>
      <w:color w:val="365F91" w:themeColor="accent1" w:themeShade="BF"/>
    </w:rPr>
  </w:style>
  <w:style w:type="character" w:styleId="afff4">
    <w:name w:val="Intense Reference"/>
    <w:basedOn w:val="a2"/>
    <w:uiPriority w:val="32"/>
    <w:semiHidden/>
    <w:unhideWhenUsed/>
    <w:qFormat/>
    <w:rsid w:val="00FA1854"/>
    <w:rPr>
      <w:b/>
      <w:bCs/>
      <w:caps w:val="0"/>
      <w:smallCaps/>
      <w:color w:val="365F91" w:themeColor="accent1" w:themeShade="BF"/>
      <w:spacing w:val="5"/>
    </w:rPr>
  </w:style>
  <w:style w:type="table" w:styleId="afff5">
    <w:name w:val="Light Grid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7">
    <w:name w:val="Light Shading"/>
    <w:basedOn w:val="a3"/>
    <w:uiPriority w:val="60"/>
    <w:rsid w:val="00B1599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B1599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B1599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B1599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B1599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B1599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B1599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8">
    <w:name w:val="line number"/>
    <w:basedOn w:val="a2"/>
    <w:semiHidden/>
    <w:unhideWhenUsed/>
    <w:rsid w:val="00B1599A"/>
  </w:style>
  <w:style w:type="paragraph" w:styleId="afff9">
    <w:name w:val="List"/>
    <w:basedOn w:val="a1"/>
    <w:semiHidden/>
    <w:unhideWhenUsed/>
    <w:rsid w:val="00B1599A"/>
    <w:pPr>
      <w:ind w:left="283" w:hanging="283"/>
      <w:contextualSpacing/>
    </w:pPr>
  </w:style>
  <w:style w:type="paragraph" w:styleId="2b">
    <w:name w:val="List 2"/>
    <w:basedOn w:val="a1"/>
    <w:semiHidden/>
    <w:unhideWhenUsed/>
    <w:rsid w:val="00B1599A"/>
    <w:pPr>
      <w:ind w:left="566" w:hanging="283"/>
      <w:contextualSpacing/>
    </w:pPr>
  </w:style>
  <w:style w:type="paragraph" w:styleId="38">
    <w:name w:val="List 3"/>
    <w:basedOn w:val="a1"/>
    <w:semiHidden/>
    <w:unhideWhenUsed/>
    <w:rsid w:val="00B1599A"/>
    <w:pPr>
      <w:ind w:left="849" w:hanging="283"/>
      <w:contextualSpacing/>
    </w:pPr>
  </w:style>
  <w:style w:type="paragraph" w:styleId="44">
    <w:name w:val="List 4"/>
    <w:basedOn w:val="a1"/>
    <w:semiHidden/>
    <w:unhideWhenUsed/>
    <w:rsid w:val="00B1599A"/>
    <w:pPr>
      <w:ind w:left="1132" w:hanging="283"/>
      <w:contextualSpacing/>
    </w:pPr>
  </w:style>
  <w:style w:type="paragraph" w:styleId="54">
    <w:name w:val="List 5"/>
    <w:basedOn w:val="a1"/>
    <w:semiHidden/>
    <w:unhideWhenUsed/>
    <w:rsid w:val="00B1599A"/>
    <w:pPr>
      <w:ind w:left="1415" w:hanging="283"/>
      <w:contextualSpacing/>
    </w:pPr>
  </w:style>
  <w:style w:type="paragraph" w:styleId="a0">
    <w:name w:val="List Bullet"/>
    <w:basedOn w:val="a1"/>
    <w:semiHidden/>
    <w:unhideWhenUsed/>
    <w:rsid w:val="00B1599A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B1599A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B1599A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B1599A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B1599A"/>
    <w:pPr>
      <w:numPr>
        <w:numId w:val="5"/>
      </w:numPr>
      <w:contextualSpacing/>
    </w:pPr>
  </w:style>
  <w:style w:type="paragraph" w:styleId="afffa">
    <w:name w:val="List Continue"/>
    <w:basedOn w:val="a1"/>
    <w:semiHidden/>
    <w:unhideWhenUsed/>
    <w:rsid w:val="00B1599A"/>
    <w:pPr>
      <w:spacing w:after="120"/>
      <w:ind w:left="283"/>
      <w:contextualSpacing/>
    </w:pPr>
  </w:style>
  <w:style w:type="paragraph" w:styleId="2c">
    <w:name w:val="List Continue 2"/>
    <w:basedOn w:val="a1"/>
    <w:semiHidden/>
    <w:unhideWhenUsed/>
    <w:rsid w:val="00B1599A"/>
    <w:pPr>
      <w:spacing w:after="120"/>
      <w:ind w:left="566"/>
      <w:contextualSpacing/>
    </w:pPr>
  </w:style>
  <w:style w:type="paragraph" w:styleId="39">
    <w:name w:val="List Continue 3"/>
    <w:basedOn w:val="a1"/>
    <w:semiHidden/>
    <w:unhideWhenUsed/>
    <w:rsid w:val="00B1599A"/>
    <w:pPr>
      <w:spacing w:after="120"/>
      <w:ind w:left="849"/>
      <w:contextualSpacing/>
    </w:pPr>
  </w:style>
  <w:style w:type="paragraph" w:styleId="45">
    <w:name w:val="List Continue 4"/>
    <w:basedOn w:val="a1"/>
    <w:semiHidden/>
    <w:unhideWhenUsed/>
    <w:rsid w:val="00B1599A"/>
    <w:pPr>
      <w:spacing w:after="120"/>
      <w:ind w:left="1132"/>
      <w:contextualSpacing/>
    </w:pPr>
  </w:style>
  <w:style w:type="paragraph" w:styleId="55">
    <w:name w:val="List Continue 5"/>
    <w:basedOn w:val="a1"/>
    <w:semiHidden/>
    <w:unhideWhenUsed/>
    <w:rsid w:val="00B1599A"/>
    <w:pPr>
      <w:spacing w:after="120"/>
      <w:ind w:left="1415"/>
      <w:contextualSpacing/>
    </w:pPr>
  </w:style>
  <w:style w:type="paragraph" w:styleId="a">
    <w:name w:val="List Number"/>
    <w:basedOn w:val="a1"/>
    <w:semiHidden/>
    <w:unhideWhenUsed/>
    <w:rsid w:val="00B1599A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B1599A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B1599A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B1599A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B1599A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B1599A"/>
    <w:pPr>
      <w:ind w:left="720"/>
      <w:contextualSpacing/>
    </w:pPr>
  </w:style>
  <w:style w:type="table" w:styleId="-1a">
    <w:name w:val="List Table 1 Light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21">
    <w:name w:val="List Table 1 Light Accent 2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131">
    <w:name w:val="List Table 1 Light Accent 3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140">
    <w:name w:val="List Table 1 Light Accent 4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150">
    <w:name w:val="List Table 1 Light Accent 5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160">
    <w:name w:val="List Table 1 Light Accent 6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a">
    <w:name w:val="List Table 2"/>
    <w:basedOn w:val="a3"/>
    <w:uiPriority w:val="47"/>
    <w:rsid w:val="00B1599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B1599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1">
    <w:name w:val="List Table 2 Accent 2"/>
    <w:basedOn w:val="a3"/>
    <w:uiPriority w:val="47"/>
    <w:rsid w:val="00B1599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231">
    <w:name w:val="List Table 2 Accent 3"/>
    <w:basedOn w:val="a3"/>
    <w:uiPriority w:val="47"/>
    <w:rsid w:val="00B1599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240">
    <w:name w:val="List Table 2 Accent 4"/>
    <w:basedOn w:val="a3"/>
    <w:uiPriority w:val="47"/>
    <w:rsid w:val="00B1599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250">
    <w:name w:val="List Table 2 Accent 5"/>
    <w:basedOn w:val="a3"/>
    <w:uiPriority w:val="47"/>
    <w:rsid w:val="00B1599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260">
    <w:name w:val="List Table 2 Accent 6"/>
    <w:basedOn w:val="a3"/>
    <w:uiPriority w:val="47"/>
    <w:rsid w:val="00B1599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a">
    <w:name w:val="List Table 3"/>
    <w:basedOn w:val="a3"/>
    <w:uiPriority w:val="48"/>
    <w:rsid w:val="00B159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B159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B1599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B1599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B1599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B1599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B1599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B159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B159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21">
    <w:name w:val="List Table 4 Accent 2"/>
    <w:basedOn w:val="a3"/>
    <w:uiPriority w:val="49"/>
    <w:rsid w:val="00B159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431">
    <w:name w:val="List Table 4 Accent 3"/>
    <w:basedOn w:val="a3"/>
    <w:uiPriority w:val="49"/>
    <w:rsid w:val="00B159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0">
    <w:name w:val="List Table 4 Accent 4"/>
    <w:basedOn w:val="a3"/>
    <w:uiPriority w:val="49"/>
    <w:rsid w:val="00B159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50">
    <w:name w:val="List Table 4 Accent 5"/>
    <w:basedOn w:val="a3"/>
    <w:uiPriority w:val="49"/>
    <w:rsid w:val="00B159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60">
    <w:name w:val="List Table 4 Accent 6"/>
    <w:basedOn w:val="a3"/>
    <w:uiPriority w:val="49"/>
    <w:rsid w:val="00B159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5a">
    <w:name w:val="List Table 5 Dark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B1599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B159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621">
    <w:name w:val="List Table 6 Colorful Accent 2"/>
    <w:basedOn w:val="a3"/>
    <w:uiPriority w:val="51"/>
    <w:rsid w:val="00B159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631">
    <w:name w:val="List Table 6 Colorful Accent 3"/>
    <w:basedOn w:val="a3"/>
    <w:uiPriority w:val="51"/>
    <w:rsid w:val="00B159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640">
    <w:name w:val="List Table 6 Colorful Accent 4"/>
    <w:basedOn w:val="a3"/>
    <w:uiPriority w:val="51"/>
    <w:rsid w:val="00B159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50">
    <w:name w:val="List Table 6 Colorful Accent 5"/>
    <w:basedOn w:val="a3"/>
    <w:uiPriority w:val="51"/>
    <w:rsid w:val="00B159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60">
    <w:name w:val="List Table 6 Colorful Accent 6"/>
    <w:basedOn w:val="a3"/>
    <w:uiPriority w:val="51"/>
    <w:rsid w:val="00B159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70">
    <w:name w:val="List Table 7 Colorful"/>
    <w:basedOn w:val="a3"/>
    <w:uiPriority w:val="52"/>
    <w:rsid w:val="00B1599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B1599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B1599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B1599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B1599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B1599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B1599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semiHidden/>
    <w:unhideWhenUsed/>
    <w:rsid w:val="00B159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sz w:val="22"/>
      <w:szCs w:val="20"/>
    </w:rPr>
  </w:style>
  <w:style w:type="character" w:customStyle="1" w:styleId="afffd">
    <w:name w:val="Текст макроса Знак"/>
    <w:basedOn w:val="a2"/>
    <w:link w:val="afffc"/>
    <w:semiHidden/>
    <w:rsid w:val="00B1599A"/>
    <w:rPr>
      <w:rFonts w:ascii="Consolas" w:hAnsi="Consolas"/>
      <w:b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6">
    <w:name w:val="Згадка1"/>
    <w:basedOn w:val="a2"/>
    <w:uiPriority w:val="99"/>
    <w:semiHidden/>
    <w:unhideWhenUsed/>
    <w:rsid w:val="00B1599A"/>
    <w:rPr>
      <w:color w:val="2B579A"/>
      <w:shd w:val="clear" w:color="auto" w:fill="E6E6E6"/>
    </w:rPr>
  </w:style>
  <w:style w:type="paragraph" w:styleId="afffe">
    <w:name w:val="Message Header"/>
    <w:basedOn w:val="a1"/>
    <w:link w:val="affff"/>
    <w:semiHidden/>
    <w:unhideWhenUsed/>
    <w:rsid w:val="00B159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Шапка Знак"/>
    <w:basedOn w:val="a2"/>
    <w:link w:val="afffe"/>
    <w:semiHidden/>
    <w:rsid w:val="00B1599A"/>
    <w:rPr>
      <w:rFonts w:asciiTheme="majorHAnsi" w:eastAsiaTheme="majorEastAsia" w:hAnsiTheme="majorHAnsi" w:cstheme="majorBidi"/>
      <w:b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B1599A"/>
    <w:rPr>
      <w:b/>
    </w:rPr>
  </w:style>
  <w:style w:type="paragraph" w:styleId="affff1">
    <w:name w:val="Normal (Web)"/>
    <w:basedOn w:val="a1"/>
    <w:semiHidden/>
    <w:unhideWhenUsed/>
    <w:rsid w:val="00B1599A"/>
    <w:rPr>
      <w:rFonts w:ascii="Times New Roman" w:hAnsi="Times New Roman"/>
      <w:sz w:val="24"/>
      <w:szCs w:val="24"/>
    </w:rPr>
  </w:style>
  <w:style w:type="paragraph" w:styleId="affff2">
    <w:name w:val="Normal Indent"/>
    <w:basedOn w:val="a1"/>
    <w:semiHidden/>
    <w:unhideWhenUsed/>
    <w:rsid w:val="00B1599A"/>
    <w:pPr>
      <w:ind w:left="720"/>
    </w:pPr>
  </w:style>
  <w:style w:type="paragraph" w:styleId="affff3">
    <w:name w:val="Note Heading"/>
    <w:basedOn w:val="a1"/>
    <w:next w:val="a1"/>
    <w:link w:val="affff4"/>
    <w:semiHidden/>
    <w:unhideWhenUsed/>
    <w:rsid w:val="00B1599A"/>
  </w:style>
  <w:style w:type="character" w:customStyle="1" w:styleId="affff4">
    <w:name w:val="Заголовок записки Знак"/>
    <w:basedOn w:val="a2"/>
    <w:link w:val="affff3"/>
    <w:semiHidden/>
    <w:rsid w:val="00B1599A"/>
    <w:rPr>
      <w:b/>
    </w:rPr>
  </w:style>
  <w:style w:type="character" w:styleId="affff5">
    <w:name w:val="page number"/>
    <w:basedOn w:val="a2"/>
    <w:semiHidden/>
    <w:unhideWhenUsed/>
    <w:rsid w:val="00B1599A"/>
  </w:style>
  <w:style w:type="table" w:styleId="17">
    <w:name w:val="Plain Table 1"/>
    <w:basedOn w:val="a3"/>
    <w:uiPriority w:val="41"/>
    <w:rsid w:val="00B159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B159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B159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B159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B159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semiHidden/>
    <w:unhideWhenUsed/>
    <w:rsid w:val="00B1599A"/>
    <w:rPr>
      <w:rFonts w:ascii="Consolas" w:hAnsi="Consolas"/>
      <w:sz w:val="22"/>
      <w:szCs w:val="21"/>
    </w:rPr>
  </w:style>
  <w:style w:type="character" w:customStyle="1" w:styleId="affff7">
    <w:name w:val="Текст Знак"/>
    <w:basedOn w:val="a2"/>
    <w:link w:val="affff6"/>
    <w:semiHidden/>
    <w:rsid w:val="00B1599A"/>
    <w:rPr>
      <w:rFonts w:ascii="Consolas" w:hAnsi="Consolas"/>
      <w:b/>
      <w:sz w:val="22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B1599A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B1599A"/>
    <w:rPr>
      <w:b/>
      <w:i/>
      <w:iCs/>
      <w:color w:val="404040" w:themeColor="text1" w:themeTint="BF"/>
    </w:rPr>
  </w:style>
  <w:style w:type="paragraph" w:styleId="affff8">
    <w:name w:val="Salutation"/>
    <w:basedOn w:val="a1"/>
    <w:next w:val="a1"/>
    <w:link w:val="affff9"/>
    <w:semiHidden/>
    <w:unhideWhenUsed/>
    <w:rsid w:val="00B1599A"/>
  </w:style>
  <w:style w:type="character" w:customStyle="1" w:styleId="affff9">
    <w:name w:val="Приветствие Знак"/>
    <w:basedOn w:val="a2"/>
    <w:link w:val="affff8"/>
    <w:semiHidden/>
    <w:rsid w:val="00B1599A"/>
    <w:rPr>
      <w:b/>
    </w:rPr>
  </w:style>
  <w:style w:type="paragraph" w:styleId="affffa">
    <w:name w:val="Signature"/>
    <w:basedOn w:val="a1"/>
    <w:link w:val="affffb"/>
    <w:semiHidden/>
    <w:unhideWhenUsed/>
    <w:rsid w:val="00B1599A"/>
    <w:pPr>
      <w:ind w:left="4252"/>
    </w:pPr>
  </w:style>
  <w:style w:type="character" w:customStyle="1" w:styleId="affffb">
    <w:name w:val="Подпись Знак"/>
    <w:basedOn w:val="a2"/>
    <w:link w:val="affffa"/>
    <w:semiHidden/>
    <w:rsid w:val="00B1599A"/>
    <w:rPr>
      <w:b/>
    </w:rPr>
  </w:style>
  <w:style w:type="character" w:customStyle="1" w:styleId="18">
    <w:name w:val="Інтелектуальне гіперпосилання1"/>
    <w:basedOn w:val="a2"/>
    <w:uiPriority w:val="99"/>
    <w:semiHidden/>
    <w:unhideWhenUsed/>
    <w:rsid w:val="00B1599A"/>
    <w:rPr>
      <w:u w:val="dotted"/>
    </w:rPr>
  </w:style>
  <w:style w:type="character" w:styleId="affffc">
    <w:name w:val="Strong"/>
    <w:basedOn w:val="a2"/>
    <w:semiHidden/>
    <w:unhideWhenUsed/>
    <w:qFormat/>
    <w:rsid w:val="00B1599A"/>
    <w:rPr>
      <w:b/>
      <w:bCs/>
    </w:rPr>
  </w:style>
  <w:style w:type="paragraph" w:styleId="affffd">
    <w:name w:val="Subtitle"/>
    <w:basedOn w:val="a1"/>
    <w:next w:val="a1"/>
    <w:link w:val="affffe"/>
    <w:semiHidden/>
    <w:unhideWhenUsed/>
    <w:qFormat/>
    <w:rsid w:val="00B1599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ffe">
    <w:name w:val="Подзаголовок Знак"/>
    <w:basedOn w:val="a2"/>
    <w:link w:val="affffd"/>
    <w:semiHidden/>
    <w:rsid w:val="00B1599A"/>
    <w:rPr>
      <w:rFonts w:eastAsiaTheme="minorEastAsia" w:cstheme="minorBidi"/>
      <w:b/>
      <w:color w:val="5A5A5A" w:themeColor="text1" w:themeTint="A5"/>
      <w:spacing w:val="15"/>
      <w:sz w:val="22"/>
      <w:szCs w:val="22"/>
    </w:rPr>
  </w:style>
  <w:style w:type="character" w:styleId="afffff">
    <w:name w:val="Subtle Emphasis"/>
    <w:basedOn w:val="a2"/>
    <w:uiPriority w:val="19"/>
    <w:semiHidden/>
    <w:unhideWhenUsed/>
    <w:qFormat/>
    <w:rsid w:val="00B1599A"/>
    <w:rPr>
      <w:i/>
      <w:iCs/>
      <w:color w:val="404040" w:themeColor="text1" w:themeTint="BF"/>
    </w:rPr>
  </w:style>
  <w:style w:type="character" w:styleId="afffff0">
    <w:name w:val="Subtle Reference"/>
    <w:basedOn w:val="a2"/>
    <w:uiPriority w:val="31"/>
    <w:semiHidden/>
    <w:unhideWhenUsed/>
    <w:qFormat/>
    <w:rsid w:val="00B1599A"/>
    <w:rPr>
      <w:smallCaps/>
      <w:color w:val="5A5A5A" w:themeColor="text1" w:themeTint="A5"/>
    </w:rPr>
  </w:style>
  <w:style w:type="table" w:styleId="19">
    <w:name w:val="Table 3D effects 1"/>
    <w:basedOn w:val="a3"/>
    <w:semiHidden/>
    <w:unhideWhenUsed/>
    <w:rsid w:val="00B1599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semiHidden/>
    <w:unhideWhenUsed/>
    <w:rsid w:val="00B1599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semiHidden/>
    <w:unhideWhenUsed/>
    <w:rsid w:val="00B1599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semiHidden/>
    <w:unhideWhenUsed/>
    <w:rsid w:val="00B1599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semiHidden/>
    <w:unhideWhenUsed/>
    <w:rsid w:val="00B1599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semiHidden/>
    <w:unhideWhenUsed/>
    <w:rsid w:val="00B1599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semiHidden/>
    <w:unhideWhenUsed/>
    <w:rsid w:val="00B1599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semiHidden/>
    <w:unhideWhenUsed/>
    <w:rsid w:val="00B1599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semiHidden/>
    <w:unhideWhenUsed/>
    <w:rsid w:val="00B1599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semiHidden/>
    <w:unhideWhenUsed/>
    <w:rsid w:val="00B1599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semiHidden/>
    <w:unhideWhenUsed/>
    <w:rsid w:val="00B1599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semiHidden/>
    <w:unhideWhenUsed/>
    <w:rsid w:val="00B1599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1599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semiHidden/>
    <w:unhideWhenUsed/>
    <w:rsid w:val="00B1599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1599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1">
    <w:name w:val="Table Contemporary"/>
    <w:basedOn w:val="a3"/>
    <w:semiHidden/>
    <w:unhideWhenUsed/>
    <w:rsid w:val="00B1599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Table Elegant"/>
    <w:basedOn w:val="a3"/>
    <w:semiHidden/>
    <w:unhideWhenUsed/>
    <w:rsid w:val="00B1599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Grid"/>
    <w:basedOn w:val="a3"/>
    <w:rsid w:val="00B15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3"/>
    <w:semiHidden/>
    <w:unhideWhenUsed/>
    <w:rsid w:val="00B1599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semiHidden/>
    <w:unhideWhenUsed/>
    <w:rsid w:val="00B1599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semiHidden/>
    <w:unhideWhenUsed/>
    <w:rsid w:val="00B1599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semiHidden/>
    <w:unhideWhenUsed/>
    <w:rsid w:val="00B1599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semiHidden/>
    <w:unhideWhenUsed/>
    <w:rsid w:val="00B1599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semiHidden/>
    <w:unhideWhenUsed/>
    <w:rsid w:val="00B1599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semiHidden/>
    <w:unhideWhenUsed/>
    <w:rsid w:val="00B1599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1599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Grid Table Light"/>
    <w:basedOn w:val="a3"/>
    <w:uiPriority w:val="40"/>
    <w:rsid w:val="00B159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semiHidden/>
    <w:unhideWhenUsed/>
    <w:rsid w:val="00B1599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semiHidden/>
    <w:unhideWhenUsed/>
    <w:rsid w:val="00B1599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semiHidden/>
    <w:unhideWhenUsed/>
    <w:rsid w:val="00B1599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semiHidden/>
    <w:unhideWhenUsed/>
    <w:rsid w:val="00B1599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semiHidden/>
    <w:unhideWhenUsed/>
    <w:rsid w:val="00B1599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semiHidden/>
    <w:unhideWhenUsed/>
    <w:rsid w:val="00B1599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semiHidden/>
    <w:unhideWhenUsed/>
    <w:rsid w:val="00B1599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unhideWhenUsed/>
    <w:rsid w:val="00B1599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semiHidden/>
    <w:unhideWhenUsed/>
    <w:rsid w:val="00B1599A"/>
    <w:pPr>
      <w:ind w:left="440" w:hanging="440"/>
    </w:pPr>
  </w:style>
  <w:style w:type="paragraph" w:styleId="afffff6">
    <w:name w:val="table of figures"/>
    <w:basedOn w:val="a1"/>
    <w:next w:val="a1"/>
    <w:semiHidden/>
    <w:unhideWhenUsed/>
    <w:rsid w:val="00B1599A"/>
  </w:style>
  <w:style w:type="table" w:styleId="afffff7">
    <w:name w:val="Table Professional"/>
    <w:basedOn w:val="a3"/>
    <w:semiHidden/>
    <w:unhideWhenUsed/>
    <w:rsid w:val="00B1599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semiHidden/>
    <w:unhideWhenUsed/>
    <w:rsid w:val="00B1599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semiHidden/>
    <w:unhideWhenUsed/>
    <w:rsid w:val="00B1599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semiHidden/>
    <w:unhideWhenUsed/>
    <w:rsid w:val="00B1599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semiHidden/>
    <w:unhideWhenUsed/>
    <w:rsid w:val="00B1599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semiHidden/>
    <w:unhideWhenUsed/>
    <w:rsid w:val="00B1599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rsid w:val="00B15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semiHidden/>
    <w:unhideWhenUsed/>
    <w:rsid w:val="00B1599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semiHidden/>
    <w:unhideWhenUsed/>
    <w:rsid w:val="00B1599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rsid w:val="00B1599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semiHidden/>
    <w:unhideWhenUsed/>
    <w:qFormat/>
    <w:rsid w:val="00B1599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ffffa">
    <w:name w:val="Заголовок Знак"/>
    <w:basedOn w:val="a2"/>
    <w:link w:val="afffff9"/>
    <w:semiHidden/>
    <w:rsid w:val="00B1599A"/>
    <w:rPr>
      <w:rFonts w:asciiTheme="majorHAnsi" w:eastAsiaTheme="majorEastAsia" w:hAnsiTheme="majorHAnsi" w:cstheme="majorBidi"/>
      <w:b/>
      <w:color w:val="auto"/>
      <w:spacing w:val="-10"/>
      <w:kern w:val="28"/>
      <w:sz w:val="56"/>
      <w:szCs w:val="56"/>
    </w:rPr>
  </w:style>
  <w:style w:type="paragraph" w:styleId="afffffb">
    <w:name w:val="toa heading"/>
    <w:basedOn w:val="a1"/>
    <w:next w:val="a1"/>
    <w:semiHidden/>
    <w:unhideWhenUsed/>
    <w:rsid w:val="00B1599A"/>
    <w:pPr>
      <w:spacing w:before="12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1f0">
    <w:name w:val="toc 1"/>
    <w:basedOn w:val="a1"/>
    <w:next w:val="a1"/>
    <w:autoRedefine/>
    <w:semiHidden/>
    <w:unhideWhenUsed/>
    <w:rsid w:val="00B1599A"/>
    <w:pPr>
      <w:spacing w:after="100"/>
    </w:pPr>
  </w:style>
  <w:style w:type="paragraph" w:styleId="2fa">
    <w:name w:val="toc 2"/>
    <w:basedOn w:val="a1"/>
    <w:next w:val="a1"/>
    <w:autoRedefine/>
    <w:semiHidden/>
    <w:unhideWhenUsed/>
    <w:rsid w:val="00B1599A"/>
    <w:pPr>
      <w:spacing w:after="100"/>
      <w:ind w:left="440"/>
    </w:pPr>
  </w:style>
  <w:style w:type="paragraph" w:styleId="3f2">
    <w:name w:val="toc 3"/>
    <w:basedOn w:val="a1"/>
    <w:next w:val="a1"/>
    <w:autoRedefine/>
    <w:semiHidden/>
    <w:unhideWhenUsed/>
    <w:rsid w:val="00B1599A"/>
    <w:pPr>
      <w:spacing w:after="100"/>
      <w:ind w:left="880"/>
    </w:pPr>
  </w:style>
  <w:style w:type="paragraph" w:styleId="4a">
    <w:name w:val="toc 4"/>
    <w:basedOn w:val="a1"/>
    <w:next w:val="a1"/>
    <w:autoRedefine/>
    <w:semiHidden/>
    <w:unhideWhenUsed/>
    <w:rsid w:val="00B1599A"/>
    <w:pPr>
      <w:spacing w:after="100"/>
      <w:ind w:left="1320"/>
    </w:pPr>
  </w:style>
  <w:style w:type="paragraph" w:styleId="59">
    <w:name w:val="toc 5"/>
    <w:basedOn w:val="a1"/>
    <w:next w:val="a1"/>
    <w:autoRedefine/>
    <w:semiHidden/>
    <w:unhideWhenUsed/>
    <w:rsid w:val="00B1599A"/>
    <w:pPr>
      <w:spacing w:after="100"/>
      <w:ind w:left="1760"/>
    </w:pPr>
  </w:style>
  <w:style w:type="paragraph" w:styleId="63">
    <w:name w:val="toc 6"/>
    <w:basedOn w:val="a1"/>
    <w:next w:val="a1"/>
    <w:autoRedefine/>
    <w:semiHidden/>
    <w:unhideWhenUsed/>
    <w:rsid w:val="00B1599A"/>
    <w:pPr>
      <w:spacing w:after="100"/>
      <w:ind w:left="2200"/>
    </w:pPr>
  </w:style>
  <w:style w:type="paragraph" w:styleId="73">
    <w:name w:val="toc 7"/>
    <w:basedOn w:val="a1"/>
    <w:next w:val="a1"/>
    <w:autoRedefine/>
    <w:semiHidden/>
    <w:unhideWhenUsed/>
    <w:rsid w:val="00B1599A"/>
    <w:pPr>
      <w:spacing w:after="100"/>
      <w:ind w:left="2640"/>
    </w:pPr>
  </w:style>
  <w:style w:type="paragraph" w:styleId="83">
    <w:name w:val="toc 8"/>
    <w:basedOn w:val="a1"/>
    <w:next w:val="a1"/>
    <w:autoRedefine/>
    <w:semiHidden/>
    <w:unhideWhenUsed/>
    <w:rsid w:val="00B1599A"/>
    <w:pPr>
      <w:spacing w:after="100"/>
      <w:ind w:left="3080"/>
    </w:pPr>
  </w:style>
  <w:style w:type="paragraph" w:styleId="92">
    <w:name w:val="toc 9"/>
    <w:basedOn w:val="a1"/>
    <w:next w:val="a1"/>
    <w:autoRedefine/>
    <w:semiHidden/>
    <w:unhideWhenUsed/>
    <w:rsid w:val="00B1599A"/>
    <w:pPr>
      <w:spacing w:after="100"/>
      <w:ind w:left="352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B1599A"/>
    <w:pPr>
      <w:keepNext/>
      <w:keepLines/>
      <w:spacing w:before="24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1f1">
    <w:name w:val="Незакрита згадка 1"/>
    <w:basedOn w:val="a2"/>
    <w:uiPriority w:val="99"/>
    <w:semiHidden/>
    <w:unhideWhenUsed/>
    <w:rsid w:val="00FA1854"/>
    <w:rPr>
      <w:color w:val="595959" w:themeColor="text1" w:themeTint="A6"/>
      <w:shd w:val="clear" w:color="auto" w:fill="E6E6E6"/>
    </w:rPr>
  </w:style>
  <w:style w:type="character" w:customStyle="1" w:styleId="10">
    <w:name w:val="Заголовок 1 Знак"/>
    <w:basedOn w:val="a2"/>
    <w:link w:val="1"/>
    <w:rsid w:val="00A95AFF"/>
    <w:rPr>
      <w:rFonts w:asciiTheme="majorHAnsi" w:hAnsiTheme="majorHAnsi"/>
      <w:b/>
      <w:caps/>
      <w:sz w:val="180"/>
      <w:szCs w:val="200"/>
    </w:rPr>
  </w:style>
  <w:style w:type="character" w:customStyle="1" w:styleId="22">
    <w:name w:val="Заголовок 2 Знак"/>
    <w:basedOn w:val="a2"/>
    <w:link w:val="21"/>
    <w:rsid w:val="00A95AFF"/>
    <w:rPr>
      <w:b/>
      <w:color w:val="984806" w:themeColor="accent6" w:themeShade="80"/>
      <w:sz w:val="120"/>
    </w:rPr>
  </w:style>
  <w:style w:type="character" w:customStyle="1" w:styleId="32">
    <w:name w:val="Заголовок 3 Знак"/>
    <w:basedOn w:val="a2"/>
    <w:link w:val="31"/>
    <w:rsid w:val="00A95AFF"/>
    <w:rPr>
      <w:b/>
      <w:color w:val="984806" w:themeColor="accent6" w:themeShade="80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1056;&#1086;&#1079;&#1087;&#1088;&#1086;&#1076;&#1072;&#10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90101FBA4F4BCFBF26C4D6C10E88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DD31AE-259C-4316-8685-050552DC14A3}"/>
      </w:docPartPr>
      <w:docPartBody>
        <w:p w:rsidR="00000000" w:rsidRDefault="00940342">
          <w:pPr>
            <w:pStyle w:val="CA90101FBA4F4BCFBF26C4D6C10E88B0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1D1F400F82E841BA870F2801CC300C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B82CE2-F178-4B4F-B1BF-4B296A50FEA3}"/>
      </w:docPartPr>
      <w:docPartBody>
        <w:p w:rsidR="00000000" w:rsidRDefault="00C93EB2">
          <w:pPr>
            <w:pStyle w:val="1D1F400F82E841BA870F2801CC300C78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4937B0A1C78C4057AFB0E3C97A8A16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21FD29-9744-4B7B-8F16-59ED21EC03F0}"/>
      </w:docPartPr>
      <w:docPartBody>
        <w:p w:rsidR="00000000" w:rsidRDefault="00C93EB2">
          <w:pPr>
            <w:pStyle w:val="4937B0A1C78C4057AFB0E3C97A8A161B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EFDAC60B261B4728AAE868717C1837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CA3F06-DF85-4B24-80DD-E8135D5227E2}"/>
      </w:docPartPr>
      <w:docPartBody>
        <w:p w:rsidR="00000000" w:rsidRDefault="00C93EB2">
          <w:pPr>
            <w:pStyle w:val="EFDAC60B261B4728AAE868717C183737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5996E5758E924C5D846A9F4884BD7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F5B437-4337-4A07-A6CC-CE553000B691}"/>
      </w:docPartPr>
      <w:docPartBody>
        <w:p w:rsidR="00000000" w:rsidRDefault="00C93EB2">
          <w:pPr>
            <w:pStyle w:val="5996E5758E924C5D846A9F4884BD7736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713FAA4610E445F6B7FAD862942F6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AF93B-DBD0-4903-8472-CC52D421158C}"/>
      </w:docPartPr>
      <w:docPartBody>
        <w:p w:rsidR="00000000" w:rsidRDefault="00C93EB2">
          <w:pPr>
            <w:pStyle w:val="713FAA4610E445F6B7FAD862942F6AFE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6B3C2462BB4440778B5939C998A81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5B875A-F7AB-47A8-9D31-09F086F60C2A}"/>
      </w:docPartPr>
      <w:docPartBody>
        <w:p w:rsidR="00000000" w:rsidRDefault="00C93EB2">
          <w:pPr>
            <w:pStyle w:val="6B3C2462BB4440778B5939C998A819F3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7C67282361B7478F881825693D86D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D7014E-C4C5-4B20-BA45-50C73D0C182B}"/>
      </w:docPartPr>
      <w:docPartBody>
        <w:p w:rsidR="00000000" w:rsidRDefault="00C93EB2">
          <w:pPr>
            <w:pStyle w:val="7C67282361B7478F881825693D86D9CE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766BAF6F2AB046ADBE3F504121DE47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07F2F9-63C3-491A-81CD-52063E8B9ADB}"/>
      </w:docPartPr>
      <w:docPartBody>
        <w:p w:rsidR="00000000" w:rsidRDefault="00940342">
          <w:pPr>
            <w:pStyle w:val="766BAF6F2AB046ADBE3F504121DE4732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BAA39CD07A664828A835F3479964C6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39C8C0-3B59-49DD-8FCA-F0197083EFF9}"/>
      </w:docPartPr>
      <w:docPartBody>
        <w:p w:rsidR="00000000" w:rsidRDefault="00C93EB2">
          <w:pPr>
            <w:pStyle w:val="BAA39CD07A664828A835F3479964C695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116B45EAB5464F94A26E508ED2A606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BACC6C-F09A-45A1-92A1-0526F6C24BE6}"/>
      </w:docPartPr>
      <w:docPartBody>
        <w:p w:rsidR="00000000" w:rsidRDefault="00C93EB2">
          <w:pPr>
            <w:pStyle w:val="116B45EAB5464F94A26E508ED2A606FC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E9341FF4C182475C83396E48793657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81C58-64D0-4DD8-ACB1-9A90F324A3F6}"/>
      </w:docPartPr>
      <w:docPartBody>
        <w:p w:rsidR="00000000" w:rsidRDefault="00C93EB2">
          <w:pPr>
            <w:pStyle w:val="E9341FF4C182475C83396E48793657BF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7D38BD0CF60E427D9F30A1FCE632E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DB093-C89F-4EA2-B089-885CD8F1AC40}"/>
      </w:docPartPr>
      <w:docPartBody>
        <w:p w:rsidR="00000000" w:rsidRDefault="00C93EB2">
          <w:pPr>
            <w:pStyle w:val="7D38BD0CF60E427D9F30A1FCE632EF74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F3E89A0BE66E45A1BDF8901880016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69504-6AA1-4338-9A56-F18A2AA75272}"/>
      </w:docPartPr>
      <w:docPartBody>
        <w:p w:rsidR="00000000" w:rsidRDefault="00C93EB2">
          <w:pPr>
            <w:pStyle w:val="F3E89A0BE66E45A1BDF89018800160F1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F3FE91A01FE64C07A6522C80C2D4F2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18F7E1-2102-4457-A044-677FC9C1D1D2}"/>
      </w:docPartPr>
      <w:docPartBody>
        <w:p w:rsidR="00000000" w:rsidRDefault="00C93EB2">
          <w:pPr>
            <w:pStyle w:val="F3FE91A01FE64C07A6522C80C2D4F2CA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5E3CF7725D2F4133AAFAA94CDF15A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35067-4DF9-4979-996D-9E3C438C7BA1}"/>
      </w:docPartPr>
      <w:docPartBody>
        <w:p w:rsidR="00000000" w:rsidRDefault="00C93EB2">
          <w:pPr>
            <w:pStyle w:val="5E3CF7725D2F4133AAFAA94CDF15A068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C41E642242F64AC38E0B2D2D04ED96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3EBB8-D7A9-4C5C-987B-D7B10C5C48FD}"/>
      </w:docPartPr>
      <w:docPartBody>
        <w:p w:rsidR="00000000" w:rsidRDefault="00940342">
          <w:pPr>
            <w:pStyle w:val="C41E642242F64AC38E0B2D2D04ED96BF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BE4CA778A2524E21AF429327BE7D45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A41E35-8531-4107-9B18-5B5E83353F55}"/>
      </w:docPartPr>
      <w:docPartBody>
        <w:p w:rsidR="00000000" w:rsidRDefault="00C93EB2">
          <w:pPr>
            <w:pStyle w:val="BE4CA778A2524E21AF429327BE7D45F0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E005D8FA0817492F90981CB20719E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0B2299-25CD-4AC2-B096-9904A73CC0CD}"/>
      </w:docPartPr>
      <w:docPartBody>
        <w:p w:rsidR="00000000" w:rsidRDefault="00C93EB2">
          <w:pPr>
            <w:pStyle w:val="E005D8FA0817492F90981CB20719EA5B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618B8B318F464B8B97046C7B5AFEE2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84725F-0F0B-4F7B-A28E-65374BCBD358}"/>
      </w:docPartPr>
      <w:docPartBody>
        <w:p w:rsidR="00000000" w:rsidRDefault="00C93EB2">
          <w:pPr>
            <w:pStyle w:val="618B8B318F464B8B97046C7B5AFEE2ED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53F3068560954CE98F71D496F4E2F9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88A8B7-5738-402C-853E-4771591DCAE3}"/>
      </w:docPartPr>
      <w:docPartBody>
        <w:p w:rsidR="00000000" w:rsidRDefault="00C93EB2">
          <w:pPr>
            <w:pStyle w:val="53F3068560954CE98F71D496F4E2F958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276EA80E12B149DAB21D46EAA8E79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E61DC-9FCD-4F64-84F1-39F8A28FE4FE}"/>
      </w:docPartPr>
      <w:docPartBody>
        <w:p w:rsidR="00000000" w:rsidRDefault="00C93EB2">
          <w:pPr>
            <w:pStyle w:val="276EA80E12B149DAB21D46EAA8E791A1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2554AB3BBCF443B6B07FB4E7EE3391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0345BE-E934-4860-A128-B9CCB7F9E167}"/>
      </w:docPartPr>
      <w:docPartBody>
        <w:p w:rsidR="00000000" w:rsidRDefault="00C93EB2">
          <w:pPr>
            <w:pStyle w:val="2554AB3BBCF443B6B07FB4E7EE3391A2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650F892B541E4A1E89379270BD10CA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97AD55-0D34-4C8B-81FA-D4A70F1413A4}"/>
      </w:docPartPr>
      <w:docPartBody>
        <w:p w:rsidR="00000000" w:rsidRDefault="00C93EB2">
          <w:pPr>
            <w:pStyle w:val="650F892B541E4A1E89379270BD10CA2C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02C3B1EE8D9E4C0D8838B7226CB72D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F6264-C617-49C0-B9F9-DCF51003EC4C}"/>
      </w:docPartPr>
      <w:docPartBody>
        <w:p w:rsidR="00000000" w:rsidRDefault="00940342">
          <w:pPr>
            <w:pStyle w:val="02C3B1EE8D9E4C0D8838B7226CB72D21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9B575BF293F9490FABB63867940BDE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079EA5-7DA0-45D9-B4D5-DD3F22F3FB84}"/>
      </w:docPartPr>
      <w:docPartBody>
        <w:p w:rsidR="00000000" w:rsidRDefault="00C93EB2">
          <w:pPr>
            <w:pStyle w:val="9B575BF293F9490FABB63867940BDEB6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9F2FF5B447624F9F8B2C05F76D0782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415C2F-C98B-4A01-A0AE-F9322A04C180}"/>
      </w:docPartPr>
      <w:docPartBody>
        <w:p w:rsidR="00000000" w:rsidRDefault="00C93EB2">
          <w:pPr>
            <w:pStyle w:val="9F2FF5B447624F9F8B2C05F76D0782B4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D341A5E76BD6431BB9F3726FACD58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065ADA-F820-4805-B626-03BA54A95897}"/>
      </w:docPartPr>
      <w:docPartBody>
        <w:p w:rsidR="00000000" w:rsidRDefault="00C93EB2">
          <w:pPr>
            <w:pStyle w:val="D341A5E76BD6431BB9F3726FACD58697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188316CE9AD74A4DAD5C8A4285FD4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48A5E-786C-4558-AC86-7883DC3C09D9}"/>
      </w:docPartPr>
      <w:docPartBody>
        <w:p w:rsidR="00000000" w:rsidRDefault="00C93EB2">
          <w:pPr>
            <w:pStyle w:val="188316CE9AD74A4DAD5C8A4285FD4A6C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2835A69B70B94D6BB93E128A56C75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8399DE-5270-4EEF-B3B9-3A40CC137F9F}"/>
      </w:docPartPr>
      <w:docPartBody>
        <w:p w:rsidR="00000000" w:rsidRDefault="00C93EB2">
          <w:pPr>
            <w:pStyle w:val="2835A69B70B94D6BB93E128A56C751C8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437A7ACAF662486AB2ACF5F7262EF0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635C5B-E6EA-4339-8CDD-517CB7F8400B}"/>
      </w:docPartPr>
      <w:docPartBody>
        <w:p w:rsidR="00000000" w:rsidRDefault="00C93EB2">
          <w:pPr>
            <w:pStyle w:val="437A7ACAF662486AB2ACF5F7262EF018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B44549FB568845C0BBCD66A7E8068C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200845-D872-45A7-9DD8-9967B58FAF06}"/>
      </w:docPartPr>
      <w:docPartBody>
        <w:p w:rsidR="00000000" w:rsidRDefault="00C93EB2">
          <w:pPr>
            <w:pStyle w:val="B44549FB568845C0BBCD66A7E8068C12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E716A9A2D12F4B3EB7FE5ADC10A442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7C9EC7-E83D-4FE8-B42B-251F037E89CD}"/>
      </w:docPartPr>
      <w:docPartBody>
        <w:p w:rsidR="00000000" w:rsidRDefault="00940342">
          <w:pPr>
            <w:pStyle w:val="E716A9A2D12F4B3EB7FE5ADC10A442C6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C44DDB873DF64BE18994A9F9AD9D75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8CA518-20AC-4DC3-8F8F-0B40EFCBBE10}"/>
      </w:docPartPr>
      <w:docPartBody>
        <w:p w:rsidR="00000000" w:rsidRDefault="00C93EB2">
          <w:pPr>
            <w:pStyle w:val="C44DDB873DF64BE18994A9F9AD9D7597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DCC11211FA1D4D06B4FEA55C135DD8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285F45-C695-4426-A014-1498FA50B368}"/>
      </w:docPartPr>
      <w:docPartBody>
        <w:p w:rsidR="00000000" w:rsidRDefault="00C93EB2">
          <w:pPr>
            <w:pStyle w:val="DCC11211FA1D4D06B4FEA55C135DD86F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135A2BFAD16343FDBB96BEF8DD17E6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9E32EE-9957-4C70-9F5C-A8877DA940ED}"/>
      </w:docPartPr>
      <w:docPartBody>
        <w:p w:rsidR="00000000" w:rsidRDefault="00C93EB2">
          <w:pPr>
            <w:pStyle w:val="135A2BFAD16343FDBB96BEF8DD17E66F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0188792B350346B7882C43EEC7D53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AD3785-391C-41F5-9AA5-17C037F8E326}"/>
      </w:docPartPr>
      <w:docPartBody>
        <w:p w:rsidR="00000000" w:rsidRDefault="00C93EB2">
          <w:pPr>
            <w:pStyle w:val="0188792B350346B7882C43EEC7D534BB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7DF1593BF8B7476AB7DC64164A7E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C5907F-E57B-41DD-9E82-64902129DBA4}"/>
      </w:docPartPr>
      <w:docPartBody>
        <w:p w:rsidR="00000000" w:rsidRDefault="00C93EB2">
          <w:pPr>
            <w:pStyle w:val="7DF1593BF8B7476AB7DC64164A7EBCF0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EA20E77E962448BABF94958183555A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45AC94-D9D5-42A4-8D33-721928E2C2D7}"/>
      </w:docPartPr>
      <w:docPartBody>
        <w:p w:rsidR="00000000" w:rsidRDefault="00C93EB2">
          <w:pPr>
            <w:pStyle w:val="EA20E77E962448BABF94958183555AA0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17A5C8FA79574E4C8DA3701BD5815F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3691C-A7E3-48DB-8A2A-E4B062C9EA15}"/>
      </w:docPartPr>
      <w:docPartBody>
        <w:p w:rsidR="00000000" w:rsidRDefault="00C93EB2">
          <w:pPr>
            <w:pStyle w:val="17A5C8FA79574E4C8DA3701BD5815F21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BFEDB7E91EB546259326DFE9DCDD36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29AEB2-55FB-49DE-AE4A-FA372AAD3F00}"/>
      </w:docPartPr>
      <w:docPartBody>
        <w:p w:rsidR="00000000" w:rsidRDefault="00940342">
          <w:pPr>
            <w:pStyle w:val="BFEDB7E91EB546259326DFE9DCDD3649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C6165AEFCC424D6FB1183BB9C4E89C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EEDB54-E43B-4627-94A5-933024167E68}"/>
      </w:docPartPr>
      <w:docPartBody>
        <w:p w:rsidR="00000000" w:rsidRDefault="00C93EB2">
          <w:pPr>
            <w:pStyle w:val="C6165AEFCC424D6FB1183BB9C4E89CDD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671B5DA1FE924A5B94A884D60CDEF2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19AAE8-F862-4382-B489-EB85AFD61C0F}"/>
      </w:docPartPr>
      <w:docPartBody>
        <w:p w:rsidR="00000000" w:rsidRDefault="00C93EB2">
          <w:pPr>
            <w:pStyle w:val="671B5DA1FE924A5B94A884D60CDEF247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CEE55D06D74A43928CFC7FA629C352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ED0B35-2636-434A-9FD8-1D4DBEAE3357}"/>
      </w:docPartPr>
      <w:docPartBody>
        <w:p w:rsidR="00000000" w:rsidRDefault="00C93EB2">
          <w:pPr>
            <w:pStyle w:val="CEE55D06D74A43928CFC7FA629C35256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FFA47A7EA8F340B5BE98E467FCB50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DE50EE-9774-42AE-8575-76375C3C039D}"/>
      </w:docPartPr>
      <w:docPartBody>
        <w:p w:rsidR="00000000" w:rsidRDefault="00C93EB2">
          <w:pPr>
            <w:pStyle w:val="FFA47A7EA8F340B5BE98E467FCB50104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74316F332539436D9C0188D9E510C6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2FB59A-89BD-4F1C-AD6D-1A4EBC885A12}"/>
      </w:docPartPr>
      <w:docPartBody>
        <w:p w:rsidR="00000000" w:rsidRDefault="00C93EB2">
          <w:pPr>
            <w:pStyle w:val="74316F332539436D9C0188D9E510C667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D939443025184A6384D0D4933F8613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062FFB-1B42-447A-B082-7B8D00DA3EAF}"/>
      </w:docPartPr>
      <w:docPartBody>
        <w:p w:rsidR="00000000" w:rsidRDefault="00C93EB2">
          <w:pPr>
            <w:pStyle w:val="D939443025184A6384D0D4933F86139E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ECF8BD87258847159A49FBB6F4DF2A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10D20D-8479-445C-8E0C-5E01276094A3}"/>
      </w:docPartPr>
      <w:docPartBody>
        <w:p w:rsidR="00000000" w:rsidRDefault="00C93EB2">
          <w:pPr>
            <w:pStyle w:val="ECF8BD87258847159A49FBB6F4DF2ABC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2673AE37C2D74B43B76EB618356AD4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D43304-7894-4A49-9A4D-7CFC5A81ACC1}"/>
      </w:docPartPr>
      <w:docPartBody>
        <w:p w:rsidR="00000000" w:rsidRDefault="00940342">
          <w:pPr>
            <w:pStyle w:val="2673AE37C2D74B43B76EB618356AD400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4D1C076666BD437A9BE2E044EE02D0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10C58F-9F82-41AE-9FA3-7D1C984D9563}"/>
      </w:docPartPr>
      <w:docPartBody>
        <w:p w:rsidR="00000000" w:rsidRDefault="00C93EB2">
          <w:pPr>
            <w:pStyle w:val="4D1C076666BD437A9BE2E044EE02D034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7D20A2E52221429797935F70D9DFE4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D851E1-5C2E-4D43-B8B3-2229FF2F2F0A}"/>
      </w:docPartPr>
      <w:docPartBody>
        <w:p w:rsidR="00000000" w:rsidRDefault="00C93EB2">
          <w:pPr>
            <w:pStyle w:val="7D20A2E52221429797935F70D9DFE429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253ABD538EE943BD9EF5BD710C9487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8BA8F-4A1A-4AA2-A371-88316B275F4A}"/>
      </w:docPartPr>
      <w:docPartBody>
        <w:p w:rsidR="00000000" w:rsidRDefault="00C93EB2">
          <w:pPr>
            <w:pStyle w:val="253ABD538EE943BD9EF5BD710C9487FD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5236FC7C833C4D798D9BDF7EE451F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FD935-8CC5-421D-BCF8-D643E564D0F7}"/>
      </w:docPartPr>
      <w:docPartBody>
        <w:p w:rsidR="00000000" w:rsidRDefault="00C93EB2">
          <w:pPr>
            <w:pStyle w:val="5236FC7C833C4D798D9BDF7EE451FF18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A3771E5449FE47E196ABBDCE792A0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5C66C4-EBC2-4B88-859D-A0751E95CB92}"/>
      </w:docPartPr>
      <w:docPartBody>
        <w:p w:rsidR="00000000" w:rsidRDefault="00C93EB2">
          <w:pPr>
            <w:pStyle w:val="A3771E5449FE47E196ABBDCE792A02A8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C608C357729844EF961152341B75AA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1CF96-0808-4E6A-9459-2B9F344824F8}"/>
      </w:docPartPr>
      <w:docPartBody>
        <w:p w:rsidR="00000000" w:rsidRDefault="00C93EB2">
          <w:pPr>
            <w:pStyle w:val="C608C357729844EF961152341B75AA1E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168436FB26A94823A058DF7944070C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E95723-E425-4243-A5A4-6F39941F9DDE}"/>
      </w:docPartPr>
      <w:docPartBody>
        <w:p w:rsidR="00000000" w:rsidRDefault="00C93EB2">
          <w:pPr>
            <w:pStyle w:val="168436FB26A94823A058DF7944070C04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BDE8FEB0EB4341E995BA5E29C188AA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AD73E-136C-46BD-9235-C7CAFE95735D}"/>
      </w:docPartPr>
      <w:docPartBody>
        <w:p w:rsidR="00000000" w:rsidRDefault="00940342">
          <w:pPr>
            <w:pStyle w:val="BDE8FEB0EB4341E995BA5E29C188AA83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03CD8D01736A41639BF508814D515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B999D3-988A-401B-893B-7789CB0327AB}"/>
      </w:docPartPr>
      <w:docPartBody>
        <w:p w:rsidR="00000000" w:rsidRDefault="00C93EB2">
          <w:pPr>
            <w:pStyle w:val="03CD8D01736A41639BF508814D515F2C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F14BC0EB505E46CC99292FB2D2DC94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408DF9-1B1F-4C33-9C2F-DA10B82C47FB}"/>
      </w:docPartPr>
      <w:docPartBody>
        <w:p w:rsidR="00000000" w:rsidRDefault="00C93EB2">
          <w:pPr>
            <w:pStyle w:val="F14BC0EB505E46CC99292FB2D2DC94B4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5FE259E20C0D4F84AFE7ED6208549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CFFED-CEF6-47D5-B1BC-83B709EE2E96}"/>
      </w:docPartPr>
      <w:docPartBody>
        <w:p w:rsidR="00000000" w:rsidRDefault="00C93EB2">
          <w:pPr>
            <w:pStyle w:val="5FE259E20C0D4F84AFE7ED6208549021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17AF543A8B1E4F308088F2413D2D0E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DE9771-3649-4A04-962C-233CF8749242}"/>
      </w:docPartPr>
      <w:docPartBody>
        <w:p w:rsidR="00000000" w:rsidRDefault="00C93EB2">
          <w:pPr>
            <w:pStyle w:val="17AF543A8B1E4F308088F2413D2D0E21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A46A784FB7574EC98BD03E81A9D70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D02789-2270-45BF-B7C6-14CFA892448A}"/>
      </w:docPartPr>
      <w:docPartBody>
        <w:p w:rsidR="00000000" w:rsidRDefault="00C93EB2">
          <w:pPr>
            <w:pStyle w:val="A46A784FB7574EC98BD03E81A9D709E0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F842B3E241C14946978452D4C229D5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6197CF-11D3-41FE-A348-942478858D1B}"/>
      </w:docPartPr>
      <w:docPartBody>
        <w:p w:rsidR="00000000" w:rsidRDefault="00C93EB2">
          <w:pPr>
            <w:pStyle w:val="F842B3E241C14946978452D4C229D542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C8F6C60F9F324B04ABA6B13081E944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F10C4-BD25-4D3A-B610-9D236EE7675A}"/>
      </w:docPartPr>
      <w:docPartBody>
        <w:p w:rsidR="00000000" w:rsidRDefault="00C93EB2">
          <w:pPr>
            <w:pStyle w:val="C8F6C60F9F324B04ABA6B13081E94421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D5E779342E7240F394A73E66593650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69FCD8-B92C-4E07-B500-657765E3E0C7}"/>
      </w:docPartPr>
      <w:docPartBody>
        <w:p w:rsidR="00000000" w:rsidRDefault="00940342">
          <w:pPr>
            <w:pStyle w:val="D5E779342E7240F394A73E66593650C6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8B76BEA49BB9455AAA5DD653A5A5C7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99FD9-048F-4AFA-82EC-89A929F21229}"/>
      </w:docPartPr>
      <w:docPartBody>
        <w:p w:rsidR="00000000" w:rsidRDefault="00C93EB2">
          <w:pPr>
            <w:pStyle w:val="8B76BEA49BB9455AAA5DD653A5A5C732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D2396FA09892416BB412089A833BAB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186E5-B228-4DE4-9C87-41FCA1E958B0}"/>
      </w:docPartPr>
      <w:docPartBody>
        <w:p w:rsidR="00000000" w:rsidRDefault="00C93EB2">
          <w:pPr>
            <w:pStyle w:val="D2396FA09892416BB412089A833BAB42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4163D61FF4984DA99DA10F9FF05CAC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0D83F-FCDD-4988-BF6A-1EA6C750C4B0}"/>
      </w:docPartPr>
      <w:docPartBody>
        <w:p w:rsidR="00000000" w:rsidRDefault="00C93EB2">
          <w:pPr>
            <w:pStyle w:val="4163D61FF4984DA99DA10F9FF05CACE0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54B347DBF96E445D83A3BE5A59ACAB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8F529-F268-4055-9FF6-A475D2722481}"/>
      </w:docPartPr>
      <w:docPartBody>
        <w:p w:rsidR="00000000" w:rsidRDefault="00C93EB2">
          <w:pPr>
            <w:pStyle w:val="54B347DBF96E445D83A3BE5A59ACAB69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C461016FE82744FAA9FCB2E4210D7D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F4AE72-73DB-4652-B485-8D94D3BCF3B7}"/>
      </w:docPartPr>
      <w:docPartBody>
        <w:p w:rsidR="00000000" w:rsidRDefault="00C93EB2">
          <w:pPr>
            <w:pStyle w:val="C461016FE82744FAA9FCB2E4210D7DA8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9FE9A70A2B0F4673ABEB588336F553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656B1-2FA2-43F8-A6B8-E88959FAEE12}"/>
      </w:docPartPr>
      <w:docPartBody>
        <w:p w:rsidR="00000000" w:rsidRDefault="00C93EB2">
          <w:pPr>
            <w:pStyle w:val="9FE9A70A2B0F4673ABEB588336F55363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7A64041FE6D44C16A8A90DA131DA03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63546-9244-4466-94CF-09107CF9CECE}"/>
      </w:docPartPr>
      <w:docPartBody>
        <w:p w:rsidR="00000000" w:rsidRDefault="00C93EB2">
          <w:pPr>
            <w:pStyle w:val="7A64041FE6D44C16A8A90DA131DA0335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227FDAA8F9D142588898A1FE7E29B9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0DC999-E343-4A04-B716-E1721C88C267}"/>
      </w:docPartPr>
      <w:docPartBody>
        <w:p w:rsidR="00000000" w:rsidRDefault="00940342">
          <w:pPr>
            <w:pStyle w:val="227FDAA8F9D142588898A1FE7E29B9E7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1CDAA3F3A1FE49FE89396F5A387D8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DB8C27-CC94-44BE-B7D2-2E4171924371}"/>
      </w:docPartPr>
      <w:docPartBody>
        <w:p w:rsidR="00000000" w:rsidRDefault="00C93EB2">
          <w:pPr>
            <w:pStyle w:val="1CDAA3F3A1FE49FE89396F5A387D8B19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881A18F5060C44B8B3DFE42C4432EF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6F31BF-9998-4F5D-898C-1D976F23BDF7}"/>
      </w:docPartPr>
      <w:docPartBody>
        <w:p w:rsidR="00000000" w:rsidRDefault="00C93EB2">
          <w:pPr>
            <w:pStyle w:val="881A18F5060C44B8B3DFE42C4432EF79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38707E3F009C4B0EB5770DAB63A9C9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E208F-2156-4E0A-8F7C-989A9D735E22}"/>
      </w:docPartPr>
      <w:docPartBody>
        <w:p w:rsidR="00000000" w:rsidRDefault="00C93EB2">
          <w:pPr>
            <w:pStyle w:val="38707E3F009C4B0EB5770DAB63A9C991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5FB27219A7764FBCA3D4ABAD11BA95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511953-76DF-4505-9DAC-F994C5E63265}"/>
      </w:docPartPr>
      <w:docPartBody>
        <w:p w:rsidR="00000000" w:rsidRDefault="00C93EB2">
          <w:pPr>
            <w:pStyle w:val="5FB27219A7764FBCA3D4ABAD11BA9521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551BE82DB50E4E3E82C76449FC906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C0AACB-F704-4A75-BE4E-E6EC71241C2D}"/>
      </w:docPartPr>
      <w:docPartBody>
        <w:p w:rsidR="00000000" w:rsidRDefault="00C93EB2">
          <w:pPr>
            <w:pStyle w:val="551BE82DB50E4E3E82C76449FC9062D6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E751D99BBFFD4B30AE5469BD837E62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1E351E-DEBA-419F-9507-1EFBE4C7C154}"/>
      </w:docPartPr>
      <w:docPartBody>
        <w:p w:rsidR="00000000" w:rsidRDefault="00C93EB2">
          <w:pPr>
            <w:pStyle w:val="E751D99BBFFD4B30AE5469BD837E62B4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D5E6BFDE32E74D6282943F72D96C7A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35053F-E775-45CE-A449-A25858AD0165}"/>
      </w:docPartPr>
      <w:docPartBody>
        <w:p w:rsidR="00000000" w:rsidRDefault="00C93EB2">
          <w:pPr>
            <w:pStyle w:val="D5E6BFDE32E74D6282943F72D96C7A15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C186922BC9804D7BA4BFF7FC98DD3A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60B866-3F88-485D-915D-F29CA7DC474D}"/>
      </w:docPartPr>
      <w:docPartBody>
        <w:p w:rsidR="00000000" w:rsidRDefault="00940342">
          <w:pPr>
            <w:pStyle w:val="C186922BC9804D7BA4BFF7FC98DD3A83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ACCC7D611A9F48B9AD4A774D10F519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A228BE-D094-4533-A53A-25BC750728C0}"/>
      </w:docPartPr>
      <w:docPartBody>
        <w:p w:rsidR="00000000" w:rsidRDefault="00C93EB2">
          <w:pPr>
            <w:pStyle w:val="ACCC7D611A9F48B9AD4A774D10F519AD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66461B34DC5A473EBD77A7E948B96C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8EA84E-5B46-478E-9B28-339343F361E2}"/>
      </w:docPartPr>
      <w:docPartBody>
        <w:p w:rsidR="00000000" w:rsidRDefault="00C93EB2">
          <w:pPr>
            <w:pStyle w:val="66461B34DC5A473EBD77A7E948B96C21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980036F96E9E4CA8875FF3BEC340D3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39599-9E1A-4E54-B529-8295B4CD6C70}"/>
      </w:docPartPr>
      <w:docPartBody>
        <w:p w:rsidR="00000000" w:rsidRDefault="00C93EB2">
          <w:pPr>
            <w:pStyle w:val="980036F96E9E4CA8875FF3BEC340D382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5FCEAE96DB7A4D829ADC1362D64691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3C2A5-E1F2-47BC-B1A3-153D9548A5E4}"/>
      </w:docPartPr>
      <w:docPartBody>
        <w:p w:rsidR="00000000" w:rsidRDefault="00C93EB2">
          <w:pPr>
            <w:pStyle w:val="5FCEAE96DB7A4D829ADC1362D6469183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E4E83E0174CD455F8F02E53665B8C9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5D244B-E86B-48B7-ACC8-1DFA70C8A1C8}"/>
      </w:docPartPr>
      <w:docPartBody>
        <w:p w:rsidR="00000000" w:rsidRDefault="00C93EB2">
          <w:pPr>
            <w:pStyle w:val="E4E83E0174CD455F8F02E53665B8C9DD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D38BA350A1C94A41A218091FC77539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DD10D8-8797-439D-AD3B-0EAD69D67B17}"/>
      </w:docPartPr>
      <w:docPartBody>
        <w:p w:rsidR="00000000" w:rsidRDefault="00C93EB2">
          <w:pPr>
            <w:pStyle w:val="D38BA350A1C94A41A218091FC775395A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D0CD24EB6F8A4D338D5C591784FF0A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92E753-54B0-4AF1-8FC6-FD7E46CC5B56}"/>
      </w:docPartPr>
      <w:docPartBody>
        <w:p w:rsidR="00000000" w:rsidRDefault="00C93EB2">
          <w:pPr>
            <w:pStyle w:val="D0CD24EB6F8A4D338D5C591784FF0AAD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FCDB53A3EDB94F4A87103CE5CE10A4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1E15B-005A-4FC3-B9D7-AEA39277A6B0}"/>
      </w:docPartPr>
      <w:docPartBody>
        <w:p w:rsidR="00000000" w:rsidRDefault="00940342">
          <w:pPr>
            <w:pStyle w:val="FCDB53A3EDB94F4A87103CE5CE10A481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47E65A0D62454F56816EE78521E7D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D964AA-8921-4196-8CBC-C33251540F93}"/>
      </w:docPartPr>
      <w:docPartBody>
        <w:p w:rsidR="00000000" w:rsidRDefault="00C93EB2">
          <w:pPr>
            <w:pStyle w:val="47E65A0D62454F56816EE78521E7DC07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F2E38304B9014375960D13C32D1B0A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EA8532-03EE-48F6-8DD5-4D53B1F561A3}"/>
      </w:docPartPr>
      <w:docPartBody>
        <w:p w:rsidR="00000000" w:rsidRDefault="00C93EB2">
          <w:pPr>
            <w:pStyle w:val="F2E38304B9014375960D13C32D1B0A47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88F6D39A9C304F8AB19D32D5A11DD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64161-1121-4D60-A896-E3902CC49D81}"/>
      </w:docPartPr>
      <w:docPartBody>
        <w:p w:rsidR="00000000" w:rsidRDefault="00C93EB2">
          <w:pPr>
            <w:pStyle w:val="88F6D39A9C304F8AB19D32D5A11DD78C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654D8ED4C74B43A7A92567922D9A50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3A54B-9E61-4CA5-9F00-85D3DCEA45ED}"/>
      </w:docPartPr>
      <w:docPartBody>
        <w:p w:rsidR="00000000" w:rsidRDefault="00C93EB2">
          <w:pPr>
            <w:pStyle w:val="654D8ED4C74B43A7A92567922D9A5031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29AFC138DBC246B49A3317AABDB627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3B04AC-79E3-4269-8ABE-E6B3E682581D}"/>
      </w:docPartPr>
      <w:docPartBody>
        <w:p w:rsidR="00000000" w:rsidRDefault="00C93EB2">
          <w:pPr>
            <w:pStyle w:val="29AFC138DBC246B49A3317AABDB62766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E33D2A2EB7CD41CFA5D9FA162503F1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58A6F2-FD84-46D7-A5EE-E81DE6E65E59}"/>
      </w:docPartPr>
      <w:docPartBody>
        <w:p w:rsidR="00000000" w:rsidRDefault="00C93EB2">
          <w:pPr>
            <w:pStyle w:val="E33D2A2EB7CD41CFA5D9FA162503F18D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204177847CCD4F40A69749C46D27F2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90634-FA55-4CED-A41C-8E93616F99C1}"/>
      </w:docPartPr>
      <w:docPartBody>
        <w:p w:rsidR="00000000" w:rsidRDefault="00C93EB2">
          <w:pPr>
            <w:pStyle w:val="204177847CCD4F40A69749C46D27F2B3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90101FBA4F4BCFBF26C4D6C10E88B0">
    <w:name w:val="CA90101FBA4F4BCFBF26C4D6C10E88B0"/>
  </w:style>
  <w:style w:type="paragraph" w:customStyle="1" w:styleId="1D1F400F82E841BA870F2801CC300C78">
    <w:name w:val="1D1F400F82E841BA870F2801CC300C78"/>
  </w:style>
  <w:style w:type="paragraph" w:customStyle="1" w:styleId="4937B0A1C78C4057AFB0E3C97A8A161B">
    <w:name w:val="4937B0A1C78C4057AFB0E3C97A8A161B"/>
  </w:style>
  <w:style w:type="paragraph" w:customStyle="1" w:styleId="EFDAC60B261B4728AAE868717C183737">
    <w:name w:val="EFDAC60B261B4728AAE868717C183737"/>
  </w:style>
  <w:style w:type="paragraph" w:customStyle="1" w:styleId="5996E5758E924C5D846A9F4884BD7736">
    <w:name w:val="5996E5758E924C5D846A9F4884BD7736"/>
  </w:style>
  <w:style w:type="paragraph" w:customStyle="1" w:styleId="713FAA4610E445F6B7FAD862942F6AFE">
    <w:name w:val="713FAA4610E445F6B7FAD862942F6AFE"/>
  </w:style>
  <w:style w:type="paragraph" w:customStyle="1" w:styleId="6B3C2462BB4440778B5939C998A819F3">
    <w:name w:val="6B3C2462BB4440778B5939C998A819F3"/>
  </w:style>
  <w:style w:type="paragraph" w:customStyle="1" w:styleId="7C67282361B7478F881825693D86D9CE">
    <w:name w:val="7C67282361B7478F881825693D86D9CE"/>
  </w:style>
  <w:style w:type="paragraph" w:customStyle="1" w:styleId="766BAF6F2AB046ADBE3F504121DE4732">
    <w:name w:val="766BAF6F2AB046ADBE3F504121DE4732"/>
  </w:style>
  <w:style w:type="paragraph" w:customStyle="1" w:styleId="BAA39CD07A664828A835F3479964C695">
    <w:name w:val="BAA39CD07A664828A835F3479964C695"/>
  </w:style>
  <w:style w:type="paragraph" w:customStyle="1" w:styleId="116B45EAB5464F94A26E508ED2A606FC">
    <w:name w:val="116B45EAB5464F94A26E508ED2A606FC"/>
  </w:style>
  <w:style w:type="paragraph" w:customStyle="1" w:styleId="E9341FF4C182475C83396E48793657BF">
    <w:name w:val="E9341FF4C182475C83396E48793657BF"/>
  </w:style>
  <w:style w:type="paragraph" w:customStyle="1" w:styleId="7D38BD0CF60E427D9F30A1FCE632EF74">
    <w:name w:val="7D38BD0CF60E427D9F30A1FCE632EF74"/>
  </w:style>
  <w:style w:type="paragraph" w:customStyle="1" w:styleId="F3E89A0BE66E45A1BDF89018800160F1">
    <w:name w:val="F3E89A0BE66E45A1BDF89018800160F1"/>
  </w:style>
  <w:style w:type="paragraph" w:customStyle="1" w:styleId="F3FE91A01FE64C07A6522C80C2D4F2CA">
    <w:name w:val="F3FE91A01FE64C07A6522C80C2D4F2CA"/>
  </w:style>
  <w:style w:type="paragraph" w:customStyle="1" w:styleId="5E3CF7725D2F4133AAFAA94CDF15A068">
    <w:name w:val="5E3CF7725D2F4133AAFAA94CDF15A068"/>
  </w:style>
  <w:style w:type="paragraph" w:customStyle="1" w:styleId="C41E642242F64AC38E0B2D2D04ED96BF">
    <w:name w:val="C41E642242F64AC38E0B2D2D04ED96BF"/>
  </w:style>
  <w:style w:type="paragraph" w:customStyle="1" w:styleId="BE4CA778A2524E21AF429327BE7D45F0">
    <w:name w:val="BE4CA778A2524E21AF429327BE7D45F0"/>
  </w:style>
  <w:style w:type="paragraph" w:customStyle="1" w:styleId="E005D8FA0817492F90981CB20719EA5B">
    <w:name w:val="E005D8FA0817492F90981CB20719EA5B"/>
  </w:style>
  <w:style w:type="paragraph" w:customStyle="1" w:styleId="618B8B318F464B8B97046C7B5AFEE2ED">
    <w:name w:val="618B8B318F464B8B97046C7B5AFEE2ED"/>
  </w:style>
  <w:style w:type="paragraph" w:customStyle="1" w:styleId="53F3068560954CE98F71D496F4E2F958">
    <w:name w:val="53F3068560954CE98F71D496F4E2F958"/>
  </w:style>
  <w:style w:type="paragraph" w:customStyle="1" w:styleId="276EA80E12B149DAB21D46EAA8E791A1">
    <w:name w:val="276EA80E12B149DAB21D46EAA8E791A1"/>
  </w:style>
  <w:style w:type="paragraph" w:customStyle="1" w:styleId="2554AB3BBCF443B6B07FB4E7EE3391A2">
    <w:name w:val="2554AB3BBCF443B6B07FB4E7EE3391A2"/>
  </w:style>
  <w:style w:type="paragraph" w:customStyle="1" w:styleId="650F892B541E4A1E89379270BD10CA2C">
    <w:name w:val="650F892B541E4A1E89379270BD10CA2C"/>
  </w:style>
  <w:style w:type="paragraph" w:customStyle="1" w:styleId="02C3B1EE8D9E4C0D8838B7226CB72D21">
    <w:name w:val="02C3B1EE8D9E4C0D8838B7226CB72D21"/>
  </w:style>
  <w:style w:type="paragraph" w:customStyle="1" w:styleId="9B575BF293F9490FABB63867940BDEB6">
    <w:name w:val="9B575BF293F9490FABB63867940BDEB6"/>
  </w:style>
  <w:style w:type="paragraph" w:customStyle="1" w:styleId="9F2FF5B447624F9F8B2C05F76D0782B4">
    <w:name w:val="9F2FF5B447624F9F8B2C05F76D0782B4"/>
  </w:style>
  <w:style w:type="paragraph" w:customStyle="1" w:styleId="D341A5E76BD6431BB9F3726FACD58697">
    <w:name w:val="D341A5E76BD6431BB9F3726FACD58697"/>
  </w:style>
  <w:style w:type="paragraph" w:customStyle="1" w:styleId="188316CE9AD74A4DAD5C8A4285FD4A6C">
    <w:name w:val="188316CE9AD74A4DAD5C8A4285FD4A6C"/>
  </w:style>
  <w:style w:type="paragraph" w:customStyle="1" w:styleId="2835A69B70B94D6BB93E128A56C751C8">
    <w:name w:val="2835A69B70B94D6BB93E128A56C751C8"/>
  </w:style>
  <w:style w:type="paragraph" w:customStyle="1" w:styleId="437A7ACAF662486AB2ACF5F7262EF018">
    <w:name w:val="437A7ACAF662486AB2ACF5F7262EF018"/>
  </w:style>
  <w:style w:type="paragraph" w:customStyle="1" w:styleId="B44549FB568845C0BBCD66A7E8068C12">
    <w:name w:val="B44549FB568845C0BBCD66A7E8068C12"/>
  </w:style>
  <w:style w:type="paragraph" w:customStyle="1" w:styleId="E716A9A2D12F4B3EB7FE5ADC10A442C6">
    <w:name w:val="E716A9A2D12F4B3EB7FE5ADC10A442C6"/>
  </w:style>
  <w:style w:type="paragraph" w:customStyle="1" w:styleId="C44DDB873DF64BE18994A9F9AD9D7597">
    <w:name w:val="C44DDB873DF64BE18994A9F9AD9D7597"/>
  </w:style>
  <w:style w:type="paragraph" w:customStyle="1" w:styleId="DCC11211FA1D4D06B4FEA55C135DD86F">
    <w:name w:val="DCC11211FA1D4D06B4FEA55C135DD86F"/>
  </w:style>
  <w:style w:type="paragraph" w:customStyle="1" w:styleId="135A2BFAD16343FDBB96BEF8DD17E66F">
    <w:name w:val="135A2BFAD16343FDBB96BEF8DD17E66F"/>
  </w:style>
  <w:style w:type="paragraph" w:customStyle="1" w:styleId="0188792B350346B7882C43EEC7D534BB">
    <w:name w:val="0188792B350346B7882C43EEC7D534BB"/>
  </w:style>
  <w:style w:type="paragraph" w:customStyle="1" w:styleId="7DF1593BF8B7476AB7DC64164A7EBCF0">
    <w:name w:val="7DF1593BF8B7476AB7DC64164A7EBCF0"/>
  </w:style>
  <w:style w:type="paragraph" w:customStyle="1" w:styleId="EA20E77E962448BABF94958183555AA0">
    <w:name w:val="EA20E77E962448BABF94958183555AA0"/>
  </w:style>
  <w:style w:type="paragraph" w:customStyle="1" w:styleId="17A5C8FA79574E4C8DA3701BD5815F21">
    <w:name w:val="17A5C8FA79574E4C8DA3701BD5815F21"/>
  </w:style>
  <w:style w:type="paragraph" w:customStyle="1" w:styleId="BFEDB7E91EB546259326DFE9DCDD3649">
    <w:name w:val="BFEDB7E91EB546259326DFE9DCDD3649"/>
  </w:style>
  <w:style w:type="paragraph" w:customStyle="1" w:styleId="C6165AEFCC424D6FB1183BB9C4E89CDD">
    <w:name w:val="C6165AEFCC424D6FB1183BB9C4E89CDD"/>
  </w:style>
  <w:style w:type="paragraph" w:customStyle="1" w:styleId="671B5DA1FE924A5B94A884D60CDEF247">
    <w:name w:val="671B5DA1FE924A5B94A884D60CDEF247"/>
  </w:style>
  <w:style w:type="paragraph" w:customStyle="1" w:styleId="CEE55D06D74A43928CFC7FA629C35256">
    <w:name w:val="CEE55D06D74A43928CFC7FA629C35256"/>
  </w:style>
  <w:style w:type="paragraph" w:customStyle="1" w:styleId="FFA47A7EA8F340B5BE98E467FCB50104">
    <w:name w:val="FFA47A7EA8F340B5BE98E467FCB50104"/>
  </w:style>
  <w:style w:type="paragraph" w:customStyle="1" w:styleId="74316F332539436D9C0188D9E510C667">
    <w:name w:val="74316F332539436D9C0188D9E510C667"/>
  </w:style>
  <w:style w:type="paragraph" w:customStyle="1" w:styleId="D939443025184A6384D0D4933F86139E">
    <w:name w:val="D939443025184A6384D0D4933F86139E"/>
  </w:style>
  <w:style w:type="paragraph" w:customStyle="1" w:styleId="ECF8BD87258847159A49FBB6F4DF2ABC">
    <w:name w:val="ECF8BD87258847159A49FBB6F4DF2ABC"/>
  </w:style>
  <w:style w:type="paragraph" w:customStyle="1" w:styleId="2673AE37C2D74B43B76EB618356AD400">
    <w:name w:val="2673AE37C2D74B43B76EB618356AD400"/>
  </w:style>
  <w:style w:type="paragraph" w:customStyle="1" w:styleId="4D1C076666BD437A9BE2E044EE02D034">
    <w:name w:val="4D1C076666BD437A9BE2E044EE02D034"/>
  </w:style>
  <w:style w:type="paragraph" w:customStyle="1" w:styleId="7D20A2E52221429797935F70D9DFE429">
    <w:name w:val="7D20A2E52221429797935F70D9DFE429"/>
  </w:style>
  <w:style w:type="paragraph" w:customStyle="1" w:styleId="253ABD538EE943BD9EF5BD710C9487FD">
    <w:name w:val="253ABD538EE943BD9EF5BD710C9487FD"/>
  </w:style>
  <w:style w:type="paragraph" w:customStyle="1" w:styleId="5236FC7C833C4D798D9BDF7EE451FF18">
    <w:name w:val="5236FC7C833C4D798D9BDF7EE451FF18"/>
  </w:style>
  <w:style w:type="paragraph" w:customStyle="1" w:styleId="A3771E5449FE47E196ABBDCE792A02A8">
    <w:name w:val="A3771E5449FE47E196ABBDCE792A02A8"/>
  </w:style>
  <w:style w:type="paragraph" w:customStyle="1" w:styleId="C608C357729844EF961152341B75AA1E">
    <w:name w:val="C608C357729844EF961152341B75AA1E"/>
  </w:style>
  <w:style w:type="paragraph" w:customStyle="1" w:styleId="168436FB26A94823A058DF7944070C04">
    <w:name w:val="168436FB26A94823A058DF7944070C04"/>
  </w:style>
  <w:style w:type="paragraph" w:customStyle="1" w:styleId="BDE8FEB0EB4341E995BA5E29C188AA83">
    <w:name w:val="BDE8FEB0EB4341E995BA5E29C188AA83"/>
  </w:style>
  <w:style w:type="paragraph" w:customStyle="1" w:styleId="03CD8D01736A41639BF508814D515F2C">
    <w:name w:val="03CD8D01736A41639BF508814D515F2C"/>
  </w:style>
  <w:style w:type="paragraph" w:customStyle="1" w:styleId="F14BC0EB505E46CC99292FB2D2DC94B4">
    <w:name w:val="F14BC0EB505E46CC99292FB2D2DC94B4"/>
  </w:style>
  <w:style w:type="paragraph" w:customStyle="1" w:styleId="5FE259E20C0D4F84AFE7ED6208549021">
    <w:name w:val="5FE259E20C0D4F84AFE7ED6208549021"/>
  </w:style>
  <w:style w:type="paragraph" w:customStyle="1" w:styleId="17AF543A8B1E4F308088F2413D2D0E21">
    <w:name w:val="17AF543A8B1E4F308088F2413D2D0E21"/>
  </w:style>
  <w:style w:type="paragraph" w:customStyle="1" w:styleId="A46A784FB7574EC98BD03E81A9D709E0">
    <w:name w:val="A46A784FB7574EC98BD03E81A9D709E0"/>
  </w:style>
  <w:style w:type="paragraph" w:customStyle="1" w:styleId="F842B3E241C14946978452D4C229D542">
    <w:name w:val="F842B3E241C14946978452D4C229D542"/>
  </w:style>
  <w:style w:type="paragraph" w:customStyle="1" w:styleId="C8F6C60F9F324B04ABA6B13081E94421">
    <w:name w:val="C8F6C60F9F324B04ABA6B13081E94421"/>
  </w:style>
  <w:style w:type="paragraph" w:customStyle="1" w:styleId="D5E779342E7240F394A73E66593650C6">
    <w:name w:val="D5E779342E7240F394A73E66593650C6"/>
  </w:style>
  <w:style w:type="paragraph" w:customStyle="1" w:styleId="8B76BEA49BB9455AAA5DD653A5A5C732">
    <w:name w:val="8B76BEA49BB9455AAA5DD653A5A5C732"/>
  </w:style>
  <w:style w:type="paragraph" w:customStyle="1" w:styleId="D2396FA09892416BB412089A833BAB42">
    <w:name w:val="D2396FA09892416BB412089A833BAB42"/>
  </w:style>
  <w:style w:type="paragraph" w:customStyle="1" w:styleId="4163D61FF4984DA99DA10F9FF05CACE0">
    <w:name w:val="4163D61FF4984DA99DA10F9FF05CACE0"/>
  </w:style>
  <w:style w:type="paragraph" w:customStyle="1" w:styleId="54B347DBF96E445D83A3BE5A59ACAB69">
    <w:name w:val="54B347DBF96E445D83A3BE5A59ACAB69"/>
  </w:style>
  <w:style w:type="paragraph" w:customStyle="1" w:styleId="C461016FE82744FAA9FCB2E4210D7DA8">
    <w:name w:val="C461016FE82744FAA9FCB2E4210D7DA8"/>
  </w:style>
  <w:style w:type="paragraph" w:customStyle="1" w:styleId="9FE9A70A2B0F4673ABEB588336F55363">
    <w:name w:val="9FE9A70A2B0F4673ABEB588336F55363"/>
  </w:style>
  <w:style w:type="paragraph" w:customStyle="1" w:styleId="7A64041FE6D44C16A8A90DA131DA0335">
    <w:name w:val="7A64041FE6D44C16A8A90DA131DA0335"/>
  </w:style>
  <w:style w:type="paragraph" w:customStyle="1" w:styleId="227FDAA8F9D142588898A1FE7E29B9E7">
    <w:name w:val="227FDAA8F9D142588898A1FE7E29B9E7"/>
  </w:style>
  <w:style w:type="paragraph" w:customStyle="1" w:styleId="1CDAA3F3A1FE49FE89396F5A387D8B19">
    <w:name w:val="1CDAA3F3A1FE49FE89396F5A387D8B19"/>
  </w:style>
  <w:style w:type="paragraph" w:customStyle="1" w:styleId="881A18F5060C44B8B3DFE42C4432EF79">
    <w:name w:val="881A18F5060C44B8B3DFE42C4432EF79"/>
  </w:style>
  <w:style w:type="paragraph" w:customStyle="1" w:styleId="38707E3F009C4B0EB5770DAB63A9C991">
    <w:name w:val="38707E3F009C4B0EB5770DAB63A9C991"/>
  </w:style>
  <w:style w:type="paragraph" w:customStyle="1" w:styleId="5FB27219A7764FBCA3D4ABAD11BA9521">
    <w:name w:val="5FB27219A7764FBCA3D4ABAD11BA9521"/>
  </w:style>
  <w:style w:type="paragraph" w:customStyle="1" w:styleId="551BE82DB50E4E3E82C76449FC9062D6">
    <w:name w:val="551BE82DB50E4E3E82C76449FC9062D6"/>
  </w:style>
  <w:style w:type="paragraph" w:customStyle="1" w:styleId="E751D99BBFFD4B30AE5469BD837E62B4">
    <w:name w:val="E751D99BBFFD4B30AE5469BD837E62B4"/>
  </w:style>
  <w:style w:type="paragraph" w:customStyle="1" w:styleId="D5E6BFDE32E74D6282943F72D96C7A15">
    <w:name w:val="D5E6BFDE32E74D6282943F72D96C7A15"/>
  </w:style>
  <w:style w:type="paragraph" w:customStyle="1" w:styleId="C186922BC9804D7BA4BFF7FC98DD3A83">
    <w:name w:val="C186922BC9804D7BA4BFF7FC98DD3A83"/>
  </w:style>
  <w:style w:type="paragraph" w:customStyle="1" w:styleId="ACCC7D611A9F48B9AD4A774D10F519AD">
    <w:name w:val="ACCC7D611A9F48B9AD4A774D10F519AD"/>
  </w:style>
  <w:style w:type="paragraph" w:customStyle="1" w:styleId="66461B34DC5A473EBD77A7E948B96C21">
    <w:name w:val="66461B34DC5A473EBD77A7E948B96C21"/>
  </w:style>
  <w:style w:type="paragraph" w:customStyle="1" w:styleId="980036F96E9E4CA8875FF3BEC340D382">
    <w:name w:val="980036F96E9E4CA8875FF3BEC340D382"/>
  </w:style>
  <w:style w:type="paragraph" w:customStyle="1" w:styleId="5FCEAE96DB7A4D829ADC1362D6469183">
    <w:name w:val="5FCEAE96DB7A4D829ADC1362D6469183"/>
  </w:style>
  <w:style w:type="paragraph" w:customStyle="1" w:styleId="E4E83E0174CD455F8F02E53665B8C9DD">
    <w:name w:val="E4E83E0174CD455F8F02E53665B8C9DD"/>
  </w:style>
  <w:style w:type="paragraph" w:customStyle="1" w:styleId="D38BA350A1C94A41A218091FC775395A">
    <w:name w:val="D38BA350A1C94A41A218091FC775395A"/>
  </w:style>
  <w:style w:type="paragraph" w:customStyle="1" w:styleId="D0CD24EB6F8A4D338D5C591784FF0AAD">
    <w:name w:val="D0CD24EB6F8A4D338D5C591784FF0AAD"/>
  </w:style>
  <w:style w:type="paragraph" w:customStyle="1" w:styleId="FCDB53A3EDB94F4A87103CE5CE10A481">
    <w:name w:val="FCDB53A3EDB94F4A87103CE5CE10A481"/>
  </w:style>
  <w:style w:type="paragraph" w:customStyle="1" w:styleId="47E65A0D62454F56816EE78521E7DC07">
    <w:name w:val="47E65A0D62454F56816EE78521E7DC07"/>
  </w:style>
  <w:style w:type="paragraph" w:customStyle="1" w:styleId="F2E38304B9014375960D13C32D1B0A47">
    <w:name w:val="F2E38304B9014375960D13C32D1B0A47"/>
  </w:style>
  <w:style w:type="paragraph" w:customStyle="1" w:styleId="88F6D39A9C304F8AB19D32D5A11DD78C">
    <w:name w:val="88F6D39A9C304F8AB19D32D5A11DD78C"/>
  </w:style>
  <w:style w:type="paragraph" w:customStyle="1" w:styleId="654D8ED4C74B43A7A92567922D9A5031">
    <w:name w:val="654D8ED4C74B43A7A92567922D9A5031"/>
  </w:style>
  <w:style w:type="paragraph" w:customStyle="1" w:styleId="29AFC138DBC246B49A3317AABDB62766">
    <w:name w:val="29AFC138DBC246B49A3317AABDB62766"/>
  </w:style>
  <w:style w:type="paragraph" w:customStyle="1" w:styleId="E33D2A2EB7CD41CFA5D9FA162503F18D">
    <w:name w:val="E33D2A2EB7CD41CFA5D9FA162503F18D"/>
  </w:style>
  <w:style w:type="paragraph" w:customStyle="1" w:styleId="204177847CCD4F40A69749C46D27F2B3">
    <w:name w:val="204177847CCD4F40A69749C46D27F2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8C6CA-4D2D-4B95-BE70-A61FA8961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B4369A-196A-4D04-9D4E-032389BE2C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F2056F-0A00-4D0D-9FEE-9ACCFBD51C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47831A7-C9D7-4B40-8A8F-130F10BA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Розпродаж.dotx</Template>
  <TotalTime>0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2023-06-20T15:23:00Z</dcterms:created>
  <dcterms:modified xsi:type="dcterms:W3CDTF">2023-06-20T15:23:00Z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