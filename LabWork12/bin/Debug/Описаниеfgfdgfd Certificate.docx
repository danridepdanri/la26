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5CEA" w:rsidTr="00F95CEA">
        <w:trPr>
          <w:trHeight w:val="1692"/>
        </w:trPr>
        <w:tc>
          <w:tcPr>
            <w:tcW w:w="5524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  <w:tc>
          <w:tcPr>
            <w:tcW w:w="4932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</w:tr>
      <w:tr w:rsidR="00F95CEA" w:rsidTr="00F95CEA">
        <w:tc>
          <w:tcPr>
            <w:tcW w:w="5524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  <w:tc>
          <w:tcPr>
            <w:tcW w:w="4932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</w:tr>
      <w:tr w:rsidR="00F95CEA" w:rsidTr="00F95CEA">
        <w:tc>
          <w:tcPr>
            <w:tcW w:w="5524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  <w:tc>
          <w:tcPr>
            <w:tcW w:w="4932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</w:tr>
      <w:tr w:rsidR="00F95CEA" w:rsidTr="00F95CEA">
        <w:tc>
          <w:tcPr>
            <w:tcW w:w="5524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  <w:tc>
          <w:tcPr>
            <w:tcW w:w="4932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</w:tr>
      <w:tr w:rsidR="00F95CEA" w:rsidTr="00F95CEA">
        <w:tc>
          <w:tcPr>
            <w:tcW w:w="5524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  <w:tc>
          <w:tcPr>
            <w:tcW w:w="4932" w:type="dxa"/>
          </w:tcPr>
          <w:p w:rsidR="00F95CEA" w:rsidRDefault="00BA1232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gfd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232">
              <w:rPr>
                <w:lang w:val="en-US"/>
              </w:rPr>
              <w:t>Описаниеfgfdgfd</w:t>
            </w:r>
          </w:p>
          <w:p w:rsidR="00F95CEA" w:rsidRPr="00F95CEA" w:rsidRDefault="00BA1232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Имяgfdggfh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Номер телефоgfhgfhна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Почтаhgfhgf</w:t>
            </w:r>
          </w:p>
        </w:tc>
      </w:tr>
    </w:tbl>
    <w:p w:rsidR="00EF78BF" w:rsidRPr="00F95CEA" w:rsidRDefault="00EF78BF">
      <w:pPr>
        <w:rPr>
          <w:lang w:val="en-US"/>
        </w:rPr>
      </w:pPr>
    </w:p>
    <w:sectPr w:rsidR="00EF78BF" w:rsidRPr="00F95CEA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32" w:rsidRDefault="00BA1232">
      <w:pPr>
        <w:spacing w:after="0"/>
      </w:pPr>
      <w:r>
        <w:separator/>
      </w:r>
    </w:p>
  </w:endnote>
  <w:endnote w:type="continuationSeparator" w:id="0">
    <w:p w:rsidR="00BA1232" w:rsidRDefault="00BA1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95CE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32" w:rsidRDefault="00BA1232">
      <w:pPr>
        <w:spacing w:after="0"/>
      </w:pPr>
      <w:r>
        <w:separator/>
      </w:r>
    </w:p>
  </w:footnote>
  <w:footnote w:type="continuationSeparator" w:id="0">
    <w:p w:rsidR="00BA1232" w:rsidRDefault="00BA12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32"/>
    <w:rsid w:val="000B22E5"/>
    <w:rsid w:val="002018D4"/>
    <w:rsid w:val="00222B6C"/>
    <w:rsid w:val="00300A21"/>
    <w:rsid w:val="00427C7A"/>
    <w:rsid w:val="00566FBC"/>
    <w:rsid w:val="00626BC0"/>
    <w:rsid w:val="006D6624"/>
    <w:rsid w:val="006D712C"/>
    <w:rsid w:val="00957E31"/>
    <w:rsid w:val="00AB0FD9"/>
    <w:rsid w:val="00AD578C"/>
    <w:rsid w:val="00B2432B"/>
    <w:rsid w:val="00BA1232"/>
    <w:rsid w:val="00BD6066"/>
    <w:rsid w:val="00D312E0"/>
    <w:rsid w:val="00E1718F"/>
    <w:rsid w:val="00EF78BF"/>
    <w:rsid w:val="00F83CAD"/>
    <w:rsid w:val="00F95A59"/>
    <w:rsid w:val="00F9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5A8053-791D-4486-80B0-66493926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EA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  <w:style w:type="table" w:styleId="af5">
    <w:name w:val="Table Grid"/>
    <w:basedOn w:val="a1"/>
    <w:uiPriority w:val="39"/>
    <w:rsid w:val="00F95C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&#1047;&#1072;&#1075;&#1086;&#1083;&#1086;&#1074;&#1086;&#1082;.dotx" TargetMode="External"/></Relationship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Заголовок.dotx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2023-06-20T16:11:00Z</dcterms:created>
  <dcterms:modified xsi:type="dcterms:W3CDTF">2023-06-20T16:11:00Z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